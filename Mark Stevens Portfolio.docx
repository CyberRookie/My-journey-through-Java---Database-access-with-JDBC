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rPr>
        <w:id w:val="637690703"/>
        <w:docPartObj>
          <w:docPartGallery w:val="Cover Pages"/>
          <w:docPartUnique/>
        </w:docPartObj>
      </w:sdtPr>
      <w:sdtEndPr>
        <w:rPr>
          <w:color w:val="auto"/>
        </w:rPr>
      </w:sdtEndPr>
      <w:sdtContent>
        <w:p w14:paraId="74642AC9" w14:textId="0161763A" w:rsidR="000D4F81" w:rsidRDefault="000D4F81">
          <w:pPr>
            <w:pStyle w:val="NoSpacing"/>
          </w:pPr>
          <w:r>
            <w:rPr>
              <w:noProof/>
            </w:rPr>
            <mc:AlternateContent>
              <mc:Choice Requires="wps">
                <w:drawing>
                  <wp:anchor distT="0" distB="0" distL="114300" distR="114300" simplePos="0" relativeHeight="251660288" behindDoc="0" locked="0" layoutInCell="1" allowOverlap="0" wp14:anchorId="41CA5070" wp14:editId="097CB66D">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1A99A" w14:textId="56E25000" w:rsidR="0004467F" w:rsidRPr="007D36AF" w:rsidRDefault="005F10C4">
                                <w:pPr>
                                  <w:pStyle w:val="ContactInfo"/>
                                  <w:rPr>
                                    <w:rFonts w:ascii="Constantia" w:hAnsi="Constantia"/>
                                  </w:rPr>
                                </w:pPr>
                                <w:sdt>
                                  <w:sdtPr>
                                    <w:rPr>
                                      <w:rFonts w:ascii="Constantia" w:hAnsi="Constantia"/>
                                    </w:rPr>
                                    <w:alias w:val="Name"/>
                                    <w:tag w:val=""/>
                                    <w:id w:val="1520887360"/>
                                    <w:dataBinding w:prefixMappings="xmlns:ns0='http://purl.org/dc/elements/1.1/' xmlns:ns1='http://schemas.openxmlformats.org/package/2006/metadata/core-properties' " w:xpath="/ns1:coreProperties[1]/ns0:creator[1]" w:storeItemID="{6C3C8BC8-F283-45AE-878A-BAB7291924A1}"/>
                                    <w:text/>
                                  </w:sdtPr>
                                  <w:sdtEndPr/>
                                  <w:sdtContent>
                                    <w:r w:rsidR="0004467F" w:rsidRPr="007D36AF">
                                      <w:rPr>
                                        <w:rFonts w:ascii="Constantia" w:hAnsi="Constantia"/>
                                      </w:rPr>
                                      <w:t>Mark Stevens</w:t>
                                    </w:r>
                                  </w:sdtContent>
                                </w:sdt>
                                <w:r w:rsidR="0004467F" w:rsidRPr="007D36AF">
                                  <w:rPr>
                                    <w:rFonts w:ascii="Constantia" w:hAnsi="Constantia"/>
                                  </w:rPr>
                                  <w:t>  </w:t>
                                </w:r>
                                <w:sdt>
                                  <w:sdtPr>
                                    <w:rPr>
                                      <w:rFonts w:ascii="Constantia" w:hAnsi="Constantia"/>
                                    </w:rPr>
                                    <w:alias w:val="Date"/>
                                    <w:tag w:val=""/>
                                    <w:id w:val="2032065285"/>
                                    <w:dataBinding w:prefixMappings="xmlns:ns0='http://schemas.microsoft.com/office/2006/coverPageProps' " w:xpath="/ns0:CoverPageProperties[1]/ns0:PublishDate[1]" w:storeItemID="{55AF091B-3C7A-41E3-B477-F2FDAA23CFDA}"/>
                                    <w:date w:fullDate="2020-07-19T00:00:00Z">
                                      <w:dateFormat w:val="MMMM d, yyyy"/>
                                      <w:lid w:val="en-US"/>
                                      <w:storeMappedDataAs w:val="dateTime"/>
                                      <w:calendar w:val="gregorian"/>
                                    </w:date>
                                  </w:sdtPr>
                                  <w:sdtEndPr/>
                                  <w:sdtContent>
                                    <w:r w:rsidR="0004467F" w:rsidRPr="007D36AF">
                                      <w:rPr>
                                        <w:rFonts w:ascii="Constantia" w:hAnsi="Constantia"/>
                                      </w:rPr>
                                      <w:t>July 19, 2020</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41CA5070" id="_x0000_t202" coordsize="21600,21600" o:spt="202" path="m,l,21600r21600,l21600,xe">
                    <v:stroke joinstyle="miter"/>
                    <v:path gradientshapeok="t" o:connecttype="rect"/>
                  </v:shapetype>
                  <v:shape id="Text Box 20" o:spid="_x0000_s1026" type="#_x0000_t202" style="position:absolute;left:0;text-align:left;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14:paraId="06D1A99A" w14:textId="56E25000" w:rsidR="0004467F" w:rsidRPr="007D36AF" w:rsidRDefault="005F10C4">
                          <w:pPr>
                            <w:pStyle w:val="ContactInfo"/>
                            <w:rPr>
                              <w:rFonts w:ascii="Constantia" w:hAnsi="Constantia"/>
                            </w:rPr>
                          </w:pPr>
                          <w:sdt>
                            <w:sdtPr>
                              <w:rPr>
                                <w:rFonts w:ascii="Constantia" w:hAnsi="Constantia"/>
                              </w:rPr>
                              <w:alias w:val="Name"/>
                              <w:tag w:val=""/>
                              <w:id w:val="1520887360"/>
                              <w:dataBinding w:prefixMappings="xmlns:ns0='http://purl.org/dc/elements/1.1/' xmlns:ns1='http://schemas.openxmlformats.org/package/2006/metadata/core-properties' " w:xpath="/ns1:coreProperties[1]/ns0:creator[1]" w:storeItemID="{6C3C8BC8-F283-45AE-878A-BAB7291924A1}"/>
                              <w:text/>
                            </w:sdtPr>
                            <w:sdtEndPr/>
                            <w:sdtContent>
                              <w:r w:rsidR="0004467F" w:rsidRPr="007D36AF">
                                <w:rPr>
                                  <w:rFonts w:ascii="Constantia" w:hAnsi="Constantia"/>
                                </w:rPr>
                                <w:t>Mark Stevens</w:t>
                              </w:r>
                            </w:sdtContent>
                          </w:sdt>
                          <w:r w:rsidR="0004467F" w:rsidRPr="007D36AF">
                            <w:rPr>
                              <w:rFonts w:ascii="Constantia" w:hAnsi="Constantia"/>
                            </w:rPr>
                            <w:t>  </w:t>
                          </w:r>
                          <w:sdt>
                            <w:sdtPr>
                              <w:rPr>
                                <w:rFonts w:ascii="Constantia" w:hAnsi="Constantia"/>
                              </w:rPr>
                              <w:alias w:val="Date"/>
                              <w:tag w:val=""/>
                              <w:id w:val="2032065285"/>
                              <w:dataBinding w:prefixMappings="xmlns:ns0='http://schemas.microsoft.com/office/2006/coverPageProps' " w:xpath="/ns0:CoverPageProperties[1]/ns0:PublishDate[1]" w:storeItemID="{55AF091B-3C7A-41E3-B477-F2FDAA23CFDA}"/>
                              <w:date w:fullDate="2020-07-19T00:00:00Z">
                                <w:dateFormat w:val="MMMM d, yyyy"/>
                                <w:lid w:val="en-US"/>
                                <w:storeMappedDataAs w:val="dateTime"/>
                                <w:calendar w:val="gregorian"/>
                              </w:date>
                            </w:sdtPr>
                            <w:sdtEndPr/>
                            <w:sdtContent>
                              <w:r w:rsidR="0004467F" w:rsidRPr="007D36AF">
                                <w:rPr>
                                  <w:rFonts w:ascii="Constantia" w:hAnsi="Constantia"/>
                                </w:rPr>
                                <w:t>July 19, 2020</w:t>
                              </w:r>
                            </w:sdtContent>
                          </w:sdt>
                        </w:p>
                      </w:txbxContent>
                    </v:textbox>
                    <w10:wrap type="square" anchorx="margin" anchory="margin"/>
                  </v:shape>
                </w:pict>
              </mc:Fallback>
            </mc:AlternateContent>
          </w:r>
          <w:r>
            <w:rPr>
              <w:noProof/>
            </w:rPr>
            <mc:AlternateContent>
              <mc:Choice Requires="wps">
                <w:drawing>
                  <wp:anchor distT="0" distB="0" distL="114300" distR="114300" simplePos="0" relativeHeight="251661312" behindDoc="0" locked="0" layoutInCell="1" allowOverlap="0" wp14:anchorId="106F2FFE" wp14:editId="1490E630">
                    <wp:simplePos x="0" y="0"/>
                    <wp:positionH relativeFrom="margin">
                      <wp:align>center</wp:align>
                    </wp:positionH>
                    <mc:AlternateContent>
                      <mc:Choice Requires="wp14">
                        <wp:positionV relativeFrom="margin">
                          <wp14:pctPosVOffset>75000</wp14:pctPosVOffset>
                        </wp:positionV>
                      </mc:Choice>
                      <mc:Fallback>
                        <wp:positionV relativeFrom="page">
                          <wp:posOffset>7086600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p w14:paraId="34643ABC" w14:textId="2FC9DE71" w:rsidR="0004467F" w:rsidRDefault="0004467F" w:rsidP="007D36AF">
                                    <w:pPr>
                                      <w:pStyle w:val="Title"/>
                                      <w:jc w:val="center"/>
                                    </w:pPr>
                                    <w:r>
                                      <w:t>A Journey through Java, MySQL, Apache, and the MVC Architecture with Eclipse IDE</w:t>
                                    </w:r>
                                  </w:p>
                                </w:sdtContent>
                              </w:sdt>
                              <w:p w14:paraId="042E0435" w14:textId="4997A9EA" w:rsidR="0004467F" w:rsidRPr="009E0938" w:rsidRDefault="005F10C4" w:rsidP="007D36AF">
                                <w:pPr>
                                  <w:pStyle w:val="Subtitle"/>
                                  <w:jc w:val="center"/>
                                  <w:rPr>
                                    <w:color w:val="2E653E" w:themeColor="accent5" w:themeShade="BF"/>
                                  </w:rPr>
                                </w:pPr>
                                <w:sdt>
                                  <w:sdtPr>
                                    <w:rPr>
                                      <w:color w:val="2E653E" w:themeColor="accent5" w:themeShade="BF"/>
                                    </w:r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4467F" w:rsidRPr="009E0938">
                                      <w:rPr>
                                        <w:color w:val="2E653E" w:themeColor="accent5" w:themeShade="BF"/>
                                      </w:rPr>
                                      <w:t>A Synopsis of learning how these development</w:t>
                                    </w:r>
                                    <w:r w:rsidR="007D36AF">
                                      <w:rPr>
                                        <w:color w:val="2E653E" w:themeColor="accent5" w:themeShade="BF"/>
                                      </w:rPr>
                                      <w:t xml:space="preserve"> tools work</w:t>
                                    </w:r>
                                    <w:r w:rsidR="0004467F" w:rsidRPr="009E0938">
                                      <w:rPr>
                                        <w:color w:val="2E653E" w:themeColor="accent5" w:themeShade="BF"/>
                                      </w:rPr>
                                      <w:t xml:space="preserve"> together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06F2FFE" id="Text Box 21" o:spid="_x0000_s1027" type="#_x0000_t202" style="position:absolute;left:0;text-align:left;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p w14:paraId="34643ABC" w14:textId="2FC9DE71" w:rsidR="0004467F" w:rsidRDefault="0004467F" w:rsidP="007D36AF">
                              <w:pPr>
                                <w:pStyle w:val="Title"/>
                                <w:jc w:val="center"/>
                              </w:pPr>
                              <w:r>
                                <w:t>A Journey through Java, MySQL, Apache, and the MVC Architecture with Eclipse IDE</w:t>
                              </w:r>
                            </w:p>
                          </w:sdtContent>
                        </w:sdt>
                        <w:p w14:paraId="042E0435" w14:textId="4997A9EA" w:rsidR="0004467F" w:rsidRPr="009E0938" w:rsidRDefault="005F10C4" w:rsidP="007D36AF">
                          <w:pPr>
                            <w:pStyle w:val="Subtitle"/>
                            <w:jc w:val="center"/>
                            <w:rPr>
                              <w:color w:val="2E653E" w:themeColor="accent5" w:themeShade="BF"/>
                            </w:rPr>
                          </w:pPr>
                          <w:sdt>
                            <w:sdtPr>
                              <w:rPr>
                                <w:color w:val="2E653E" w:themeColor="accent5" w:themeShade="BF"/>
                              </w:r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4467F" w:rsidRPr="009E0938">
                                <w:rPr>
                                  <w:color w:val="2E653E" w:themeColor="accent5" w:themeShade="BF"/>
                                </w:rPr>
                                <w:t>A Synopsis of learning how these development</w:t>
                              </w:r>
                              <w:r w:rsidR="007D36AF">
                                <w:rPr>
                                  <w:color w:val="2E653E" w:themeColor="accent5" w:themeShade="BF"/>
                                </w:rPr>
                                <w:t xml:space="preserve"> tools work</w:t>
                              </w:r>
                              <w:r w:rsidR="0004467F" w:rsidRPr="009E0938">
                                <w:rPr>
                                  <w:color w:val="2E653E" w:themeColor="accent5" w:themeShade="BF"/>
                                </w:rPr>
                                <w:t xml:space="preserve"> together</w:t>
                              </w:r>
                            </w:sdtContent>
                          </w:sdt>
                        </w:p>
                      </w:txbxContent>
                    </v:textbox>
                    <w10:wrap type="square" anchorx="margin" anchory="margin"/>
                  </v:shape>
                </w:pict>
              </mc:Fallback>
            </mc:AlternateContent>
          </w:r>
          <w:r>
            <w:rPr>
              <w:noProof/>
            </w:rPr>
            <w:drawing>
              <wp:anchor distT="0" distB="0" distL="114300" distR="114300" simplePos="0" relativeHeight="251659264" behindDoc="1" locked="0" layoutInCell="1" allowOverlap="0" wp14:anchorId="15DB7AC9" wp14:editId="20021F1A">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3F5DA6B8" w14:textId="3D51ACDD" w:rsidR="000D4F81" w:rsidRDefault="000D4F81" w:rsidP="007D36AF">
          <w:pPr>
            <w:jc w:val="center"/>
          </w:pPr>
          <w:r>
            <w:br w:type="page"/>
          </w:r>
        </w:p>
      </w:sdtContent>
    </w:sdt>
    <w:bookmarkEnd w:id="4"/>
    <w:bookmarkEnd w:id="3"/>
    <w:bookmarkEnd w:id="2"/>
    <w:bookmarkEnd w:id="1"/>
    <w:bookmarkEnd w:id="0"/>
    <w:p w14:paraId="36F8A9F2" w14:textId="13429FEF" w:rsidR="00622EF4" w:rsidRDefault="00622EF4" w:rsidP="00FB6195">
      <w:pPr>
        <w:pStyle w:val="Heading1"/>
        <w:jc w:val="center"/>
        <w:rPr>
          <w:rStyle w:val="Heading1Char"/>
        </w:rPr>
      </w:pPr>
    </w:p>
    <w:p w14:paraId="7DFE5BE7" w14:textId="4075F16A" w:rsidR="00FB6195" w:rsidRPr="00FB6195" w:rsidRDefault="00FB6195" w:rsidP="00FB6195">
      <w:pPr>
        <w:jc w:val="center"/>
        <w:rPr>
          <w:rFonts w:asciiTheme="majorHAnsi" w:hAnsiTheme="majorHAnsi"/>
          <w:b/>
          <w:bCs/>
          <w:color w:val="65757D" w:themeColor="background2" w:themeShade="80"/>
          <w:sz w:val="48"/>
          <w:szCs w:val="48"/>
        </w:rPr>
      </w:pPr>
      <w:r w:rsidRPr="00FB6195">
        <w:rPr>
          <w:rFonts w:asciiTheme="majorHAnsi" w:hAnsiTheme="majorHAnsi"/>
          <w:b/>
          <w:bCs/>
          <w:color w:val="65757D" w:themeColor="background2" w:themeShade="80"/>
          <w:sz w:val="48"/>
          <w:szCs w:val="48"/>
        </w:rPr>
        <w:t>The Beginning</w:t>
      </w:r>
    </w:p>
    <w:p w14:paraId="07BB53B1" w14:textId="0B1A4301" w:rsidR="00FB6195" w:rsidRDefault="00FB6195" w:rsidP="00FB6195">
      <w:pPr>
        <w:rPr>
          <w:b/>
          <w:bCs/>
          <w:color w:val="000000" w:themeColor="text1"/>
          <w:sz w:val="28"/>
          <w:szCs w:val="28"/>
        </w:rPr>
      </w:pPr>
      <w:r w:rsidRPr="00FB6195">
        <w:rPr>
          <w:b/>
          <w:bCs/>
          <w:color w:val="000000" w:themeColor="text1"/>
          <w:sz w:val="28"/>
          <w:szCs w:val="28"/>
        </w:rPr>
        <w:t>07/19/20</w:t>
      </w:r>
    </w:p>
    <w:p w14:paraId="0989212F" w14:textId="5D9BF3D9" w:rsidR="00FB6195" w:rsidRDefault="00FB6195" w:rsidP="00FB6195">
      <w:pPr>
        <w:rPr>
          <w:color w:val="000000" w:themeColor="text1"/>
          <w:sz w:val="28"/>
          <w:szCs w:val="28"/>
        </w:rPr>
      </w:pPr>
      <w:r w:rsidRPr="00FB6195">
        <w:rPr>
          <w:color w:val="000000" w:themeColor="text1"/>
          <w:sz w:val="28"/>
          <w:szCs w:val="28"/>
        </w:rPr>
        <w:t>This is my</w:t>
      </w:r>
      <w:r w:rsidR="00EE6716">
        <w:rPr>
          <w:color w:val="000000" w:themeColor="text1"/>
          <w:sz w:val="28"/>
          <w:szCs w:val="28"/>
        </w:rPr>
        <w:t xml:space="preserve"> memoirs</w:t>
      </w:r>
      <w:r w:rsidRPr="00FB6195">
        <w:rPr>
          <w:color w:val="000000" w:themeColor="text1"/>
          <w:sz w:val="28"/>
          <w:szCs w:val="28"/>
        </w:rPr>
        <w:t xml:space="preserve"> of developing my full stack web development</w:t>
      </w:r>
      <w:r>
        <w:rPr>
          <w:color w:val="000000" w:themeColor="text1"/>
          <w:sz w:val="28"/>
          <w:szCs w:val="28"/>
        </w:rPr>
        <w:t xml:space="preserve"> skills. This journey </w:t>
      </w:r>
      <w:r w:rsidR="00F1479B">
        <w:rPr>
          <w:color w:val="000000" w:themeColor="text1"/>
          <w:sz w:val="28"/>
          <w:szCs w:val="28"/>
        </w:rPr>
        <w:t>started</w:t>
      </w:r>
      <w:r>
        <w:rPr>
          <w:color w:val="000000" w:themeColor="text1"/>
          <w:sz w:val="28"/>
          <w:szCs w:val="28"/>
        </w:rPr>
        <w:t xml:space="preserve"> back in 1986 when I saw my first computer up close and personal.</w:t>
      </w:r>
      <w:r w:rsidR="00852277">
        <w:rPr>
          <w:color w:val="000000" w:themeColor="text1"/>
          <w:sz w:val="28"/>
          <w:szCs w:val="28"/>
        </w:rPr>
        <w:t xml:space="preserve"> It was during a tour of Pittsburgh Technical Institute before registering for classes in Specialized TechnologyArchitectural Design/Autocad. I was amazed by the huge dual screens, digi-pad(as they were called back in the day) and the whole workstation. Back then you had a table with the pad on it, a mouse, and a menu underneath which needed calibrated from time to time. The leading software packages at that time were called MicroStation and Autocad. I don’t recall the versions, 1.2 or something. I </w:t>
      </w:r>
      <w:r w:rsidR="00707652">
        <w:rPr>
          <w:color w:val="000000" w:themeColor="text1"/>
          <w:sz w:val="28"/>
          <w:szCs w:val="28"/>
        </w:rPr>
        <w:t>knew right away what my calling was</w:t>
      </w:r>
      <w:r w:rsidR="00A90746">
        <w:rPr>
          <w:color w:val="000000" w:themeColor="text1"/>
          <w:sz w:val="28"/>
          <w:szCs w:val="28"/>
        </w:rPr>
        <w:t xml:space="preserve">; </w:t>
      </w:r>
      <w:r w:rsidR="00852277">
        <w:rPr>
          <w:color w:val="000000" w:themeColor="text1"/>
          <w:sz w:val="28"/>
          <w:szCs w:val="28"/>
        </w:rPr>
        <w:t>hooked for life on computers!</w:t>
      </w:r>
    </w:p>
    <w:p w14:paraId="0252F069" w14:textId="67842298" w:rsidR="00E918F7" w:rsidRDefault="00E918F7" w:rsidP="00FB6195">
      <w:pPr>
        <w:rPr>
          <w:color w:val="000000" w:themeColor="text1"/>
          <w:sz w:val="28"/>
          <w:szCs w:val="28"/>
        </w:rPr>
      </w:pPr>
      <w:r>
        <w:rPr>
          <w:color w:val="000000" w:themeColor="text1"/>
          <w:sz w:val="28"/>
          <w:szCs w:val="28"/>
        </w:rPr>
        <w:t>When first starting out in my calling, a major engineering firm hired me on. Through the years I dabbled in many different computer technolog</w:t>
      </w:r>
      <w:r w:rsidR="005F0EBA">
        <w:rPr>
          <w:color w:val="000000" w:themeColor="text1"/>
          <w:sz w:val="28"/>
          <w:szCs w:val="28"/>
        </w:rPr>
        <w:t xml:space="preserve">y’s </w:t>
      </w:r>
      <w:r>
        <w:rPr>
          <w:color w:val="000000" w:themeColor="text1"/>
          <w:sz w:val="28"/>
          <w:szCs w:val="28"/>
        </w:rPr>
        <w:t xml:space="preserve">in my free time, including building computers, reformatting hard drives from scratch, building websites with Macromedia products before Adobe bought them, databases, </w:t>
      </w:r>
      <w:r w:rsidR="008406FE">
        <w:rPr>
          <w:color w:val="000000" w:themeColor="text1"/>
          <w:sz w:val="28"/>
          <w:szCs w:val="28"/>
        </w:rPr>
        <w:t xml:space="preserve">networking, servers, domains, </w:t>
      </w:r>
      <w:r>
        <w:rPr>
          <w:color w:val="000000" w:themeColor="text1"/>
          <w:sz w:val="28"/>
          <w:szCs w:val="28"/>
        </w:rPr>
        <w:t>etc,, etc.</w:t>
      </w:r>
      <w:r w:rsidR="005F0EBA">
        <w:rPr>
          <w:color w:val="000000" w:themeColor="text1"/>
          <w:sz w:val="28"/>
          <w:szCs w:val="28"/>
        </w:rPr>
        <w:t xml:space="preserve"> During that time my interest in learning how everything worked together on the internet(and now in the cloud) became my next passion. When an opportunity arose to go back to college and further my studies I jumped on it</w:t>
      </w:r>
      <w:r w:rsidR="003614A6">
        <w:rPr>
          <w:color w:val="000000" w:themeColor="text1"/>
          <w:sz w:val="28"/>
          <w:szCs w:val="28"/>
        </w:rPr>
        <w:t>! The curriculum path I chose was Associates in Cyber Security</w:t>
      </w:r>
      <w:r w:rsidR="00B03E13">
        <w:rPr>
          <w:color w:val="000000" w:themeColor="text1"/>
          <w:sz w:val="28"/>
          <w:szCs w:val="28"/>
        </w:rPr>
        <w:t>. It was during those classes that my interest in databases, Java, Servers, SQL and all things in between peaked</w:t>
      </w:r>
      <w:r w:rsidR="00EE6716">
        <w:rPr>
          <w:color w:val="000000" w:themeColor="text1"/>
          <w:sz w:val="28"/>
          <w:szCs w:val="28"/>
        </w:rPr>
        <w:t xml:space="preserve"> again. </w:t>
      </w:r>
      <w:r w:rsidR="00B03E13">
        <w:rPr>
          <w:color w:val="000000" w:themeColor="text1"/>
          <w:sz w:val="28"/>
          <w:szCs w:val="28"/>
        </w:rPr>
        <w:t>So I find myself really diving into it again instead of just a hobby, you might say.</w:t>
      </w:r>
    </w:p>
    <w:p w14:paraId="16182B34" w14:textId="115992D4" w:rsidR="00862387" w:rsidRDefault="009B0703" w:rsidP="007D36AF">
      <w:pPr>
        <w:rPr>
          <w:color w:val="000000" w:themeColor="text1"/>
          <w:sz w:val="28"/>
          <w:szCs w:val="28"/>
        </w:rPr>
      </w:pPr>
      <w:r>
        <w:rPr>
          <w:color w:val="000000" w:themeColor="text1"/>
          <w:sz w:val="28"/>
          <w:szCs w:val="28"/>
        </w:rPr>
        <w:t>I finally have my skills honed enough to attempt a full development cycle of Design, Develop,</w:t>
      </w:r>
      <w:r w:rsidR="00046F67">
        <w:rPr>
          <w:color w:val="000000" w:themeColor="text1"/>
          <w:sz w:val="28"/>
          <w:szCs w:val="28"/>
        </w:rPr>
        <w:t xml:space="preserve"> &amp; Deploy an application to the Cloud. It hasn’t been easy, many </w:t>
      </w:r>
      <w:r w:rsidR="00046F67">
        <w:rPr>
          <w:color w:val="000000" w:themeColor="text1"/>
          <w:sz w:val="28"/>
          <w:szCs w:val="28"/>
        </w:rPr>
        <w:lastRenderedPageBreak/>
        <w:t>frustrating days and nights of learning to pull everything together through online tutorials, books, and classes through the Udemy website</w:t>
      </w:r>
      <w:r w:rsidR="008406FE">
        <w:rPr>
          <w:color w:val="000000" w:themeColor="text1"/>
          <w:sz w:val="28"/>
          <w:szCs w:val="28"/>
        </w:rPr>
        <w:t xml:space="preserve"> among others</w:t>
      </w:r>
      <w:r w:rsidR="00046F67">
        <w:rPr>
          <w:color w:val="000000" w:themeColor="text1"/>
          <w:sz w:val="28"/>
          <w:szCs w:val="28"/>
        </w:rPr>
        <w:t>. Reformatting my laptop several times, getting Maven and Spring installed correctly, where and when to use dependencies, and how to find them.</w:t>
      </w:r>
      <w:r w:rsidR="00117AD5">
        <w:rPr>
          <w:color w:val="000000" w:themeColor="text1"/>
          <w:sz w:val="28"/>
          <w:szCs w:val="28"/>
        </w:rPr>
        <w:t xml:space="preserve"> Finally was able to figure out how to properly install</w:t>
      </w:r>
      <w:r w:rsidR="007D36AF">
        <w:rPr>
          <w:color w:val="000000" w:themeColor="text1"/>
          <w:sz w:val="28"/>
          <w:szCs w:val="28"/>
        </w:rPr>
        <w:t xml:space="preserve"> </w:t>
      </w:r>
      <w:r w:rsidR="00117AD5">
        <w:rPr>
          <w:color w:val="000000" w:themeColor="text1"/>
          <w:sz w:val="28"/>
          <w:szCs w:val="28"/>
        </w:rPr>
        <w:t>Maven also. Most of the tutorials on the internet only get you so close, you need a descent understanding of how everything comes together between Eclipse, MySql, Apache, Maven, and Spring. Going through all that gave me a good foundation to continue my studies. I found the easiest way to install Maven and Spring is to import the folders into an Eclipse project and run the mvn command files from there. Some guys prefer to use the console window pane in Eclipse and navigate to the directory where the files are and run it that way.</w:t>
      </w:r>
      <w:r w:rsidR="00081231">
        <w:rPr>
          <w:color w:val="000000" w:themeColor="text1"/>
          <w:sz w:val="28"/>
          <w:szCs w:val="28"/>
        </w:rPr>
        <w:t xml:space="preserve"> To check if everything’s installed correctly just right click on a project and go to the “Run As” pane. You will see a bunch of maven options to choose from. I recommend playing around with those in the console window to get a feel for what it’s doing. Also, when you install Apache, sometimes it sets the HTML/1.1 port to 8080 instead of just 80. I found that out the hard way when I was getting “</w:t>
      </w:r>
      <w:r w:rsidR="00081231" w:rsidRPr="001850C7">
        <w:rPr>
          <w:i/>
          <w:iCs/>
          <w:color w:val="000000" w:themeColor="text1"/>
          <w:sz w:val="28"/>
          <w:szCs w:val="28"/>
        </w:rPr>
        <w:t>Server could not</w:t>
      </w:r>
      <w:r w:rsidR="001850C7" w:rsidRPr="001850C7">
        <w:rPr>
          <w:i/>
          <w:iCs/>
          <w:color w:val="000000" w:themeColor="text1"/>
          <w:sz w:val="28"/>
          <w:szCs w:val="28"/>
        </w:rPr>
        <w:t xml:space="preserve"> </w:t>
      </w:r>
      <w:r w:rsidR="00081231" w:rsidRPr="001850C7">
        <w:rPr>
          <w:i/>
          <w:iCs/>
          <w:color w:val="000000" w:themeColor="text1"/>
          <w:sz w:val="28"/>
          <w:szCs w:val="28"/>
        </w:rPr>
        <w:t>start,</w:t>
      </w:r>
      <w:r w:rsidR="00081231">
        <w:rPr>
          <w:color w:val="000000" w:themeColor="text1"/>
          <w:sz w:val="28"/>
          <w:szCs w:val="28"/>
        </w:rPr>
        <w:t xml:space="preserve"> </w:t>
      </w:r>
      <w:r w:rsidR="00081231" w:rsidRPr="001850C7">
        <w:rPr>
          <w:i/>
          <w:iCs/>
          <w:color w:val="000000" w:themeColor="text1"/>
          <w:sz w:val="28"/>
          <w:szCs w:val="28"/>
        </w:rPr>
        <w:t>another application is using the port”</w:t>
      </w:r>
      <w:r w:rsidR="00081231">
        <w:rPr>
          <w:color w:val="000000" w:themeColor="text1"/>
          <w:sz w:val="28"/>
          <w:szCs w:val="28"/>
        </w:rPr>
        <w:t xml:space="preserve"> Error. That drove me nuts for a few days then I opened up the server.xml file in Eclipse, and changed the port </w:t>
      </w:r>
      <w:r w:rsidR="001850C7">
        <w:rPr>
          <w:color w:val="000000" w:themeColor="text1"/>
          <w:sz w:val="28"/>
          <w:szCs w:val="28"/>
        </w:rPr>
        <w:t xml:space="preserve">back to 80 </w:t>
      </w:r>
      <w:r w:rsidR="00081231">
        <w:rPr>
          <w:color w:val="000000" w:themeColor="text1"/>
          <w:sz w:val="28"/>
          <w:szCs w:val="28"/>
        </w:rPr>
        <w:t>and un-commented out the thread pool settings</w:t>
      </w:r>
      <w:r w:rsidR="00EE6716">
        <w:rPr>
          <w:color w:val="000000" w:themeColor="text1"/>
          <w:sz w:val="28"/>
          <w:szCs w:val="28"/>
        </w:rPr>
        <w:t xml:space="preserve"> for future use.</w:t>
      </w:r>
    </w:p>
    <w:sdt>
      <w:sdtPr>
        <w:rPr>
          <w:rFonts w:asciiTheme="minorHAnsi" w:eastAsiaTheme="minorHAnsi" w:hAnsiTheme="minorHAnsi" w:cstheme="minorBidi"/>
          <w:color w:val="595959" w:themeColor="text1" w:themeTint="A6"/>
          <w:sz w:val="20"/>
          <w:szCs w:val="24"/>
        </w:rPr>
        <w:id w:val="-2029551254"/>
        <w:docPartObj>
          <w:docPartGallery w:val="Bibliographies"/>
          <w:docPartUnique/>
        </w:docPartObj>
      </w:sdtPr>
      <w:sdtEndPr>
        <w:rPr>
          <w:rFonts w:ascii="Consolas" w:eastAsiaTheme="minorEastAsia" w:hAnsi="Consolas"/>
          <w:color w:val="auto"/>
          <w:szCs w:val="20"/>
        </w:rPr>
      </w:sdtEndPr>
      <w:sdtContent>
        <w:p w14:paraId="0C47226E" w14:textId="485D6F50" w:rsidR="00BC36AE" w:rsidRDefault="00BC36AE">
          <w:pPr>
            <w:pStyle w:val="Heading1"/>
          </w:pPr>
          <w:r>
            <w:t>Bibliography</w:t>
          </w:r>
        </w:p>
        <w:sdt>
          <w:sdtPr>
            <w:id w:val="111145805"/>
            <w:bibliography/>
          </w:sdtPr>
          <w:sdtEndPr/>
          <w:sdtContent>
            <w:p w14:paraId="3D9753B2" w14:textId="77777777" w:rsidR="00BC36AE" w:rsidRDefault="00BC36AE" w:rsidP="00BC36AE">
              <w:pPr>
                <w:pStyle w:val="Bibliography"/>
                <w:ind w:left="720" w:hanging="720"/>
                <w:rPr>
                  <w:noProof/>
                </w:rPr>
              </w:pPr>
              <w:r>
                <w:fldChar w:fldCharType="begin"/>
              </w:r>
              <w:r>
                <w:instrText xml:space="preserve"> BIBLIOGRAPHY </w:instrText>
              </w:r>
              <w:r>
                <w:fldChar w:fldCharType="separate"/>
              </w:r>
              <w:r>
                <w:rPr>
                  <w:noProof/>
                </w:rPr>
                <w:t xml:space="preserve">Gaddis, T. (2016). </w:t>
              </w:r>
              <w:r>
                <w:rPr>
                  <w:i/>
                  <w:iCs/>
                  <w:noProof/>
                </w:rPr>
                <w:t>Starting Out With Java: From Control Structures Through Objects 6th Edition.</w:t>
              </w:r>
              <w:r>
                <w:rPr>
                  <w:noProof/>
                </w:rPr>
                <w:t xml:space="preserve"> Pearson Education.</w:t>
              </w:r>
            </w:p>
            <w:p w14:paraId="71729B4B" w14:textId="77777777" w:rsidR="00BC36AE" w:rsidRDefault="00BC36AE" w:rsidP="00BC36AE">
              <w:pPr>
                <w:pStyle w:val="Bibliography"/>
                <w:ind w:left="720" w:hanging="720"/>
                <w:rPr>
                  <w:noProof/>
                </w:rPr>
              </w:pPr>
              <w:r>
                <w:rPr>
                  <w:noProof/>
                </w:rPr>
                <w:t xml:space="preserve">Kulkarni, R. (2018). </w:t>
              </w:r>
              <w:r>
                <w:rPr>
                  <w:i/>
                  <w:iCs/>
                  <w:noProof/>
                </w:rPr>
                <w:t>Java EE 8 Development with Eclipse 3rd Edition.</w:t>
              </w:r>
              <w:r>
                <w:rPr>
                  <w:noProof/>
                </w:rPr>
                <w:t xml:space="preserve"> Packt Publishing.</w:t>
              </w:r>
            </w:p>
            <w:p w14:paraId="7E3910F1" w14:textId="77777777" w:rsidR="00BC36AE" w:rsidRDefault="00BC36AE" w:rsidP="00BC36AE">
              <w:pPr>
                <w:rPr>
                  <w:b/>
                  <w:bCs/>
                  <w:noProof/>
                </w:rPr>
              </w:pPr>
              <w:r>
                <w:rPr>
                  <w:b/>
                  <w:bCs/>
                  <w:noProof/>
                </w:rPr>
                <w:fldChar w:fldCharType="end"/>
              </w:r>
              <w:r>
                <w:rPr>
                  <w:b/>
                  <w:bCs/>
                  <w:noProof/>
                </w:rPr>
                <w:t>Ramash Fadatore</w:t>
              </w:r>
            </w:p>
            <w:p w14:paraId="2651C996" w14:textId="00588FBE" w:rsidR="00FB6195" w:rsidRPr="00F621A8" w:rsidRDefault="00BC36AE" w:rsidP="0037773C">
              <w:r>
                <w:t>Java Guides (2020)</w:t>
              </w:r>
            </w:p>
          </w:sdtContent>
        </w:sdt>
      </w:sdtContent>
    </w:sdt>
    <w:p w14:paraId="691D7488" w14:textId="0A6CA065" w:rsidR="000D4F81" w:rsidRDefault="000D4F81" w:rsidP="0037773C"/>
    <w:p w14:paraId="0D1F7B44" w14:textId="77777777" w:rsidR="00C24495" w:rsidRDefault="00C24495" w:rsidP="00204641">
      <w:pPr>
        <w:keepNext/>
        <w:rPr>
          <w:noProof/>
        </w:rPr>
      </w:pPr>
    </w:p>
    <w:p w14:paraId="2850228F" w14:textId="77777777" w:rsidR="00C24495" w:rsidRDefault="00C24495" w:rsidP="00204641">
      <w:pPr>
        <w:keepNext/>
        <w:rPr>
          <w:noProof/>
        </w:rPr>
      </w:pPr>
    </w:p>
    <w:p w14:paraId="37118364" w14:textId="77777777" w:rsidR="00C24495" w:rsidRDefault="00C24495" w:rsidP="00204641">
      <w:pPr>
        <w:keepNext/>
        <w:rPr>
          <w:noProof/>
        </w:rPr>
      </w:pPr>
    </w:p>
    <w:p w14:paraId="796B8A54" w14:textId="77777777" w:rsidR="00C24495" w:rsidRDefault="00C24495" w:rsidP="00204641">
      <w:pPr>
        <w:keepNext/>
        <w:rPr>
          <w:noProof/>
        </w:rPr>
      </w:pPr>
    </w:p>
    <w:p w14:paraId="6A6A5455" w14:textId="35EA527E" w:rsidR="00204641" w:rsidRDefault="00204641" w:rsidP="00204641">
      <w:pPr>
        <w:keepNext/>
      </w:pPr>
      <w:r>
        <w:rPr>
          <w:noProof/>
        </w:rPr>
        <w:drawing>
          <wp:inline distT="0" distB="0" distL="0" distR="0" wp14:anchorId="42D259F5" wp14:editId="7BF91E66">
            <wp:extent cx="5943600" cy="3948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thodNotAllowedError.PNG"/>
                    <pic:cNvPicPr/>
                  </pic:nvPicPr>
                  <pic:blipFill>
                    <a:blip r:embed="rId11"/>
                    <a:stretch>
                      <a:fillRect/>
                    </a:stretch>
                  </pic:blipFill>
                  <pic:spPr>
                    <a:xfrm>
                      <a:off x="0" y="0"/>
                      <a:ext cx="5943600" cy="3948430"/>
                    </a:xfrm>
                    <a:prstGeom prst="rect">
                      <a:avLst/>
                    </a:prstGeom>
                  </pic:spPr>
                </pic:pic>
              </a:graphicData>
            </a:graphic>
          </wp:inline>
        </w:drawing>
      </w:r>
    </w:p>
    <w:p w14:paraId="7B4357C2" w14:textId="79B767FB" w:rsidR="00204641" w:rsidRDefault="00204641" w:rsidP="00204641">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w:t>
      </w:r>
      <w:r w:rsidR="005F10C4">
        <w:rPr>
          <w:noProof/>
        </w:rPr>
        <w:fldChar w:fldCharType="end"/>
      </w:r>
      <w:r>
        <w:t>: Error Registering New Actor</w:t>
      </w:r>
    </w:p>
    <w:p w14:paraId="78B13964" w14:textId="385F800F" w:rsidR="00204641" w:rsidRDefault="00204641" w:rsidP="00204641">
      <w:pPr>
        <w:rPr>
          <w:color w:val="000000"/>
          <w:sz w:val="22"/>
          <w:szCs w:val="22"/>
          <w:shd w:val="clear" w:color="auto" w:fill="FFFFFF"/>
        </w:rPr>
      </w:pPr>
      <w:r>
        <w:t xml:space="preserve">I suspect there isn’t a GET method in the actorRegister file, or it’s pointing to the wrong method in a file. The plan is to study Ramesh Fadatare’s Tutorial over at JavaGuides.net. He has an excellent one called </w:t>
      </w:r>
      <w:r w:rsidRPr="00204641">
        <w:rPr>
          <w:i/>
          <w:iCs/>
          <w:sz w:val="22"/>
          <w:szCs w:val="22"/>
        </w:rPr>
        <w:t>“</w:t>
      </w:r>
      <w:r w:rsidRPr="00204641">
        <w:rPr>
          <w:i/>
          <w:iCs/>
          <w:color w:val="000000"/>
          <w:sz w:val="22"/>
          <w:szCs w:val="22"/>
          <w:shd w:val="clear" w:color="auto" w:fill="FFFFFF"/>
        </w:rPr>
        <w:t>Registration Form using JSP + Servlet + JDBC + Mysql Example”</w:t>
      </w:r>
      <w:r>
        <w:rPr>
          <w:i/>
          <w:iCs/>
          <w:color w:val="000000"/>
          <w:sz w:val="22"/>
          <w:szCs w:val="22"/>
          <w:shd w:val="clear" w:color="auto" w:fill="FFFFFF"/>
        </w:rPr>
        <w:t xml:space="preserve">. </w:t>
      </w:r>
      <w:r>
        <w:rPr>
          <w:color w:val="000000"/>
          <w:sz w:val="22"/>
          <w:szCs w:val="22"/>
          <w:shd w:val="clear" w:color="auto" w:fill="FFFFFF"/>
        </w:rPr>
        <w:t>I have done this one already</w:t>
      </w:r>
      <w:r w:rsidR="00466B7E">
        <w:rPr>
          <w:color w:val="000000"/>
          <w:sz w:val="22"/>
          <w:szCs w:val="22"/>
          <w:shd w:val="clear" w:color="auto" w:fill="FFFFFF"/>
        </w:rPr>
        <w:t>, so I’ll go over it again and figure out why my file is not posting.</w:t>
      </w:r>
    </w:p>
    <w:p w14:paraId="42C09E89" w14:textId="256D6C38" w:rsidR="00630076" w:rsidRDefault="00630076" w:rsidP="00204641">
      <w:pPr>
        <w:rPr>
          <w:color w:val="000000"/>
          <w:sz w:val="22"/>
          <w:szCs w:val="22"/>
          <w:shd w:val="clear" w:color="auto" w:fill="FFFFFF"/>
        </w:rPr>
      </w:pPr>
      <w:r w:rsidRPr="00051903">
        <w:rPr>
          <w:b/>
          <w:bCs/>
          <w:color w:val="000000"/>
          <w:sz w:val="22"/>
          <w:szCs w:val="22"/>
          <w:shd w:val="clear" w:color="auto" w:fill="FFFFFF"/>
        </w:rPr>
        <w:t>07/20/20 4:00PM</w:t>
      </w:r>
      <w:r>
        <w:rPr>
          <w:color w:val="000000"/>
          <w:sz w:val="22"/>
          <w:szCs w:val="22"/>
          <w:shd w:val="clear" w:color="auto" w:fill="FFFFFF"/>
        </w:rPr>
        <w:t xml:space="preserve"> – Well I spent most of the day messing around with it. So close!! I’m getting a file not found error, something’s wrong with a path somewhere! LOL Taking break for awhile and regroup, in the mean time I really need to study this file closely, then modify it to suit my project needs:</w:t>
      </w:r>
    </w:p>
    <w:p w14:paraId="161FB25D" w14:textId="77777777" w:rsidR="00630076" w:rsidRDefault="00630076" w:rsidP="00630076">
      <w:pPr>
        <w:keepNext/>
      </w:pPr>
      <w:r>
        <w:rPr>
          <w:noProof/>
          <w:color w:val="000000"/>
          <w:sz w:val="22"/>
          <w:szCs w:val="22"/>
          <w:shd w:val="clear" w:color="auto" w:fill="FFFFFF"/>
        </w:rPr>
        <w:lastRenderedPageBreak/>
        <w:drawing>
          <wp:inline distT="0" distB="0" distL="0" distR="0" wp14:anchorId="748FD5F6" wp14:editId="41381190">
            <wp:extent cx="5943600" cy="2992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ManagementFileUpdate.PNG"/>
                    <pic:cNvPicPr/>
                  </pic:nvPicPr>
                  <pic:blipFill>
                    <a:blip r:embed="rId12"/>
                    <a:stretch>
                      <a:fillRect/>
                    </a:stretch>
                  </pic:blipFill>
                  <pic:spPr>
                    <a:xfrm>
                      <a:off x="0" y="0"/>
                      <a:ext cx="5943600" cy="2992755"/>
                    </a:xfrm>
                    <a:prstGeom prst="rect">
                      <a:avLst/>
                    </a:prstGeom>
                  </pic:spPr>
                </pic:pic>
              </a:graphicData>
            </a:graphic>
          </wp:inline>
        </w:drawing>
      </w:r>
    </w:p>
    <w:p w14:paraId="71DD741C" w14:textId="159764FE" w:rsidR="00630076" w:rsidRDefault="00630076" w:rsidP="00630076">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2</w:t>
      </w:r>
      <w:r w:rsidR="005F10C4">
        <w:rPr>
          <w:noProof/>
        </w:rPr>
        <w:fldChar w:fldCharType="end"/>
      </w:r>
      <w:r>
        <w:t>: A working Insert file.</w:t>
      </w:r>
    </w:p>
    <w:p w14:paraId="181F7040" w14:textId="245CA9C9" w:rsidR="00630076" w:rsidRDefault="00630076" w:rsidP="00630076">
      <w:r>
        <w:t>I’m not liking how the address bar path is pointing to a different project. Oh well I’ll figure it out! This could be my new starting base for the project.</w:t>
      </w:r>
    </w:p>
    <w:p w14:paraId="440F946A" w14:textId="6F1D8215" w:rsidR="00674B89" w:rsidRDefault="00674B89" w:rsidP="00674B89">
      <w:r w:rsidRPr="00674B89">
        <w:rPr>
          <w:b/>
          <w:bCs/>
        </w:rPr>
        <w:t>07/21/20 – 10:00AM</w:t>
      </w:r>
      <w:r w:rsidRPr="00674B89">
        <w:t xml:space="preserve"> I</w:t>
      </w:r>
      <w:r>
        <w:t xml:space="preserve"> decided to go another route. I was having a hard time getting that setup to work correctly, so I deleted everything in the project folder and started over. The other tutorial I’m using for the User Management files has the hibernate jar files referenced in it, along with a persistence file. So I’m going to try it again along with the Java EE 8 Development book, so my current directories are like this:</w:t>
      </w:r>
    </w:p>
    <w:p w14:paraId="37B52D95" w14:textId="77777777" w:rsidR="00674B89" w:rsidRDefault="00674B89" w:rsidP="00674B89">
      <w:pPr>
        <w:keepNext/>
      </w:pPr>
      <w:r>
        <w:rPr>
          <w:noProof/>
        </w:rPr>
        <w:lastRenderedPageBreak/>
        <w:drawing>
          <wp:inline distT="0" distB="0" distL="0" distR="0" wp14:anchorId="273FDC2A" wp14:editId="20321994">
            <wp:extent cx="5349704" cy="653852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bernateSetupFiles.PNG"/>
                    <pic:cNvPicPr/>
                  </pic:nvPicPr>
                  <pic:blipFill>
                    <a:blip r:embed="rId13"/>
                    <a:stretch>
                      <a:fillRect/>
                    </a:stretch>
                  </pic:blipFill>
                  <pic:spPr>
                    <a:xfrm>
                      <a:off x="0" y="0"/>
                      <a:ext cx="5349704" cy="6538527"/>
                    </a:xfrm>
                    <a:prstGeom prst="rect">
                      <a:avLst/>
                    </a:prstGeom>
                  </pic:spPr>
                </pic:pic>
              </a:graphicData>
            </a:graphic>
          </wp:inline>
        </w:drawing>
      </w:r>
    </w:p>
    <w:p w14:paraId="5A14502C" w14:textId="50C3EF79" w:rsidR="00674B89" w:rsidRDefault="00674B89" w:rsidP="00674B89">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3</w:t>
      </w:r>
      <w:r w:rsidR="005F10C4">
        <w:rPr>
          <w:noProof/>
        </w:rPr>
        <w:fldChar w:fldCharType="end"/>
      </w:r>
      <w:r>
        <w:t>: User Management Project directory structure</w:t>
      </w:r>
    </w:p>
    <w:p w14:paraId="49C5C758" w14:textId="15219B33" w:rsidR="00674B89" w:rsidRDefault="00674B89" w:rsidP="00674B89">
      <w:r>
        <w:t>Notice the persistence.xml file, we’ll see how this goes….</w:t>
      </w:r>
      <w:r w:rsidR="008C3535">
        <w:t>I added the jar file in the xml documents:</w:t>
      </w:r>
    </w:p>
    <w:p w14:paraId="2CF020A4" w14:textId="77777777" w:rsidR="008C3535" w:rsidRDefault="008C3535" w:rsidP="008C3535">
      <w:pPr>
        <w:keepNext/>
      </w:pPr>
      <w:r>
        <w:rPr>
          <w:noProof/>
        </w:rPr>
        <w:lastRenderedPageBreak/>
        <w:drawing>
          <wp:inline distT="0" distB="0" distL="0" distR="0" wp14:anchorId="5FB9740A" wp14:editId="38E57E44">
            <wp:extent cx="5943600" cy="4608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arFileAdded.PNG"/>
                    <pic:cNvPicPr/>
                  </pic:nvPicPr>
                  <pic:blipFill>
                    <a:blip r:embed="rId14"/>
                    <a:stretch>
                      <a:fillRect/>
                    </a:stretch>
                  </pic:blipFill>
                  <pic:spPr>
                    <a:xfrm>
                      <a:off x="0" y="0"/>
                      <a:ext cx="5943600" cy="4608830"/>
                    </a:xfrm>
                    <a:prstGeom prst="rect">
                      <a:avLst/>
                    </a:prstGeom>
                  </pic:spPr>
                </pic:pic>
              </a:graphicData>
            </a:graphic>
          </wp:inline>
        </w:drawing>
      </w:r>
    </w:p>
    <w:p w14:paraId="454BB7C9" w14:textId="72D2FED6" w:rsidR="008C3535" w:rsidRDefault="008C3535" w:rsidP="008C3535">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4</w:t>
      </w:r>
      <w:r w:rsidR="005F10C4">
        <w:rPr>
          <w:noProof/>
        </w:rPr>
        <w:fldChar w:fldCharType="end"/>
      </w:r>
      <w:r>
        <w:t>: 8.0.20 Jar file added into persistence.xml file</w:t>
      </w:r>
    </w:p>
    <w:p w14:paraId="0A745A18" w14:textId="6A3C8001" w:rsidR="008C3535" w:rsidRDefault="008C3535" w:rsidP="008C3535">
      <w:r>
        <w:t>The ping to the demo DB is successful, also I used the default JTA option and JDBC batch writing, with native SQL box checked. I’m getting a jar file error saying it can’t find it when it’s right there:</w:t>
      </w:r>
    </w:p>
    <w:p w14:paraId="284D20EC" w14:textId="77777777" w:rsidR="008C3535" w:rsidRDefault="008C3535" w:rsidP="008C3535">
      <w:pPr>
        <w:keepNext/>
      </w:pPr>
      <w:r>
        <w:rPr>
          <w:noProof/>
        </w:rPr>
        <w:lastRenderedPageBreak/>
        <w:drawing>
          <wp:inline distT="0" distB="0" distL="0" distR="0" wp14:anchorId="08C110A4" wp14:editId="491B1B13">
            <wp:extent cx="5943600" cy="2912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arFileError.PNG"/>
                    <pic:cNvPicPr/>
                  </pic:nvPicPr>
                  <pic:blipFill>
                    <a:blip r:embed="rId15"/>
                    <a:stretch>
                      <a:fillRect/>
                    </a:stretch>
                  </pic:blipFill>
                  <pic:spPr>
                    <a:xfrm>
                      <a:off x="0" y="0"/>
                      <a:ext cx="5943600" cy="2912110"/>
                    </a:xfrm>
                    <a:prstGeom prst="rect">
                      <a:avLst/>
                    </a:prstGeom>
                  </pic:spPr>
                </pic:pic>
              </a:graphicData>
            </a:graphic>
          </wp:inline>
        </w:drawing>
      </w:r>
    </w:p>
    <w:p w14:paraId="2E079F39" w14:textId="108825EC" w:rsidR="008C3535" w:rsidRDefault="008C3535" w:rsidP="008C3535">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5</w:t>
      </w:r>
      <w:r w:rsidR="005F10C4">
        <w:rPr>
          <w:noProof/>
        </w:rPr>
        <w:fldChar w:fldCharType="end"/>
      </w:r>
      <w:r>
        <w:t>: Jar file error</w:t>
      </w:r>
    </w:p>
    <w:p w14:paraId="10C718D8" w14:textId="3D890037" w:rsidR="008C3535" w:rsidRDefault="008C3535" w:rsidP="008C3535">
      <w:r>
        <w:t>I went ahead and removed the jar file, and it still pings, so,,,</w:t>
      </w:r>
      <w:r w:rsidR="003C0F0D">
        <w:t>maybe because it’s already mapped in the reference library and WEB-INF library?? Hmm… Oh well we’ll find out soon enough!</w:t>
      </w:r>
      <w:r w:rsidR="00EB5D72">
        <w:t xml:space="preserve"> The web xml file looks interesting:</w:t>
      </w:r>
    </w:p>
    <w:p w14:paraId="7C5DABBD" w14:textId="77777777" w:rsidR="00EB5D72" w:rsidRDefault="00EB5D72" w:rsidP="00EB5D72">
      <w:pPr>
        <w:keepNext/>
      </w:pPr>
      <w:r>
        <w:rPr>
          <w:noProof/>
        </w:rPr>
        <w:drawing>
          <wp:inline distT="0" distB="0" distL="0" distR="0" wp14:anchorId="683EF689" wp14:editId="5381683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XmlFile.PNG"/>
                    <pic:cNvPicPr/>
                  </pic:nvPicPr>
                  <pic:blipFill>
                    <a:blip r:embed="rId16"/>
                    <a:stretch>
                      <a:fillRect/>
                    </a:stretch>
                  </pic:blipFill>
                  <pic:spPr>
                    <a:xfrm>
                      <a:off x="0" y="0"/>
                      <a:ext cx="5943600" cy="2890520"/>
                    </a:xfrm>
                    <a:prstGeom prst="rect">
                      <a:avLst/>
                    </a:prstGeom>
                  </pic:spPr>
                </pic:pic>
              </a:graphicData>
            </a:graphic>
          </wp:inline>
        </w:drawing>
      </w:r>
    </w:p>
    <w:p w14:paraId="4BDA1353" w14:textId="335AD162" w:rsidR="00EB5D72" w:rsidRDefault="00EB5D72" w:rsidP="00EB5D72">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6</w:t>
      </w:r>
      <w:r w:rsidR="005F10C4">
        <w:rPr>
          <w:noProof/>
        </w:rPr>
        <w:fldChar w:fldCharType="end"/>
      </w:r>
      <w:r>
        <w:t>: Web Xml file configuration</w:t>
      </w:r>
    </w:p>
    <w:p w14:paraId="67766C01" w14:textId="1033AC33" w:rsidR="00FB44C5" w:rsidRDefault="00FB44C5" w:rsidP="00FB44C5">
      <w:r>
        <w:t>I’m not sure why he uses a book reference for a new user here:</w:t>
      </w:r>
    </w:p>
    <w:p w14:paraId="4E115595" w14:textId="356B4B76" w:rsidR="00FB44C5" w:rsidRDefault="006C777A" w:rsidP="00FB44C5">
      <w:pPr>
        <w:keepNext/>
      </w:pPr>
      <w:r>
        <w:rPr>
          <w:noProof/>
        </w:rPr>
        <w:lastRenderedPageBreak/>
        <mc:AlternateContent>
          <mc:Choice Requires="wpi">
            <w:drawing>
              <wp:anchor distT="0" distB="0" distL="114300" distR="114300" simplePos="0" relativeHeight="251663360" behindDoc="0" locked="0" layoutInCell="1" allowOverlap="1" wp14:anchorId="703AC814" wp14:editId="3F35CB34">
                <wp:simplePos x="0" y="0"/>
                <wp:positionH relativeFrom="column">
                  <wp:posOffset>1371360</wp:posOffset>
                </wp:positionH>
                <wp:positionV relativeFrom="paragraph">
                  <wp:posOffset>2021825</wp:posOffset>
                </wp:positionV>
                <wp:extent cx="2104200" cy="24120"/>
                <wp:effectExtent l="95250" t="133350" r="106045" b="167005"/>
                <wp:wrapNone/>
                <wp:docPr id="9" name="Ink 9"/>
                <wp:cNvGraphicFramePr/>
                <a:graphic xmlns:a="http://schemas.openxmlformats.org/drawingml/2006/main">
                  <a:graphicData uri="http://schemas.microsoft.com/office/word/2010/wordprocessingInk">
                    <w14:contentPart bwMode="auto" r:id="rId17">
                      <w14:nvContentPartPr>
                        <w14:cNvContentPartPr/>
                      </w14:nvContentPartPr>
                      <w14:xfrm>
                        <a:off x="0" y="0"/>
                        <a:ext cx="2103755" cy="23495"/>
                      </w14:xfrm>
                    </w14:contentPart>
                  </a:graphicData>
                </a:graphic>
              </wp:anchor>
            </w:drawing>
          </mc:Choice>
          <mc:Fallback>
            <w:pict>
              <v:shapetype w14:anchorId="7E1DDE2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03.75pt;margin-top:150.9pt;width:174.15pt;height:18.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">
                <v:imagedata r:id="rId18" o:title=""/>
              </v:shape>
            </w:pict>
          </mc:Fallback>
        </mc:AlternateContent>
      </w:r>
      <w:r>
        <w:rPr>
          <w:noProof/>
        </w:rPr>
        <mc:AlternateContent>
          <mc:Choice Requires="wpi">
            <w:drawing>
              <wp:anchor distT="0" distB="0" distL="114300" distR="114300" simplePos="0" relativeHeight="251662336" behindDoc="0" locked="0" layoutInCell="1" allowOverlap="1" wp14:anchorId="4BC9C49D" wp14:editId="5966C6CB">
                <wp:simplePos x="0" y="0"/>
                <wp:positionH relativeFrom="column">
                  <wp:posOffset>1406280</wp:posOffset>
                </wp:positionH>
                <wp:positionV relativeFrom="paragraph">
                  <wp:posOffset>1875305</wp:posOffset>
                </wp:positionV>
                <wp:extent cx="3707640" cy="65160"/>
                <wp:effectExtent l="0" t="133350" r="0" b="163830"/>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3707130" cy="64770"/>
                      </w14:xfrm>
                    </w14:contentPart>
                  </a:graphicData>
                </a:graphic>
              </wp:anchor>
            </w:drawing>
          </mc:Choice>
          <mc:Fallback>
            <w:pict>
              <v:shape w14:anchorId="1EAC4F14" id="Ink 8" o:spid="_x0000_s1026" type="#_x0000_t75" style="position:absolute;margin-left:106.5pt;margin-top:139.15pt;width:300.4pt;height:22.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">
                <v:imagedata r:id="rId20" o:title=""/>
              </v:shape>
            </w:pict>
          </mc:Fallback>
        </mc:AlternateContent>
      </w:r>
      <w:r w:rsidR="00FB44C5">
        <w:rPr>
          <w:noProof/>
        </w:rPr>
        <w:drawing>
          <wp:inline distT="0" distB="0" distL="0" distR="0" wp14:anchorId="6297C745" wp14:editId="0D795AAF">
            <wp:extent cx="5943600" cy="4104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kUser.PNG"/>
                    <pic:cNvPicPr/>
                  </pic:nvPicPr>
                  <pic:blipFill>
                    <a:blip r:embed="rId21"/>
                    <a:stretch>
                      <a:fillRect/>
                    </a:stretch>
                  </pic:blipFill>
                  <pic:spPr>
                    <a:xfrm>
                      <a:off x="0" y="0"/>
                      <a:ext cx="5943600" cy="4104005"/>
                    </a:xfrm>
                    <a:prstGeom prst="rect">
                      <a:avLst/>
                    </a:prstGeom>
                  </pic:spPr>
                </pic:pic>
              </a:graphicData>
            </a:graphic>
          </wp:inline>
        </w:drawing>
      </w:r>
    </w:p>
    <w:p w14:paraId="2961E59D" w14:textId="2D70F5D6" w:rsidR="00FB44C5" w:rsidRDefault="00FB44C5" w:rsidP="00FB44C5">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7</w:t>
      </w:r>
      <w:r w:rsidR="005F10C4">
        <w:rPr>
          <w:noProof/>
        </w:rPr>
        <w:fldChar w:fldCharType="end"/>
      </w:r>
      <w:r>
        <w:t>: Book new user reference</w:t>
      </w:r>
    </w:p>
    <w:p w14:paraId="634A0D75" w14:textId="7C3C8B5F" w:rsidR="00282792" w:rsidRDefault="00282792" w:rsidP="00282792">
      <w:r>
        <w:t>Right click on the project in Package Explorer</w:t>
      </w:r>
      <w:r>
        <w:sym w:font="Wingdings" w:char="F0E0"/>
      </w:r>
      <w:r>
        <w:t xml:space="preserve"> Run As </w:t>
      </w:r>
      <w:r>
        <w:sym w:font="Wingdings" w:char="F0E0"/>
      </w:r>
      <w:r>
        <w:t>Run on Server:</w:t>
      </w:r>
    </w:p>
    <w:p w14:paraId="7C2D84D2" w14:textId="77777777" w:rsidR="00282792" w:rsidRDefault="00282792" w:rsidP="00282792">
      <w:pPr>
        <w:keepNext/>
      </w:pPr>
      <w:r>
        <w:rPr>
          <w:noProof/>
        </w:rPr>
        <w:lastRenderedPageBreak/>
        <w:drawing>
          <wp:inline distT="0" distB="0" distL="0" distR="0" wp14:anchorId="4FA97712" wp14:editId="0E25DB75">
            <wp:extent cx="5943600" cy="3778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ManagementMainFile.PNG"/>
                    <pic:cNvPicPr/>
                  </pic:nvPicPr>
                  <pic:blipFill>
                    <a:blip r:embed="rId22"/>
                    <a:stretch>
                      <a:fillRect/>
                    </a:stretch>
                  </pic:blipFill>
                  <pic:spPr>
                    <a:xfrm>
                      <a:off x="0" y="0"/>
                      <a:ext cx="5943600" cy="3778250"/>
                    </a:xfrm>
                    <a:prstGeom prst="rect">
                      <a:avLst/>
                    </a:prstGeom>
                  </pic:spPr>
                </pic:pic>
              </a:graphicData>
            </a:graphic>
          </wp:inline>
        </w:drawing>
      </w:r>
    </w:p>
    <w:p w14:paraId="39BBC142" w14:textId="682E84E8" w:rsidR="00282792" w:rsidRDefault="00282792" w:rsidP="00282792">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8</w:t>
      </w:r>
      <w:r w:rsidR="005F10C4">
        <w:rPr>
          <w:noProof/>
        </w:rPr>
        <w:fldChar w:fldCharType="end"/>
      </w:r>
      <w:r>
        <w:t>: Runs correctly on server</w:t>
      </w:r>
    </w:p>
    <w:p w14:paraId="4FC1AFF7" w14:textId="5F1B8C0C" w:rsidR="00282792" w:rsidRDefault="00E910E4" w:rsidP="00282792">
      <w:r>
        <w:t>I should change the Driver class to reflect the com.mysql.cj.jdbc reference!</w:t>
      </w:r>
      <w:r w:rsidR="001C06BE">
        <w:t xml:space="preserve"> Here’s another little thing:</w:t>
      </w:r>
    </w:p>
    <w:p w14:paraId="15AE001A" w14:textId="77777777" w:rsidR="005F7AC5" w:rsidRDefault="00D55545" w:rsidP="005F7AC5">
      <w:pPr>
        <w:keepNext/>
      </w:pPr>
      <w:r>
        <w:rPr>
          <w:noProof/>
        </w:rPr>
        <w:lastRenderedPageBreak/>
        <mc:AlternateContent>
          <mc:Choice Requires="wpi">
            <w:drawing>
              <wp:anchor distT="0" distB="0" distL="114300" distR="114300" simplePos="0" relativeHeight="251666432" behindDoc="0" locked="0" layoutInCell="1" allowOverlap="1" wp14:anchorId="4B55DEAE" wp14:editId="3CFA1CD4">
                <wp:simplePos x="0" y="0"/>
                <wp:positionH relativeFrom="column">
                  <wp:posOffset>2560440</wp:posOffset>
                </wp:positionH>
                <wp:positionV relativeFrom="paragraph">
                  <wp:posOffset>3568385</wp:posOffset>
                </wp:positionV>
                <wp:extent cx="3411360" cy="30960"/>
                <wp:effectExtent l="76200" t="133350" r="0" b="179070"/>
                <wp:wrapNone/>
                <wp:docPr id="14" name="Ink 14"/>
                <wp:cNvGraphicFramePr/>
                <a:graphic xmlns:a="http://schemas.openxmlformats.org/drawingml/2006/main">
                  <a:graphicData uri="http://schemas.microsoft.com/office/word/2010/wordprocessingInk">
                    <w14:contentPart bwMode="auto" r:id="rId23">
                      <w14:nvContentPartPr>
                        <w14:cNvContentPartPr/>
                      </w14:nvContentPartPr>
                      <w14:xfrm>
                        <a:off x="0" y="0"/>
                        <a:ext cx="3411220" cy="30480"/>
                      </w14:xfrm>
                    </w14:contentPart>
                  </a:graphicData>
                </a:graphic>
              </wp:anchor>
            </w:drawing>
          </mc:Choice>
          <mc:Fallback>
            <w:pict>
              <v:shape w14:anchorId="4E740333" id="Ink 14" o:spid="_x0000_s1026" type="#_x0000_t75" style="position:absolute;margin-left:197.35pt;margin-top:272.65pt;width:277.05pt;height:19.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">
                <v:imagedata r:id="rId24" o:title=""/>
              </v:shape>
            </w:pict>
          </mc:Fallback>
        </mc:AlternateContent>
      </w:r>
      <w:r>
        <w:rPr>
          <w:noProof/>
        </w:rPr>
        <mc:AlternateContent>
          <mc:Choice Requires="wpi">
            <w:drawing>
              <wp:anchor distT="0" distB="0" distL="114300" distR="114300" simplePos="0" relativeHeight="251665408" behindDoc="0" locked="0" layoutInCell="1" allowOverlap="1" wp14:anchorId="34D91AA9" wp14:editId="54E6A458">
                <wp:simplePos x="0" y="0"/>
                <wp:positionH relativeFrom="column">
                  <wp:posOffset>2912880</wp:posOffset>
                </wp:positionH>
                <wp:positionV relativeFrom="paragraph">
                  <wp:posOffset>954425</wp:posOffset>
                </wp:positionV>
                <wp:extent cx="1745280" cy="49680"/>
                <wp:effectExtent l="95250" t="133350" r="140970" b="160020"/>
                <wp:wrapNone/>
                <wp:docPr id="13" name="Ink 13"/>
                <wp:cNvGraphicFramePr/>
                <a:graphic xmlns:a="http://schemas.openxmlformats.org/drawingml/2006/main">
                  <a:graphicData uri="http://schemas.microsoft.com/office/word/2010/wordprocessingInk">
                    <w14:contentPart bwMode="auto" r:id="rId25">
                      <w14:nvContentPartPr>
                        <w14:cNvContentPartPr/>
                      </w14:nvContentPartPr>
                      <w14:xfrm>
                        <a:off x="0" y="0"/>
                        <a:ext cx="1744980" cy="49530"/>
                      </w14:xfrm>
                    </w14:contentPart>
                  </a:graphicData>
                </a:graphic>
              </wp:anchor>
            </w:drawing>
          </mc:Choice>
          <mc:Fallback>
            <w:pict>
              <v:shape w14:anchorId="0A05F368" id="Ink 13" o:spid="_x0000_s1026" type="#_x0000_t75" style="position:absolute;margin-left:225.1pt;margin-top:66.6pt;width:145.85pt;height:20.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">
                <v:imagedata r:id="rId26" o:title=""/>
              </v:shape>
            </w:pict>
          </mc:Fallback>
        </mc:AlternateContent>
      </w:r>
      <w:r w:rsidR="00A9319E">
        <w:rPr>
          <w:noProof/>
        </w:rPr>
        <mc:AlternateContent>
          <mc:Choice Requires="wpi">
            <w:drawing>
              <wp:anchor distT="0" distB="0" distL="114300" distR="114300" simplePos="0" relativeHeight="251664384" behindDoc="0" locked="0" layoutInCell="1" allowOverlap="1" wp14:anchorId="312171A8" wp14:editId="29548444">
                <wp:simplePos x="0" y="0"/>
                <wp:positionH relativeFrom="column">
                  <wp:posOffset>2818920</wp:posOffset>
                </wp:positionH>
                <wp:positionV relativeFrom="paragraph">
                  <wp:posOffset>713225</wp:posOffset>
                </wp:positionV>
                <wp:extent cx="2799000" cy="43920"/>
                <wp:effectExtent l="0" t="152400" r="135255" b="165735"/>
                <wp:wrapNone/>
                <wp:docPr id="12" name="Ink 12"/>
                <wp:cNvGraphicFramePr/>
                <a:graphic xmlns:a="http://schemas.openxmlformats.org/drawingml/2006/main">
                  <a:graphicData uri="http://schemas.microsoft.com/office/word/2010/wordprocessingInk">
                    <w14:contentPart bwMode="auto" r:id="rId27">
                      <w14:nvContentPartPr>
                        <w14:cNvContentPartPr/>
                      </w14:nvContentPartPr>
                      <w14:xfrm>
                        <a:off x="0" y="0"/>
                        <a:ext cx="2798445" cy="43815"/>
                      </w14:xfrm>
                    </w14:contentPart>
                  </a:graphicData>
                </a:graphic>
              </wp:anchor>
            </w:drawing>
          </mc:Choice>
          <mc:Fallback>
            <w:pict>
              <v:shape w14:anchorId="200F4F5E" id="Ink 12" o:spid="_x0000_s1026" type="#_x0000_t75" style="position:absolute;margin-left:217.7pt;margin-top:47.65pt;width:228.9pt;height:20.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">
                <v:imagedata r:id="rId28" o:title=""/>
              </v:shape>
            </w:pict>
          </mc:Fallback>
        </mc:AlternateContent>
      </w:r>
      <w:r w:rsidR="001C06BE">
        <w:rPr>
          <w:noProof/>
        </w:rPr>
        <w:drawing>
          <wp:inline distT="0" distB="0" distL="0" distR="0" wp14:anchorId="62C48D9E" wp14:editId="10A706DC">
            <wp:extent cx="5943600" cy="3717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giLoadError.PNG"/>
                    <pic:cNvPicPr/>
                  </pic:nvPicPr>
                  <pic:blipFill>
                    <a:blip r:embed="rId29"/>
                    <a:stretch>
                      <a:fillRect/>
                    </a:stretch>
                  </pic:blipFill>
                  <pic:spPr>
                    <a:xfrm>
                      <a:off x="0" y="0"/>
                      <a:ext cx="5943600" cy="3717290"/>
                    </a:xfrm>
                    <a:prstGeom prst="rect">
                      <a:avLst/>
                    </a:prstGeom>
                  </pic:spPr>
                </pic:pic>
              </a:graphicData>
            </a:graphic>
          </wp:inline>
        </w:drawing>
      </w:r>
    </w:p>
    <w:p w14:paraId="3ED88DAA" w14:textId="4B093DED" w:rsidR="001C06BE" w:rsidRDefault="005F7AC5" w:rsidP="005F7AC5">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9</w:t>
      </w:r>
      <w:r w:rsidR="005F10C4">
        <w:rPr>
          <w:noProof/>
        </w:rPr>
        <w:fldChar w:fldCharType="end"/>
      </w:r>
      <w:r>
        <w:t>: CGI forbidden here error</w:t>
      </w:r>
    </w:p>
    <w:p w14:paraId="37BE948A" w14:textId="7F80D310" w:rsidR="00575654" w:rsidRDefault="00575654" w:rsidP="00575654">
      <w:r>
        <w:t>Mapping the User class as the managed Class in the persistence unit:</w:t>
      </w:r>
    </w:p>
    <w:p w14:paraId="4C981FCD" w14:textId="77777777" w:rsidR="00575654" w:rsidRDefault="00575654" w:rsidP="00575654">
      <w:pPr>
        <w:keepNext/>
      </w:pPr>
      <w:r>
        <w:rPr>
          <w:noProof/>
        </w:rPr>
        <w:drawing>
          <wp:inline distT="0" distB="0" distL="0" distR="0" wp14:anchorId="33B81B9F" wp14:editId="5ECE113E">
            <wp:extent cx="5943600" cy="1826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ManagedClass.PNG"/>
                    <pic:cNvPicPr/>
                  </pic:nvPicPr>
                  <pic:blipFill>
                    <a:blip r:embed="rId30"/>
                    <a:stretch>
                      <a:fillRect/>
                    </a:stretch>
                  </pic:blipFill>
                  <pic:spPr>
                    <a:xfrm>
                      <a:off x="0" y="0"/>
                      <a:ext cx="5943600" cy="1826260"/>
                    </a:xfrm>
                    <a:prstGeom prst="rect">
                      <a:avLst/>
                    </a:prstGeom>
                  </pic:spPr>
                </pic:pic>
              </a:graphicData>
            </a:graphic>
          </wp:inline>
        </w:drawing>
      </w:r>
    </w:p>
    <w:p w14:paraId="0C2E08F9" w14:textId="42E813BE" w:rsidR="00575654" w:rsidRPr="00575654" w:rsidRDefault="00575654" w:rsidP="00575654">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10</w:t>
      </w:r>
      <w:r w:rsidR="005F10C4">
        <w:rPr>
          <w:noProof/>
        </w:rPr>
        <w:fldChar w:fldCharType="end"/>
      </w:r>
      <w:r>
        <w:t>:Adding User class in the persistence unit as the managed class</w:t>
      </w:r>
    </w:p>
    <w:p w14:paraId="5C2C674E" w14:textId="698DD9FD" w:rsidR="00C64FAA" w:rsidRDefault="00575654" w:rsidP="00204641">
      <w:pPr>
        <w:rPr>
          <w:sz w:val="22"/>
          <w:szCs w:val="22"/>
        </w:rPr>
      </w:pPr>
      <w:r>
        <w:rPr>
          <w:sz w:val="22"/>
          <w:szCs w:val="22"/>
        </w:rPr>
        <w:t>Open the persistence xml file and add User.</w:t>
      </w:r>
    </w:p>
    <w:p w14:paraId="01F09E4C" w14:textId="5BF21299" w:rsidR="004771CC" w:rsidRPr="00DC0338" w:rsidRDefault="004771CC" w:rsidP="00204641">
      <w:pPr>
        <w:rPr>
          <w:i/>
          <w:iCs/>
          <w:sz w:val="22"/>
          <w:szCs w:val="22"/>
        </w:rPr>
      </w:pPr>
      <w:r>
        <w:rPr>
          <w:sz w:val="22"/>
          <w:szCs w:val="22"/>
        </w:rPr>
        <w:t xml:space="preserve">No arg-constructor is required so Hibernate can create the instance of the Persistance class by </w:t>
      </w:r>
      <w:r w:rsidRPr="00DC0338">
        <w:rPr>
          <w:i/>
          <w:iCs/>
          <w:sz w:val="22"/>
          <w:szCs w:val="22"/>
        </w:rPr>
        <w:t>newInstance()</w:t>
      </w:r>
      <w:r>
        <w:rPr>
          <w:sz w:val="22"/>
          <w:szCs w:val="22"/>
        </w:rPr>
        <w:t xml:space="preserve"> method</w:t>
      </w:r>
      <w:r w:rsidR="00DC0338">
        <w:rPr>
          <w:sz w:val="22"/>
          <w:szCs w:val="22"/>
        </w:rPr>
        <w:t xml:space="preserve"> like this</w:t>
      </w:r>
      <w:r>
        <w:rPr>
          <w:sz w:val="22"/>
          <w:szCs w:val="22"/>
        </w:rPr>
        <w:t xml:space="preserve">: </w:t>
      </w:r>
      <w:r w:rsidRPr="00DC0338">
        <w:rPr>
          <w:i/>
          <w:iCs/>
          <w:sz w:val="22"/>
          <w:szCs w:val="22"/>
        </w:rPr>
        <w:t>public user() {</w:t>
      </w:r>
      <w:r w:rsidR="00A6355A" w:rsidRPr="00DC0338">
        <w:rPr>
          <w:i/>
          <w:iCs/>
          <w:sz w:val="22"/>
          <w:szCs w:val="22"/>
        </w:rPr>
        <w:t xml:space="preserve"> }</w:t>
      </w:r>
      <w:r w:rsidR="00DC0338">
        <w:rPr>
          <w:i/>
          <w:iCs/>
          <w:sz w:val="22"/>
          <w:szCs w:val="22"/>
        </w:rPr>
        <w:t xml:space="preserve"> </w:t>
      </w:r>
      <w:r w:rsidR="00DC0338" w:rsidRPr="00DC0338">
        <w:rPr>
          <w:sz w:val="22"/>
          <w:szCs w:val="22"/>
        </w:rPr>
        <w:t>Initializes the method</w:t>
      </w:r>
      <w:r w:rsidR="00DC0338">
        <w:rPr>
          <w:sz w:val="22"/>
          <w:szCs w:val="22"/>
        </w:rPr>
        <w:t>.</w:t>
      </w:r>
    </w:p>
    <w:p w14:paraId="5E6CDDAA" w14:textId="3500F9A9" w:rsidR="00A6355A" w:rsidRDefault="00CE5AFB" w:rsidP="00204641">
      <w:pPr>
        <w:rPr>
          <w:b/>
          <w:bCs/>
          <w:sz w:val="22"/>
          <w:szCs w:val="22"/>
        </w:rPr>
      </w:pPr>
      <w:r w:rsidRPr="00A5494D">
        <w:rPr>
          <w:b/>
          <w:bCs/>
          <w:sz w:val="22"/>
          <w:szCs w:val="22"/>
        </w:rPr>
        <w:t xml:space="preserve">A helper class should be created to help Bootstrap Hibernate. Should only </w:t>
      </w:r>
      <w:r w:rsidR="00A5494D" w:rsidRPr="00A5494D">
        <w:rPr>
          <w:b/>
          <w:bCs/>
          <w:sz w:val="22"/>
          <w:szCs w:val="22"/>
        </w:rPr>
        <w:t>be used once during initialization to be used by all code.</w:t>
      </w:r>
    </w:p>
    <w:p w14:paraId="7EF90076" w14:textId="33B7F387" w:rsidR="007F5B91" w:rsidRDefault="00DC0338" w:rsidP="00204641">
      <w:pPr>
        <w:rPr>
          <w:b/>
          <w:bCs/>
          <w:sz w:val="22"/>
          <w:szCs w:val="22"/>
        </w:rPr>
      </w:pPr>
      <w:r>
        <w:rPr>
          <w:b/>
          <w:bCs/>
          <w:sz w:val="22"/>
          <w:szCs w:val="22"/>
        </w:rPr>
        <w:t xml:space="preserve">See </w:t>
      </w:r>
      <w:r w:rsidR="007F5B91">
        <w:rPr>
          <w:b/>
          <w:bCs/>
          <w:sz w:val="22"/>
          <w:szCs w:val="22"/>
        </w:rPr>
        <w:t>HibernateUtil class</w:t>
      </w:r>
      <w:r>
        <w:rPr>
          <w:b/>
          <w:bCs/>
          <w:sz w:val="22"/>
          <w:szCs w:val="22"/>
        </w:rPr>
        <w:t>.</w:t>
      </w:r>
    </w:p>
    <w:p w14:paraId="6D13872C" w14:textId="52A8FE92" w:rsidR="00AF4D70" w:rsidRDefault="00AF4D70" w:rsidP="00204641">
      <w:pPr>
        <w:rPr>
          <w:sz w:val="22"/>
          <w:szCs w:val="22"/>
        </w:rPr>
      </w:pPr>
      <w:r>
        <w:rPr>
          <w:sz w:val="22"/>
          <w:szCs w:val="22"/>
        </w:rPr>
        <w:lastRenderedPageBreak/>
        <w:t>The UserServlet file is the page controller for the application, handling all requests.</w:t>
      </w:r>
    </w:p>
    <w:p w14:paraId="383B1961" w14:textId="1DF13ADD" w:rsidR="006577BA" w:rsidRDefault="006577BA" w:rsidP="00204641">
      <w:pPr>
        <w:rPr>
          <w:sz w:val="22"/>
          <w:szCs w:val="22"/>
        </w:rPr>
      </w:pPr>
      <w:r>
        <w:rPr>
          <w:sz w:val="22"/>
          <w:szCs w:val="22"/>
        </w:rPr>
        <w:t>This was a perfect project to go through, it has a lot of techniques to use as a foundation. You can find this and others at javaguides.net.</w:t>
      </w:r>
    </w:p>
    <w:p w14:paraId="0528DBDF" w14:textId="77777777" w:rsidR="00CF2E73" w:rsidRDefault="00CF2E73" w:rsidP="00CF2E73">
      <w:pPr>
        <w:keepNext/>
      </w:pPr>
      <w:r>
        <w:rPr>
          <w:noProof/>
          <w:sz w:val="22"/>
          <w:szCs w:val="22"/>
        </w:rPr>
        <w:drawing>
          <wp:inline distT="0" distB="0" distL="0" distR="0" wp14:anchorId="4F840BAD" wp14:editId="6D361CBA">
            <wp:extent cx="5943600" cy="506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agedUsers.PNG"/>
                    <pic:cNvPicPr/>
                  </pic:nvPicPr>
                  <pic:blipFill>
                    <a:blip r:embed="rId31"/>
                    <a:stretch>
                      <a:fillRect/>
                    </a:stretch>
                  </pic:blipFill>
                  <pic:spPr>
                    <a:xfrm>
                      <a:off x="0" y="0"/>
                      <a:ext cx="5943600" cy="5069840"/>
                    </a:xfrm>
                    <a:prstGeom prst="rect">
                      <a:avLst/>
                    </a:prstGeom>
                  </pic:spPr>
                </pic:pic>
              </a:graphicData>
            </a:graphic>
          </wp:inline>
        </w:drawing>
      </w:r>
    </w:p>
    <w:p w14:paraId="4A6C016F" w14:textId="5BFD2F17" w:rsidR="00CF2E73" w:rsidRDefault="00CF2E73" w:rsidP="00CF2E73">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11</w:t>
      </w:r>
      <w:r w:rsidR="005F10C4">
        <w:rPr>
          <w:noProof/>
        </w:rPr>
        <w:fldChar w:fldCharType="end"/>
      </w:r>
      <w:r>
        <w:t>: The finished project</w:t>
      </w:r>
    </w:p>
    <w:p w14:paraId="56789912" w14:textId="330655D0" w:rsidR="00CF2E73" w:rsidRDefault="00CF2E73" w:rsidP="00CF2E73">
      <w:r>
        <w:t xml:space="preserve">Everything works as intended, Edit/Delete/Add/List from the UserServlet file. </w:t>
      </w:r>
      <w:r w:rsidR="00763773">
        <w:t xml:space="preserve">I love how it prints out the SQL statement in the console, good for troubleshooting.  </w:t>
      </w:r>
      <w:r w:rsidR="00F65C14">
        <w:t xml:space="preserve">Before I go back to </w:t>
      </w:r>
      <w:r>
        <w:t>the Java EE 8 with Eclipse book and take another look at the Course Management Project</w:t>
      </w:r>
      <w:r w:rsidR="00F65C14">
        <w:t xml:space="preserve">, I’m doing one more tutorial, a 3-part To-Do list. </w:t>
      </w:r>
      <w:r>
        <w:t xml:space="preserve">It should go a lot smoother now that I have a pretty good grip on the process. I’m sure I’ll be revisiting the UserManagement files again to see how he did that!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516E940" w14:textId="6D335196" w:rsidR="00DC0338" w:rsidRPr="00DC0338" w:rsidRDefault="00DC0338" w:rsidP="00CF2E73">
      <w:pPr>
        <w:rPr>
          <w:rFonts w:asciiTheme="majorHAnsi" w:hAnsiTheme="majorHAnsi"/>
          <w:b/>
          <w:bCs/>
          <w:sz w:val="28"/>
          <w:szCs w:val="28"/>
        </w:rPr>
      </w:pPr>
      <w:r w:rsidRPr="00DC0338">
        <w:rPr>
          <w:rFonts w:asciiTheme="majorHAnsi" w:hAnsiTheme="majorHAnsi"/>
          <w:b/>
          <w:bCs/>
          <w:sz w:val="28"/>
          <w:szCs w:val="28"/>
        </w:rPr>
        <w:t xml:space="preserve">Part </w:t>
      </w:r>
      <w:r w:rsidR="003A446D">
        <w:rPr>
          <w:rFonts w:asciiTheme="majorHAnsi" w:hAnsiTheme="majorHAnsi"/>
          <w:b/>
          <w:bCs/>
          <w:sz w:val="28"/>
          <w:szCs w:val="28"/>
        </w:rPr>
        <w:t>I</w:t>
      </w:r>
      <w:r w:rsidRPr="00DC0338">
        <w:rPr>
          <w:rFonts w:asciiTheme="majorHAnsi" w:hAnsiTheme="majorHAnsi"/>
          <w:b/>
          <w:bCs/>
          <w:sz w:val="28"/>
          <w:szCs w:val="28"/>
        </w:rPr>
        <w:t xml:space="preserve"> To Do List</w:t>
      </w:r>
    </w:p>
    <w:p w14:paraId="2E7B6C4A" w14:textId="55204237" w:rsidR="00A42F49" w:rsidRDefault="00A42F49" w:rsidP="00CF2E73">
      <w:r>
        <w:t xml:space="preserve">07/22/20 8:00AM </w:t>
      </w:r>
      <w:r w:rsidR="000C38AF">
        <w:t>–</w:t>
      </w:r>
      <w:r>
        <w:t xml:space="preserve"> </w:t>
      </w:r>
      <w:r w:rsidR="000C38AF">
        <w:t xml:space="preserve">The to-do list project is </w:t>
      </w:r>
      <w:r w:rsidR="00DC0338">
        <w:t>in three parts, the Model, Data Access Object, and Controller. F</w:t>
      </w:r>
      <w:r w:rsidR="000C38AF">
        <w:t>irst part is done with no problems:</w:t>
      </w:r>
    </w:p>
    <w:p w14:paraId="74E38056" w14:textId="56BF5B80" w:rsidR="000C38AF" w:rsidRDefault="000C38AF" w:rsidP="00CF2E73"/>
    <w:p w14:paraId="426C840D" w14:textId="77777777" w:rsidR="000C38AF" w:rsidRDefault="000C38AF" w:rsidP="000C38AF">
      <w:pPr>
        <w:keepNext/>
      </w:pPr>
      <w:r>
        <w:rPr>
          <w:noProof/>
        </w:rPr>
        <w:lastRenderedPageBreak/>
        <w:drawing>
          <wp:inline distT="0" distB="0" distL="0" distR="0" wp14:anchorId="0F8A7FDD" wp14:editId="3F465D3A">
            <wp:extent cx="5943600" cy="3698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ationForm.PNG"/>
                    <pic:cNvPicPr/>
                  </pic:nvPicPr>
                  <pic:blipFill>
                    <a:blip r:embed="rId32"/>
                    <a:stretch>
                      <a:fillRect/>
                    </a:stretch>
                  </pic:blipFill>
                  <pic:spPr>
                    <a:xfrm>
                      <a:off x="0" y="0"/>
                      <a:ext cx="5943600" cy="3698875"/>
                    </a:xfrm>
                    <a:prstGeom prst="rect">
                      <a:avLst/>
                    </a:prstGeom>
                  </pic:spPr>
                </pic:pic>
              </a:graphicData>
            </a:graphic>
          </wp:inline>
        </w:drawing>
      </w:r>
    </w:p>
    <w:p w14:paraId="06262BE0" w14:textId="241E9F8B" w:rsidR="000C38AF" w:rsidRDefault="000C38AF" w:rsidP="000C38AF">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12</w:t>
      </w:r>
      <w:r w:rsidR="005F10C4">
        <w:rPr>
          <w:noProof/>
        </w:rPr>
        <w:fldChar w:fldCharType="end"/>
      </w:r>
      <w:r>
        <w:t>:Phase 1 ToDo Tutorial</w:t>
      </w:r>
    </w:p>
    <w:p w14:paraId="42AFFB7E" w14:textId="77777777" w:rsidR="000C38AF" w:rsidRPr="000C38AF" w:rsidRDefault="000C38AF" w:rsidP="000C38AF"/>
    <w:p w14:paraId="48BBDFBF" w14:textId="5CF35EA4" w:rsidR="00CF2E73" w:rsidRDefault="008D1CF8" w:rsidP="00CF2E73">
      <w:r>
        <w:t xml:space="preserve">One thing about this tutorial, the file names don’t match. For example it calls for a LoginBean file, when mine is LogInDao. </w:t>
      </w:r>
      <w:r w:rsidR="009E0938">
        <w:t>The references to the files in the tutorial don’t match  as you progress through it. For example it talks about a LoginBean file, but the file is actually LogInDao.</w:t>
      </w:r>
      <w:r>
        <w:t>I</w:t>
      </w:r>
      <w:r w:rsidR="009E0938">
        <w:t xml:space="preserve"> had </w:t>
      </w:r>
      <w:r>
        <w:t xml:space="preserve"> to go back </w:t>
      </w:r>
      <w:r w:rsidR="009E0938">
        <w:t xml:space="preserve">through the code </w:t>
      </w:r>
      <w:r>
        <w:t xml:space="preserve">and </w:t>
      </w:r>
      <w:r w:rsidR="009E0938">
        <w:t xml:space="preserve"> figure out what was wrong.</w:t>
      </w:r>
      <w:r w:rsidR="00107778">
        <w:t xml:space="preserve"> I think this is right:</w:t>
      </w:r>
    </w:p>
    <w:p w14:paraId="5146433C" w14:textId="77777777" w:rsidR="004A4FD4" w:rsidRDefault="004A4FD4" w:rsidP="004A4FD4">
      <w:pPr>
        <w:keepNext/>
      </w:pPr>
      <w:r>
        <w:rPr>
          <w:noProof/>
        </w:rPr>
        <w:drawing>
          <wp:inline distT="0" distB="0" distL="0" distR="0" wp14:anchorId="672F7C20" wp14:editId="5C90958C">
            <wp:extent cx="5943600" cy="2215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uthenticateCredentials.PNG"/>
                    <pic:cNvPicPr/>
                  </pic:nvPicPr>
                  <pic:blipFill>
                    <a:blip r:embed="rId33"/>
                    <a:stretch>
                      <a:fillRect/>
                    </a:stretch>
                  </pic:blipFill>
                  <pic:spPr>
                    <a:xfrm>
                      <a:off x="0" y="0"/>
                      <a:ext cx="5943600" cy="2215515"/>
                    </a:xfrm>
                    <a:prstGeom prst="rect">
                      <a:avLst/>
                    </a:prstGeom>
                  </pic:spPr>
                </pic:pic>
              </a:graphicData>
            </a:graphic>
          </wp:inline>
        </w:drawing>
      </w:r>
    </w:p>
    <w:p w14:paraId="01671A60" w14:textId="7292D948" w:rsidR="004A4FD4" w:rsidRDefault="004A4FD4" w:rsidP="004A4FD4">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13</w:t>
      </w:r>
      <w:r w:rsidR="005F10C4">
        <w:rPr>
          <w:noProof/>
        </w:rPr>
        <w:fldChar w:fldCharType="end"/>
      </w:r>
      <w:r>
        <w:t>: Verify user credentials</w:t>
      </w:r>
    </w:p>
    <w:p w14:paraId="50F7C628" w14:textId="1D8F21D2" w:rsidR="004A4FD4" w:rsidRDefault="004A4FD4" w:rsidP="004A4FD4">
      <w:r>
        <w:t>User is the file that does verification, we will see if I’m right!</w:t>
      </w:r>
      <w:r w:rsidR="008D0EF9">
        <w:t xml:space="preserve"> Although I think it should be UserController?</w:t>
      </w:r>
    </w:p>
    <w:p w14:paraId="50766C77" w14:textId="77777777" w:rsidR="008D0EF9" w:rsidRDefault="008D0EF9" w:rsidP="008D0EF9">
      <w:pPr>
        <w:keepNext/>
      </w:pPr>
      <w:r>
        <w:rPr>
          <w:noProof/>
        </w:rPr>
        <w:lastRenderedPageBreak/>
        <w:drawing>
          <wp:inline distT="0" distB="0" distL="0" distR="0" wp14:anchorId="7862E585" wp14:editId="744D7F57">
            <wp:extent cx="5943600" cy="4253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ateUser.PNG"/>
                    <pic:cNvPicPr/>
                  </pic:nvPicPr>
                  <pic:blipFill>
                    <a:blip r:embed="rId34"/>
                    <a:stretch>
                      <a:fillRect/>
                    </a:stretch>
                  </pic:blipFill>
                  <pic:spPr>
                    <a:xfrm>
                      <a:off x="0" y="0"/>
                      <a:ext cx="5943600" cy="4253865"/>
                    </a:xfrm>
                    <a:prstGeom prst="rect">
                      <a:avLst/>
                    </a:prstGeom>
                  </pic:spPr>
                </pic:pic>
              </a:graphicData>
            </a:graphic>
          </wp:inline>
        </w:drawing>
      </w:r>
    </w:p>
    <w:p w14:paraId="75021969" w14:textId="1E254109" w:rsidR="008D0EF9" w:rsidRDefault="008D0EF9" w:rsidP="008D0EF9">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14</w:t>
      </w:r>
      <w:r w:rsidR="005F10C4">
        <w:rPr>
          <w:noProof/>
        </w:rPr>
        <w:fldChar w:fldCharType="end"/>
      </w:r>
      <w:r>
        <w:t>: LoginDao validates User credentials</w:t>
      </w:r>
    </w:p>
    <w:p w14:paraId="403063C0" w14:textId="5931D21E" w:rsidR="00BA36DB" w:rsidRDefault="007C5F9E" w:rsidP="00CF00A2">
      <w:r>
        <w:t>I think it is LogInDao that validates.</w:t>
      </w:r>
      <w:r w:rsidR="00CF00A2">
        <w:t xml:space="preserve"> Yes I was correct. </w:t>
      </w:r>
      <w:r w:rsidR="00BA36DB">
        <w:t xml:space="preserve">Another annoying thing, Eclipse likes to put the login file under WEB-INF even though I said WEB-CONTENT, </w:t>
      </w:r>
      <w:r w:rsidR="00CF00A2">
        <w:t xml:space="preserve">so </w:t>
      </w:r>
      <w:r w:rsidR="00BA36DB">
        <w:t>just copy it over.</w:t>
      </w:r>
    </w:p>
    <w:p w14:paraId="67569DA4" w14:textId="74C8D962" w:rsidR="00447A80" w:rsidRPr="00447A80" w:rsidRDefault="00447A80" w:rsidP="00CF00A2">
      <w:pPr>
        <w:rPr>
          <w:b/>
          <w:bCs/>
          <w:sz w:val="28"/>
          <w:szCs w:val="28"/>
        </w:rPr>
      </w:pPr>
      <w:r>
        <w:rPr>
          <w:b/>
          <w:bCs/>
          <w:sz w:val="28"/>
          <w:szCs w:val="28"/>
        </w:rPr>
        <w:t xml:space="preserve">Part </w:t>
      </w:r>
      <w:r w:rsidR="003A446D">
        <w:rPr>
          <w:b/>
          <w:bCs/>
          <w:sz w:val="28"/>
          <w:szCs w:val="28"/>
        </w:rPr>
        <w:t>II</w:t>
      </w:r>
    </w:p>
    <w:p w14:paraId="52FE9627" w14:textId="38719736" w:rsidR="004771CC" w:rsidRDefault="0013782D" w:rsidP="00204641">
      <w:pPr>
        <w:rPr>
          <w:sz w:val="22"/>
          <w:szCs w:val="22"/>
        </w:rPr>
      </w:pPr>
      <w:r>
        <w:rPr>
          <w:sz w:val="22"/>
          <w:szCs w:val="22"/>
        </w:rPr>
        <w:t>This part addresses management features such as Add, Update, List, and Delete. First is to create a Model Class that represents a ToDo Entity called,, well, ToDo!</w:t>
      </w:r>
    </w:p>
    <w:p w14:paraId="78C2B227" w14:textId="1179A562" w:rsidR="004418BD" w:rsidRDefault="004418BD" w:rsidP="00204641">
      <w:pPr>
        <w:rPr>
          <w:sz w:val="22"/>
          <w:szCs w:val="22"/>
        </w:rPr>
      </w:pPr>
      <w:r>
        <w:rPr>
          <w:sz w:val="22"/>
          <w:szCs w:val="22"/>
        </w:rPr>
        <w:t>Next we create a ToDo Dao interface object file in the dao folder.</w:t>
      </w:r>
    </w:p>
    <w:p w14:paraId="02CA4F49" w14:textId="12CA8E97" w:rsidR="004418BD" w:rsidRDefault="004418BD" w:rsidP="00204641">
      <w:pPr>
        <w:rPr>
          <w:sz w:val="22"/>
          <w:szCs w:val="22"/>
        </w:rPr>
      </w:pPr>
      <w:r>
        <w:rPr>
          <w:sz w:val="22"/>
          <w:szCs w:val="22"/>
        </w:rPr>
        <w:t>Next is a DAO class tat provides CRUD operations for the table todo’s in the database.</w:t>
      </w:r>
      <w:r w:rsidR="00F85B17">
        <w:rPr>
          <w:sz w:val="22"/>
          <w:szCs w:val="22"/>
        </w:rPr>
        <w:t xml:space="preserve"> This code is very complex, it iterates through all the scenario’s too, depending on what method is called upon. </w:t>
      </w:r>
      <w:r w:rsidR="00723555">
        <w:rPr>
          <w:sz w:val="22"/>
          <w:szCs w:val="22"/>
        </w:rPr>
        <w:t>TodoDaoImpl file. This file is key to making everything work as intended. I suspect I’ll spend a lot of time here! LOL!</w:t>
      </w:r>
    </w:p>
    <w:p w14:paraId="61E4B4B9" w14:textId="1EC3FD0B" w:rsidR="004771CC" w:rsidRDefault="005A281B" w:rsidP="0025491E">
      <w:pPr>
        <w:rPr>
          <w:rFonts w:cs="Consolas"/>
          <w:sz w:val="22"/>
          <w:szCs w:val="22"/>
        </w:rPr>
      </w:pPr>
      <w:r>
        <w:rPr>
          <w:sz w:val="22"/>
          <w:szCs w:val="22"/>
        </w:rPr>
        <w:t xml:space="preserve">I was wrong! The TodoController file is the </w:t>
      </w:r>
      <w:r w:rsidRPr="005A281B">
        <w:rPr>
          <w:rFonts w:cs="Consolas"/>
          <w:sz w:val="22"/>
          <w:szCs w:val="22"/>
        </w:rPr>
        <w:t>Page Controller for the application</w:t>
      </w:r>
      <w:r>
        <w:rPr>
          <w:rFonts w:cs="Consolas"/>
          <w:sz w:val="22"/>
          <w:szCs w:val="22"/>
        </w:rPr>
        <w:t>.</w:t>
      </w:r>
      <w:r>
        <w:rPr>
          <w:sz w:val="22"/>
          <w:szCs w:val="22"/>
        </w:rPr>
        <w:t xml:space="preserve"> </w:t>
      </w:r>
      <w:r w:rsidRPr="005A281B">
        <w:rPr>
          <w:rFonts w:cs="Consolas"/>
          <w:sz w:val="22"/>
          <w:szCs w:val="22"/>
        </w:rPr>
        <w:t>It handles all page requests, Process all the Http request handlers, and direct to the appropriate JSP page after data</w:t>
      </w:r>
      <w:r w:rsidRPr="005A281B">
        <w:rPr>
          <w:sz w:val="22"/>
          <w:szCs w:val="22"/>
        </w:rPr>
        <w:t xml:space="preserve"> </w:t>
      </w:r>
      <w:r w:rsidRPr="005A281B">
        <w:rPr>
          <w:rFonts w:cs="Consolas"/>
          <w:sz w:val="22"/>
          <w:szCs w:val="22"/>
        </w:rPr>
        <w:t>is stored in database.</w:t>
      </w:r>
      <w:r w:rsidR="001F2C8A">
        <w:rPr>
          <w:rFonts w:cs="Consolas"/>
          <w:sz w:val="22"/>
          <w:szCs w:val="22"/>
        </w:rPr>
        <w:t xml:space="preserve"> I’ll definitely have to go over this page many times.</w:t>
      </w:r>
    </w:p>
    <w:p w14:paraId="5FCF3EB9" w14:textId="61BEA012" w:rsidR="001F2C8A" w:rsidRDefault="00FA547D" w:rsidP="0025491E">
      <w:pPr>
        <w:rPr>
          <w:rFonts w:cs="Consolas"/>
          <w:sz w:val="22"/>
          <w:szCs w:val="22"/>
        </w:rPr>
      </w:pPr>
      <w:r>
        <w:rPr>
          <w:rFonts w:cs="Consolas"/>
          <w:sz w:val="22"/>
          <w:szCs w:val="22"/>
        </w:rPr>
        <w:lastRenderedPageBreak/>
        <w:t xml:space="preserve">07/23/20 8:30AM – Going over </w:t>
      </w:r>
      <w:r w:rsidR="008005DE">
        <w:rPr>
          <w:rFonts w:cs="Consolas"/>
          <w:sz w:val="22"/>
          <w:szCs w:val="22"/>
        </w:rPr>
        <w:t>P</w:t>
      </w:r>
      <w:r>
        <w:rPr>
          <w:rFonts w:cs="Consolas"/>
          <w:sz w:val="22"/>
          <w:szCs w:val="22"/>
        </w:rPr>
        <w:t>art II before I move on</w:t>
      </w:r>
      <w:r w:rsidR="008005DE">
        <w:rPr>
          <w:rFonts w:cs="Consolas"/>
          <w:sz w:val="22"/>
          <w:szCs w:val="22"/>
        </w:rPr>
        <w:t xml:space="preserve"> to Part III</w:t>
      </w:r>
      <w:r>
        <w:rPr>
          <w:rFonts w:cs="Consolas"/>
          <w:sz w:val="22"/>
          <w:szCs w:val="22"/>
        </w:rPr>
        <w:t>. There’s a lot going on here! If things go sideways(which they always do when testing a new project) that’s the first place I’ll look!</w:t>
      </w:r>
      <w:r w:rsidR="00BB502A">
        <w:rPr>
          <w:rFonts w:cs="Consolas"/>
          <w:sz w:val="22"/>
          <w:szCs w:val="22"/>
        </w:rPr>
        <w:t xml:space="preserve"> I have to todo-list and error page files to do yet. The todo list gather’s up all the todo’s the user selected.</w:t>
      </w:r>
    </w:p>
    <w:p w14:paraId="690FB538" w14:textId="6903607B" w:rsidR="0092294E" w:rsidRDefault="0086794F" w:rsidP="0025491E">
      <w:pPr>
        <w:rPr>
          <w:rFonts w:cs="Consolas"/>
          <w:b/>
          <w:bCs/>
          <w:sz w:val="28"/>
          <w:szCs w:val="28"/>
        </w:rPr>
      </w:pPr>
      <w:r w:rsidRPr="0086794F">
        <w:rPr>
          <w:rFonts w:cs="Consolas"/>
          <w:b/>
          <w:bCs/>
          <w:sz w:val="28"/>
          <w:szCs w:val="28"/>
        </w:rPr>
        <w:t>Part III</w:t>
      </w:r>
    </w:p>
    <w:p w14:paraId="41992B12" w14:textId="164BF674" w:rsidR="0086794F" w:rsidRDefault="00D8531A" w:rsidP="0025491E">
      <w:r>
        <w:t>This part is just configuring Tomcat to display the pages. Register page works, database was updated with new user info, although</w:t>
      </w:r>
      <w:r w:rsidR="00F76946">
        <w:t xml:space="preserve"> it does not redirect you to a todo list, I’ll figure t</w:t>
      </w:r>
      <w:r w:rsidR="0038044B">
        <w:t>h</w:t>
      </w:r>
      <w:r w:rsidR="00F76946">
        <w:t>at out later.</w:t>
      </w:r>
      <w:r w:rsidR="00555494">
        <w:t xml:space="preserve"> I think I’ll try the User Management Project again using Hibernate as the JPA implementation and see what the differences are</w:t>
      </w:r>
      <w:r w:rsidR="004177DD">
        <w:t xml:space="preserve"> after the XML Hibernate Configuration</w:t>
      </w:r>
    </w:p>
    <w:p w14:paraId="4B18CD25" w14:textId="3138A81C" w:rsidR="004177DD" w:rsidRPr="00721F01" w:rsidRDefault="004177DD" w:rsidP="0025491E">
      <w:pPr>
        <w:rPr>
          <w:b/>
          <w:bCs/>
          <w:color w:val="8CD6C0" w:themeColor="accent4" w:themeTint="99"/>
        </w:rPr>
      </w:pPr>
      <w:r w:rsidRPr="00721F01">
        <w:rPr>
          <w:b/>
          <w:bCs/>
          <w:color w:val="8CD6C0" w:themeColor="accent4" w:themeTint="99"/>
        </w:rPr>
        <w:t>Hibernate XML Configuration Example</w:t>
      </w:r>
    </w:p>
    <w:p w14:paraId="213A7C51" w14:textId="1DC2B688" w:rsidR="00555494" w:rsidRDefault="005F10C4" w:rsidP="0025491E">
      <w:pPr>
        <w:rPr>
          <w:b/>
          <w:bCs/>
          <w:color w:val="8CD6C0" w:themeColor="accent4" w:themeTint="99"/>
        </w:rPr>
      </w:pPr>
      <w:sdt>
        <w:sdtPr>
          <w:rPr>
            <w:b/>
            <w:bCs/>
            <w:color w:val="8CD6C0" w:themeColor="accent4" w:themeTint="99"/>
          </w:rPr>
          <w:id w:val="946582640"/>
          <w:citation/>
        </w:sdtPr>
        <w:sdtEndPr/>
        <w:sdtContent>
          <w:r w:rsidR="004177DD" w:rsidRPr="00721F01">
            <w:rPr>
              <w:b/>
              <w:bCs/>
              <w:color w:val="8CD6C0" w:themeColor="accent4" w:themeTint="99"/>
            </w:rPr>
            <w:fldChar w:fldCharType="begin"/>
          </w:r>
          <w:r w:rsidR="004177DD" w:rsidRPr="00721F01">
            <w:rPr>
              <w:b/>
              <w:bCs/>
              <w:color w:val="8CD6C0" w:themeColor="accent4" w:themeTint="99"/>
            </w:rPr>
            <w:instrText xml:space="preserve"> CITATION Ram \l 1033 </w:instrText>
          </w:r>
          <w:r w:rsidR="004177DD" w:rsidRPr="00721F01">
            <w:rPr>
              <w:b/>
              <w:bCs/>
              <w:color w:val="8CD6C0" w:themeColor="accent4" w:themeTint="99"/>
            </w:rPr>
            <w:fldChar w:fldCharType="separate"/>
          </w:r>
          <w:r w:rsidR="004177DD" w:rsidRPr="00721F01">
            <w:rPr>
              <w:b/>
              <w:bCs/>
              <w:noProof/>
              <w:color w:val="8CD6C0" w:themeColor="accent4" w:themeTint="99"/>
            </w:rPr>
            <w:t>(Fadatare, n.d.)</w:t>
          </w:r>
          <w:r w:rsidR="004177DD" w:rsidRPr="00721F01">
            <w:rPr>
              <w:b/>
              <w:bCs/>
              <w:color w:val="8CD6C0" w:themeColor="accent4" w:themeTint="99"/>
            </w:rPr>
            <w:fldChar w:fldCharType="end"/>
          </w:r>
        </w:sdtContent>
      </w:sdt>
    </w:p>
    <w:p w14:paraId="51E13DD2" w14:textId="020DB6B9" w:rsidR="0029595B" w:rsidRDefault="0029595B" w:rsidP="0025491E">
      <w:pPr>
        <w:rPr>
          <w:b/>
          <w:bCs/>
          <w:color w:val="8CD6C0" w:themeColor="accent4" w:themeTint="99"/>
        </w:rPr>
      </w:pPr>
      <w:r>
        <w:rPr>
          <w:b/>
          <w:bCs/>
          <w:color w:val="8CD6C0" w:themeColor="accent4" w:themeTint="99"/>
        </w:rPr>
        <w:t>3:30PM</w:t>
      </w:r>
    </w:p>
    <w:p w14:paraId="6327830A" w14:textId="06590BAB" w:rsidR="0029595B" w:rsidRDefault="0029595B" w:rsidP="0025491E">
      <w:r>
        <w:t xml:space="preserve">Well I got sidetracked again! LOL </w:t>
      </w:r>
      <w:r w:rsidRPr="0029595B">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But.I managed to fix up the User Management files. Apparently my dumbass mixed up demo, user, and users</w:t>
      </w:r>
      <w:r w:rsidR="00687B9D">
        <w:t xml:space="preserve"> databases</w:t>
      </w:r>
      <w:r>
        <w:t>! HAHA. I figured it out though, and even have Hibernate going on it:</w:t>
      </w:r>
    </w:p>
    <w:p w14:paraId="23E8F4D2" w14:textId="77777777" w:rsidR="0029595B" w:rsidRDefault="0029595B" w:rsidP="0029595B">
      <w:pPr>
        <w:keepNext/>
      </w:pPr>
      <w:r>
        <w:rPr>
          <w:noProof/>
        </w:rPr>
        <w:drawing>
          <wp:inline distT="0" distB="0" distL="0" distR="0" wp14:anchorId="569CF0F1" wp14:editId="1B473F3A">
            <wp:extent cx="5943600" cy="3469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ManagementWorking.PNG"/>
                    <pic:cNvPicPr/>
                  </pic:nvPicPr>
                  <pic:blipFill>
                    <a:blip r:embed="rId35"/>
                    <a:stretch>
                      <a:fillRect/>
                    </a:stretch>
                  </pic:blipFill>
                  <pic:spPr>
                    <a:xfrm>
                      <a:off x="0" y="0"/>
                      <a:ext cx="5943600" cy="3469640"/>
                    </a:xfrm>
                    <a:prstGeom prst="rect">
                      <a:avLst/>
                    </a:prstGeom>
                  </pic:spPr>
                </pic:pic>
              </a:graphicData>
            </a:graphic>
          </wp:inline>
        </w:drawing>
      </w:r>
    </w:p>
    <w:p w14:paraId="654C23C6" w14:textId="1FD29CB8" w:rsidR="0029595B" w:rsidRDefault="0029595B" w:rsidP="0029595B">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15</w:t>
      </w:r>
      <w:r w:rsidR="005F10C4">
        <w:rPr>
          <w:noProof/>
        </w:rPr>
        <w:fldChar w:fldCharType="end"/>
      </w:r>
      <w:r>
        <w:t>: User Management converted to Hibernate</w:t>
      </w:r>
    </w:p>
    <w:p w14:paraId="6FE5CEAF" w14:textId="63AC9B63" w:rsidR="0029595B" w:rsidRDefault="00574A9E" w:rsidP="0029595B">
      <w:r>
        <w:t>Sweet! Let the fun begin! Now to check the ToDoList files.</w:t>
      </w:r>
    </w:p>
    <w:p w14:paraId="0DFAA676" w14:textId="00C76FD0" w:rsidR="00B868B1" w:rsidRPr="0029595B" w:rsidRDefault="00140E2F" w:rsidP="00B868B1">
      <w:r>
        <w:t>It appears to be working ok, except for one thing, I don’t have a database set up for it! HAHA! Maybe later I’ll get to it.</w:t>
      </w:r>
    </w:p>
    <w:p w14:paraId="73CDA996" w14:textId="77777777" w:rsidR="000C5D9F" w:rsidRDefault="00920807" w:rsidP="0025491E">
      <w:pPr>
        <w:rPr>
          <w:b/>
          <w:bCs/>
          <w:color w:val="318B70" w:themeColor="accent4" w:themeShade="BF"/>
        </w:rPr>
      </w:pPr>
      <w:r w:rsidRPr="00920807">
        <w:rPr>
          <w:b/>
          <w:bCs/>
          <w:color w:val="318B70" w:themeColor="accent4" w:themeShade="BF"/>
        </w:rPr>
        <w:t xml:space="preserve">07/24/20 9:00AM </w:t>
      </w:r>
    </w:p>
    <w:p w14:paraId="7156868F" w14:textId="218277AA" w:rsidR="00036543" w:rsidRDefault="00920807" w:rsidP="0025491E">
      <w:pPr>
        <w:rPr>
          <w:b/>
          <w:bCs/>
          <w:color w:val="318B70" w:themeColor="accent4" w:themeShade="BF"/>
        </w:rPr>
      </w:pPr>
      <w:r w:rsidRPr="00920807">
        <w:rPr>
          <w:b/>
          <w:bCs/>
          <w:color w:val="318B70" w:themeColor="accent4" w:themeShade="BF"/>
        </w:rPr>
        <w:lastRenderedPageBreak/>
        <w:t>Practice Projects</w:t>
      </w:r>
      <w:r w:rsidR="000C5D9F">
        <w:rPr>
          <w:b/>
          <w:bCs/>
          <w:color w:val="318B70" w:themeColor="accent4" w:themeShade="BF"/>
        </w:rPr>
        <w:t xml:space="preserve"> available for learning:</w:t>
      </w:r>
    </w:p>
    <w:p w14:paraId="12DF0151" w14:textId="50E8014C" w:rsidR="00920807" w:rsidRDefault="00920807" w:rsidP="0025491E">
      <w:pPr>
        <w:rPr>
          <w:b/>
          <w:bCs/>
          <w:color w:val="318B70" w:themeColor="accent4" w:themeShade="BF"/>
        </w:rPr>
      </w:pPr>
      <w:r>
        <w:rPr>
          <w:b/>
          <w:bCs/>
          <w:color w:val="318B70" w:themeColor="accent4" w:themeShade="BF"/>
        </w:rPr>
        <w:t>Java EE 8 Development with Eclipse, 3</w:t>
      </w:r>
      <w:r w:rsidRPr="00920807">
        <w:rPr>
          <w:b/>
          <w:bCs/>
          <w:color w:val="318B70" w:themeColor="accent4" w:themeShade="BF"/>
          <w:vertAlign w:val="superscript"/>
        </w:rPr>
        <w:t>rd</w:t>
      </w:r>
      <w:r>
        <w:rPr>
          <w:b/>
          <w:bCs/>
          <w:color w:val="318B70" w:themeColor="accent4" w:themeShade="BF"/>
        </w:rPr>
        <w:t xml:space="preserve"> Edition:</w:t>
      </w:r>
    </w:p>
    <w:p w14:paraId="6F868F5B" w14:textId="4E8E5752" w:rsidR="00920807" w:rsidRDefault="00920807" w:rsidP="00920807">
      <w:pPr>
        <w:pStyle w:val="ListParagraph"/>
        <w:numPr>
          <w:ilvl w:val="0"/>
          <w:numId w:val="7"/>
        </w:numPr>
      </w:pPr>
      <w:r>
        <w:rPr>
          <w:b/>
          <w:bCs/>
          <w:color w:val="318B70" w:themeColor="accent4" w:themeShade="BF"/>
        </w:rPr>
        <w:t xml:space="preserve">Course Management – </w:t>
      </w:r>
      <w:r w:rsidRPr="00920807">
        <w:t xml:space="preserve">A </w:t>
      </w:r>
      <w:r>
        <w:t>Domain Model based on Courses, Teachers, Classes, &amp; Students</w:t>
      </w:r>
      <w:r w:rsidR="007D0EAD">
        <w:t>. This project starts at the beginning, making an EER diagram, MySql, Tomcat, JDBC, &amp; JPA with Hibernate. I’m going to start here since the book involves Eclipse.</w:t>
      </w:r>
    </w:p>
    <w:p w14:paraId="70303E06" w14:textId="77777777" w:rsidR="00920807" w:rsidRPr="00920807" w:rsidRDefault="00920807" w:rsidP="00920807"/>
    <w:p w14:paraId="2E3B2C5C" w14:textId="1166E984" w:rsidR="00920807" w:rsidRPr="000C5D9F" w:rsidRDefault="00920807" w:rsidP="00920807">
      <w:pPr>
        <w:ind w:left="720"/>
        <w:rPr>
          <w:b/>
          <w:bCs/>
          <w:color w:val="1481AB" w:themeColor="accent1" w:themeShade="BF"/>
        </w:rPr>
      </w:pPr>
      <w:r w:rsidRPr="000C5D9F">
        <w:rPr>
          <w:b/>
          <w:bCs/>
          <w:color w:val="1481AB" w:themeColor="accent1" w:themeShade="BF"/>
        </w:rPr>
        <w:t xml:space="preserve">Java Persistence with Hibernate, </w:t>
      </w:r>
      <w:r w:rsidR="000C5D9F" w:rsidRPr="000C5D9F">
        <w:rPr>
          <w:b/>
          <w:bCs/>
          <w:color w:val="1481AB" w:themeColor="accent1" w:themeShade="BF"/>
        </w:rPr>
        <w:t>2005:</w:t>
      </w:r>
    </w:p>
    <w:p w14:paraId="34192EE4" w14:textId="6B5839D0" w:rsidR="000C5D9F" w:rsidRDefault="000C5D9F" w:rsidP="000C5D9F">
      <w:pPr>
        <w:pStyle w:val="ListParagraph"/>
        <w:numPr>
          <w:ilvl w:val="0"/>
          <w:numId w:val="7"/>
        </w:numPr>
      </w:pPr>
      <w:r w:rsidRPr="000C5D9F">
        <w:rPr>
          <w:b/>
          <w:bCs/>
          <w:color w:val="1481AB" w:themeColor="accent1" w:themeShade="BF"/>
        </w:rPr>
        <w:t>Caveat</w:t>
      </w:r>
      <w:r w:rsidR="00D722EB">
        <w:rPr>
          <w:b/>
          <w:bCs/>
          <w:color w:val="1481AB" w:themeColor="accent1" w:themeShade="BF"/>
        </w:rPr>
        <w:t xml:space="preserve"> </w:t>
      </w:r>
      <w:r w:rsidRPr="000C5D9F">
        <w:rPr>
          <w:b/>
          <w:bCs/>
          <w:color w:val="1481AB" w:themeColor="accent1" w:themeShade="BF"/>
        </w:rPr>
        <w:t xml:space="preserve">Emptor </w:t>
      </w:r>
      <w:r>
        <w:t>– A domain model based on an auction site,much like E-Bay.</w:t>
      </w:r>
    </w:p>
    <w:p w14:paraId="32AEC006" w14:textId="28535E2F" w:rsidR="00847C79" w:rsidRDefault="00847C79" w:rsidP="00847C79">
      <w:pPr>
        <w:ind w:left="1080"/>
        <w:jc w:val="both"/>
      </w:pPr>
    </w:p>
    <w:p w14:paraId="76FA70FF" w14:textId="0567AF07" w:rsidR="00847C79" w:rsidRPr="000C5D9F" w:rsidRDefault="00847C79" w:rsidP="00847C79">
      <w:pPr>
        <w:ind w:left="720"/>
        <w:rPr>
          <w:b/>
          <w:bCs/>
          <w:color w:val="1481AB" w:themeColor="accent1" w:themeShade="BF"/>
        </w:rPr>
      </w:pPr>
      <w:r w:rsidRPr="000C5D9F">
        <w:rPr>
          <w:b/>
          <w:bCs/>
          <w:color w:val="1481AB" w:themeColor="accent1" w:themeShade="BF"/>
        </w:rPr>
        <w:t>Hibernate</w:t>
      </w:r>
      <w:r>
        <w:rPr>
          <w:b/>
          <w:bCs/>
          <w:color w:val="1481AB" w:themeColor="accent1" w:themeShade="BF"/>
        </w:rPr>
        <w:t xml:space="preserve"> In Action</w:t>
      </w:r>
      <w:r w:rsidRPr="000C5D9F">
        <w:rPr>
          <w:b/>
          <w:bCs/>
          <w:color w:val="1481AB" w:themeColor="accent1" w:themeShade="BF"/>
        </w:rPr>
        <w:t>, 2005:</w:t>
      </w:r>
    </w:p>
    <w:p w14:paraId="2150F902" w14:textId="17C2C80F" w:rsidR="00847C79" w:rsidRPr="00847C79" w:rsidRDefault="00847C79" w:rsidP="00847C79">
      <w:pPr>
        <w:pStyle w:val="ListParagraph"/>
        <w:numPr>
          <w:ilvl w:val="0"/>
          <w:numId w:val="7"/>
        </w:numPr>
      </w:pPr>
      <w:r w:rsidRPr="000C5D9F">
        <w:rPr>
          <w:b/>
          <w:bCs/>
          <w:color w:val="1481AB" w:themeColor="accent1" w:themeShade="BF"/>
        </w:rPr>
        <w:t>Caveat</w:t>
      </w:r>
      <w:r>
        <w:rPr>
          <w:b/>
          <w:bCs/>
          <w:color w:val="1481AB" w:themeColor="accent1" w:themeShade="BF"/>
        </w:rPr>
        <w:t xml:space="preserve"> </w:t>
      </w:r>
      <w:r w:rsidRPr="000C5D9F">
        <w:rPr>
          <w:b/>
          <w:bCs/>
          <w:color w:val="1481AB" w:themeColor="accent1" w:themeShade="BF"/>
        </w:rPr>
        <w:t xml:space="preserve">Emptor </w:t>
      </w:r>
      <w:r>
        <w:t>– Another domain model based on the same domain Model.</w:t>
      </w:r>
    </w:p>
    <w:p w14:paraId="10E629B1" w14:textId="68295D1B" w:rsidR="000C5D9F" w:rsidRDefault="000C5D9F" w:rsidP="000C5D9F">
      <w:pPr>
        <w:ind w:left="720"/>
      </w:pPr>
    </w:p>
    <w:p w14:paraId="15E5B698" w14:textId="5CAB8B70" w:rsidR="000C5D9F" w:rsidRPr="00B26B48" w:rsidRDefault="000C5D9F" w:rsidP="000C5D9F">
      <w:pPr>
        <w:ind w:left="720"/>
        <w:rPr>
          <w:b/>
          <w:bCs/>
          <w:color w:val="1481AB" w:themeColor="accent1" w:themeShade="BF"/>
        </w:rPr>
      </w:pPr>
      <w:r w:rsidRPr="00B26B48">
        <w:rPr>
          <w:b/>
          <w:bCs/>
          <w:color w:val="1481AB" w:themeColor="accent1" w:themeShade="BF"/>
        </w:rPr>
        <w:t>Java Server Pages, 3</w:t>
      </w:r>
      <w:r w:rsidRPr="00B26B48">
        <w:rPr>
          <w:b/>
          <w:bCs/>
          <w:color w:val="1481AB" w:themeColor="accent1" w:themeShade="BF"/>
          <w:vertAlign w:val="superscript"/>
        </w:rPr>
        <w:t>rd</w:t>
      </w:r>
      <w:r w:rsidRPr="00B26B48">
        <w:rPr>
          <w:b/>
          <w:bCs/>
          <w:color w:val="1481AB" w:themeColor="accent1" w:themeShade="BF"/>
        </w:rPr>
        <w:t xml:space="preserve"> Edition</w:t>
      </w:r>
      <w:r w:rsidR="00B26B48" w:rsidRPr="00B26B48">
        <w:rPr>
          <w:b/>
          <w:bCs/>
          <w:color w:val="1481AB" w:themeColor="accent1" w:themeShade="BF"/>
        </w:rPr>
        <w:t>, 2003:</w:t>
      </w:r>
    </w:p>
    <w:p w14:paraId="3C112007" w14:textId="25B2D5F4" w:rsidR="00B26B48" w:rsidRDefault="00B26B48" w:rsidP="00B26B48">
      <w:pPr>
        <w:pStyle w:val="ListParagraph"/>
        <w:numPr>
          <w:ilvl w:val="0"/>
          <w:numId w:val="7"/>
        </w:numPr>
      </w:pPr>
      <w:r>
        <w:t>A variety of small examples/projects demonstrating JSP 2.0, JSTL, Java Beans, Enterprise Java Beans(EJB), and JDBC.</w:t>
      </w:r>
      <w:r w:rsidR="00D722EB">
        <w:t xml:space="preserve"> Also good information on Generating Dynamic Content and JSP page creation development cycle.</w:t>
      </w:r>
    </w:p>
    <w:p w14:paraId="308E6636" w14:textId="6AD651EB" w:rsidR="00B26B48" w:rsidRDefault="00B26B48" w:rsidP="00B26B48">
      <w:pPr>
        <w:ind w:left="720"/>
      </w:pPr>
    </w:p>
    <w:p w14:paraId="3B118481" w14:textId="3987F97F" w:rsidR="00B26B48" w:rsidRDefault="004328F9" w:rsidP="00B26B48">
      <w:pPr>
        <w:ind w:left="720"/>
        <w:rPr>
          <w:b/>
          <w:bCs/>
          <w:color w:val="1481AB" w:themeColor="accent1" w:themeShade="BF"/>
        </w:rPr>
      </w:pPr>
      <w:r w:rsidRPr="004328F9">
        <w:rPr>
          <w:b/>
          <w:bCs/>
          <w:color w:val="1481AB" w:themeColor="accent1" w:themeShade="BF"/>
        </w:rPr>
        <w:t>JSP- The Complete Reference, 2001:</w:t>
      </w:r>
    </w:p>
    <w:p w14:paraId="307B3D6D" w14:textId="2A8398D9" w:rsidR="004328F9" w:rsidRDefault="004328F9" w:rsidP="004328F9">
      <w:pPr>
        <w:pStyle w:val="ListParagraph"/>
        <w:numPr>
          <w:ilvl w:val="0"/>
          <w:numId w:val="7"/>
        </w:numPr>
      </w:pPr>
      <w:r w:rsidRPr="004328F9">
        <w:t>Thorough JSP reference book, with a Customer Support Project</w:t>
      </w:r>
    </w:p>
    <w:p w14:paraId="158B97F3" w14:textId="349D41AB" w:rsidR="004328F9" w:rsidRDefault="004328F9" w:rsidP="004328F9">
      <w:pPr>
        <w:ind w:left="720"/>
      </w:pPr>
    </w:p>
    <w:p w14:paraId="0FED1936" w14:textId="19C506D1" w:rsidR="004328F9" w:rsidRDefault="002D4158" w:rsidP="004328F9">
      <w:pPr>
        <w:ind w:left="720"/>
        <w:rPr>
          <w:b/>
          <w:bCs/>
          <w:color w:val="1481AB" w:themeColor="accent1" w:themeShade="BF"/>
        </w:rPr>
      </w:pPr>
      <w:bookmarkStart w:id="5" w:name="_Hlk47417404"/>
      <w:r w:rsidRPr="002D4158">
        <w:rPr>
          <w:b/>
          <w:bCs/>
          <w:color w:val="1481AB" w:themeColor="accent1" w:themeShade="BF"/>
        </w:rPr>
        <w:t>Pro JSP 2, 2005</w:t>
      </w:r>
    </w:p>
    <w:bookmarkEnd w:id="5"/>
    <w:p w14:paraId="36A33BB8" w14:textId="4F5A3C84" w:rsidR="002D4158" w:rsidRDefault="002D4158" w:rsidP="002D4158">
      <w:pPr>
        <w:pStyle w:val="ListParagraph"/>
        <w:numPr>
          <w:ilvl w:val="0"/>
          <w:numId w:val="7"/>
        </w:numPr>
      </w:pPr>
      <w:r w:rsidRPr="00A82AD2">
        <w:t xml:space="preserve">Another thorough </w:t>
      </w:r>
      <w:r w:rsidR="00A82AD2" w:rsidRPr="00A82AD2">
        <w:t>JSP reference book</w:t>
      </w:r>
      <w:r w:rsidR="00D722EB">
        <w:t>, Chapter 9 has excellent JDBC information and Object Model Mapping</w:t>
      </w:r>
      <w:r w:rsidR="00BB7DB1">
        <w:t xml:space="preserve"> as well as JavaServer Faces.</w:t>
      </w:r>
    </w:p>
    <w:p w14:paraId="53D07F8D" w14:textId="39B1B2BB" w:rsidR="00BB7DB1" w:rsidRDefault="00BB7DB1" w:rsidP="00BB7DB1">
      <w:pPr>
        <w:ind w:left="1080"/>
      </w:pPr>
    </w:p>
    <w:p w14:paraId="1ED4F842" w14:textId="05CB1863" w:rsidR="00BB7DB1" w:rsidRPr="00D823F6" w:rsidRDefault="00BB7DB1" w:rsidP="00D823F6">
      <w:pPr>
        <w:pStyle w:val="ListParagraph"/>
        <w:numPr>
          <w:ilvl w:val="0"/>
          <w:numId w:val="7"/>
        </w:numPr>
        <w:rPr>
          <w:b/>
          <w:bCs/>
          <w:color w:val="1481AB" w:themeColor="accent1" w:themeShade="BF"/>
        </w:rPr>
      </w:pPr>
      <w:r>
        <w:rPr>
          <w:b/>
          <w:bCs/>
          <w:color w:val="1481AB" w:themeColor="accent1" w:themeShade="BF"/>
        </w:rPr>
        <w:t>Java Database Bible</w:t>
      </w:r>
    </w:p>
    <w:p w14:paraId="08F0F433" w14:textId="59953919" w:rsidR="00BB7DB1" w:rsidRPr="00BB7DB1" w:rsidRDefault="00BB7DB1" w:rsidP="00BB7DB1">
      <w:pPr>
        <w:ind w:left="720"/>
      </w:pPr>
      <w:r w:rsidRPr="00BB7DB1">
        <w:t>Another good tutorial for a membership website Domain Model</w:t>
      </w:r>
    </w:p>
    <w:p w14:paraId="71227A43" w14:textId="244D0DB5" w:rsidR="00BB7DB1" w:rsidRDefault="00BB7DB1" w:rsidP="00BB7DB1">
      <w:pPr>
        <w:ind w:left="1080"/>
      </w:pPr>
    </w:p>
    <w:p w14:paraId="2656EA2E" w14:textId="35523292" w:rsidR="00B868B1" w:rsidRDefault="00B868B1" w:rsidP="00B868B1"/>
    <w:p w14:paraId="2D6AC9E8" w14:textId="74D08BF7" w:rsidR="00B868B1" w:rsidRDefault="00B868B1" w:rsidP="00B868B1"/>
    <w:p w14:paraId="4A35B313" w14:textId="0923B480" w:rsidR="00B868B1" w:rsidRDefault="00B868B1" w:rsidP="00B868B1">
      <w:r w:rsidRPr="00B868B1">
        <w:rPr>
          <w:b/>
          <w:bCs/>
        </w:rPr>
        <w:t>07/25/20 10:00AM</w:t>
      </w:r>
      <w:r>
        <w:t xml:space="preserve"> – The User Management project works great now:</w:t>
      </w:r>
    </w:p>
    <w:p w14:paraId="36FB020D" w14:textId="77777777" w:rsidR="00B868B1" w:rsidRDefault="00B868B1" w:rsidP="00B868B1">
      <w:pPr>
        <w:keepNext/>
      </w:pPr>
      <w:r>
        <w:rPr>
          <w:noProof/>
        </w:rPr>
        <w:lastRenderedPageBreak/>
        <w:drawing>
          <wp:inline distT="0" distB="0" distL="0" distR="0" wp14:anchorId="0CFF80FD" wp14:editId="3DE20F12">
            <wp:extent cx="5943600" cy="45142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ManagementWorking2.PNG"/>
                    <pic:cNvPicPr/>
                  </pic:nvPicPr>
                  <pic:blipFill>
                    <a:blip r:embed="rId36"/>
                    <a:stretch>
                      <a:fillRect/>
                    </a:stretch>
                  </pic:blipFill>
                  <pic:spPr>
                    <a:xfrm>
                      <a:off x="0" y="0"/>
                      <a:ext cx="5943600" cy="4514215"/>
                    </a:xfrm>
                    <a:prstGeom prst="rect">
                      <a:avLst/>
                    </a:prstGeom>
                  </pic:spPr>
                </pic:pic>
              </a:graphicData>
            </a:graphic>
          </wp:inline>
        </w:drawing>
      </w:r>
    </w:p>
    <w:p w14:paraId="39D048C0" w14:textId="08AB107F" w:rsidR="00B868B1" w:rsidRDefault="00B868B1" w:rsidP="00B868B1">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16</w:t>
      </w:r>
      <w:r w:rsidR="005F10C4">
        <w:rPr>
          <w:noProof/>
        </w:rPr>
        <w:fldChar w:fldCharType="end"/>
      </w:r>
      <w:r>
        <w:t>: User Management before changing to Course Management</w:t>
      </w:r>
    </w:p>
    <w:p w14:paraId="579B0C18" w14:textId="063B0ACA" w:rsidR="00B868B1" w:rsidRDefault="00B868B1" w:rsidP="00B868B1">
      <w:r>
        <w:t>What I’m going to attempt is to take the lessons from this project, and modify it for use with the Course Management Project as the addCourse portion.</w:t>
      </w:r>
    </w:p>
    <w:p w14:paraId="2219964A" w14:textId="6B369285" w:rsidR="00BB0604" w:rsidRDefault="00BB0604" w:rsidP="00B868B1">
      <w:r w:rsidRPr="00BB0604">
        <w:rPr>
          <w:b/>
          <w:bCs/>
        </w:rPr>
        <w:t>12:00PM</w:t>
      </w:r>
      <w:r>
        <w:t xml:space="preserve"> Guess there is no easy way of doing this! As usual,,the coursemanagement import from the master directory wasn’t working out to well,,,It keeps reverting back to JSE-1.5, the Maven Reference Library is messed up,, blah blah..Looks like I will be starting from scratch again after all! Oh well, I need the practice.</w:t>
      </w:r>
    </w:p>
    <w:p w14:paraId="739EF9F0" w14:textId="77777777" w:rsidR="005F7C92" w:rsidRDefault="003A6B76" w:rsidP="00B868B1">
      <w:r>
        <w:t xml:space="preserve">4:00PM Well that was pretty brutal, gave me a headache! I deleted the whole CourseManagementJPA project and started a new one. Created the entities Person, Student, Teacher, &amp; Course from scratch, easy enough. Then created the </w:t>
      </w:r>
      <w:r w:rsidR="00942FB1">
        <w:t>StudentDAO very carefully, now to track down the errors! LOL</w:t>
      </w:r>
      <w:r w:rsidR="005F7C92">
        <w:t xml:space="preserve"> </w:t>
      </w:r>
    </w:p>
    <w:p w14:paraId="279FD95A" w14:textId="7A7CB712" w:rsidR="003A6B76" w:rsidRDefault="005F7C92" w:rsidP="00B868B1">
      <w:pPr>
        <w:rPr>
          <w:b/>
          <w:bCs/>
        </w:rPr>
      </w:pPr>
      <w:r w:rsidRPr="005F7C92">
        <w:rPr>
          <w:b/>
          <w:bCs/>
        </w:rPr>
        <w:t>StudentServlet needs work!</w:t>
      </w:r>
    </w:p>
    <w:p w14:paraId="1D882414" w14:textId="5849B6B8" w:rsidR="00325996" w:rsidRPr="00325996" w:rsidRDefault="00325996" w:rsidP="00B868B1">
      <w:pPr>
        <w:rPr>
          <w:b/>
          <w:bCs/>
        </w:rPr>
      </w:pPr>
      <w:r w:rsidRPr="00325996">
        <w:rPr>
          <w:b/>
          <w:bCs/>
        </w:rPr>
        <w:t>07/26/20 9:00AM</w:t>
      </w:r>
      <w:r>
        <w:rPr>
          <w:b/>
          <w:bCs/>
        </w:rPr>
        <w:t xml:space="preserve"> – </w:t>
      </w:r>
      <w:r w:rsidRPr="00325996">
        <w:t>I need a new strategy</w:t>
      </w:r>
      <w:r>
        <w:t>, Nothing seems to be working, I’m missing something! Think I tried to run before I could walk. I may just close the CourseManagement project for now, build another tutorial with a combination of ManageUsers &amp; ToDoList. So,,I’m going to start new documentation also.</w:t>
      </w:r>
    </w:p>
    <w:p w14:paraId="7F9675E4" w14:textId="77777777" w:rsidR="00B868B1" w:rsidRPr="00B868B1" w:rsidRDefault="00B868B1" w:rsidP="00B868B1"/>
    <w:p w14:paraId="0A51E60F" w14:textId="3102E946" w:rsidR="00920807" w:rsidRPr="002246AD" w:rsidRDefault="002246AD" w:rsidP="002246AD">
      <w:pPr>
        <w:pStyle w:val="Heading1"/>
        <w:jc w:val="center"/>
        <w:rPr>
          <w:sz w:val="36"/>
          <w:szCs w:val="36"/>
        </w:rPr>
      </w:pPr>
      <w:r w:rsidRPr="002246AD">
        <w:rPr>
          <w:sz w:val="36"/>
          <w:szCs w:val="36"/>
        </w:rPr>
        <w:lastRenderedPageBreak/>
        <w:t>Using the Persistence tools in Eclipse</w:t>
      </w:r>
    </w:p>
    <w:p w14:paraId="57BC00C3" w14:textId="1784DB46" w:rsidR="002246AD" w:rsidRDefault="002246AD" w:rsidP="002246AD"/>
    <w:p w14:paraId="5EDCC440" w14:textId="2F7FDB41" w:rsidR="002246AD" w:rsidRDefault="002246AD" w:rsidP="002246AD">
      <w:r>
        <w:t>08/02/20 8:00AM – After many hours of frustration, scraping, &amp; re-working everything, my knowledge of using Eclipse for data manipulation got a lot better! LOL Even though the book I’m using is very good, it lacks the details of where to go and what to do once you are in the Persistence level of your data. For example,</w:t>
      </w:r>
      <w:r w:rsidR="003530AB">
        <w:t xml:space="preserve"> this is how it actually looks in this version of Eclipse:</w:t>
      </w:r>
    </w:p>
    <w:p w14:paraId="3B1947C8" w14:textId="77777777" w:rsidR="003530AB" w:rsidRDefault="003530AB" w:rsidP="003530AB">
      <w:pPr>
        <w:keepNext/>
      </w:pPr>
      <w:r>
        <w:rPr>
          <w:noProof/>
        </w:rPr>
        <w:drawing>
          <wp:inline distT="0" distB="0" distL="0" distR="0" wp14:anchorId="1807B82A" wp14:editId="0BC0A244">
            <wp:extent cx="5943600" cy="4311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acherJoinStrategy.PNG"/>
                    <pic:cNvPicPr/>
                  </pic:nvPicPr>
                  <pic:blipFill>
                    <a:blip r:embed="rId37"/>
                    <a:stretch>
                      <a:fillRect/>
                    </a:stretch>
                  </pic:blipFill>
                  <pic:spPr>
                    <a:xfrm>
                      <a:off x="0" y="0"/>
                      <a:ext cx="5943600" cy="4311650"/>
                    </a:xfrm>
                    <a:prstGeom prst="rect">
                      <a:avLst/>
                    </a:prstGeom>
                  </pic:spPr>
                </pic:pic>
              </a:graphicData>
            </a:graphic>
          </wp:inline>
        </w:drawing>
      </w:r>
    </w:p>
    <w:p w14:paraId="570B1358" w14:textId="566C8220" w:rsidR="003530AB" w:rsidRDefault="003530AB" w:rsidP="003530AB">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17</w:t>
      </w:r>
      <w:r w:rsidR="005F10C4">
        <w:rPr>
          <w:noProof/>
        </w:rPr>
        <w:fldChar w:fldCharType="end"/>
      </w:r>
      <w:r>
        <w:t>: Teacher/Course join strategy</w:t>
      </w:r>
    </w:p>
    <w:p w14:paraId="680FA60A" w14:textId="70A397E1" w:rsidR="003530AB" w:rsidRDefault="003530AB" w:rsidP="003530AB">
      <w:r>
        <w:t>Notice Teacher field is selected in the Course file, then you see the mapping, target entity, Cascade and Join Strategy. Click the override default button, then highlight the teacher_id default, and click edit,I believe this is correct.</w:t>
      </w:r>
    </w:p>
    <w:p w14:paraId="030F5B54" w14:textId="77777777" w:rsidR="00D10C09" w:rsidRDefault="00D10C09" w:rsidP="00D10C09">
      <w:pPr>
        <w:keepNext/>
      </w:pPr>
      <w:r>
        <w:rPr>
          <w:noProof/>
        </w:rPr>
        <w:lastRenderedPageBreak/>
        <w:drawing>
          <wp:inline distT="0" distB="0" distL="0" distR="0" wp14:anchorId="709BDD93" wp14:editId="4896E895">
            <wp:extent cx="5943600" cy="35363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Join.PNG"/>
                    <pic:cNvPicPr/>
                  </pic:nvPicPr>
                  <pic:blipFill>
                    <a:blip r:embed="rId38"/>
                    <a:stretch>
                      <a:fillRect/>
                    </a:stretch>
                  </pic:blipFill>
                  <pic:spPr>
                    <a:xfrm>
                      <a:off x="0" y="0"/>
                      <a:ext cx="5943600" cy="3536315"/>
                    </a:xfrm>
                    <a:prstGeom prst="rect">
                      <a:avLst/>
                    </a:prstGeom>
                  </pic:spPr>
                </pic:pic>
              </a:graphicData>
            </a:graphic>
          </wp:inline>
        </w:drawing>
      </w:r>
    </w:p>
    <w:p w14:paraId="4F068DFF" w14:textId="1E5DF098" w:rsidR="00D10C09" w:rsidRDefault="00D10C09" w:rsidP="00D10C09">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18</w:t>
      </w:r>
      <w:r w:rsidR="005F10C4">
        <w:rPr>
          <w:noProof/>
        </w:rPr>
        <w:fldChar w:fldCharType="end"/>
      </w:r>
      <w:r>
        <w:t>: Correct Mapping settings</w:t>
      </w:r>
    </w:p>
    <w:p w14:paraId="023DA2EE" w14:textId="15EA3B80" w:rsidR="00D10C09" w:rsidRDefault="00D10C09" w:rsidP="00D10C09">
      <w:r>
        <w:t>This just makes it a little clearer, as I said, the book is a little behind but that’s to be expected in any book or tutorial you use.</w:t>
      </w:r>
    </w:p>
    <w:p w14:paraId="55F966A1" w14:textId="6EB1291C" w:rsidR="003A3C9D" w:rsidRDefault="003A3C9D" w:rsidP="00D10C09">
      <w:r>
        <w:t>Here is a final look at the Course and Student files in Eclipse:</w:t>
      </w:r>
    </w:p>
    <w:p w14:paraId="74E0C8D0" w14:textId="77777777" w:rsidR="003A3C9D" w:rsidRDefault="003A3C9D" w:rsidP="003A3C9D">
      <w:pPr>
        <w:keepNext/>
      </w:pPr>
      <w:r>
        <w:rPr>
          <w:noProof/>
        </w:rPr>
        <w:lastRenderedPageBreak/>
        <w:drawing>
          <wp:inline distT="0" distB="0" distL="0" distR="0" wp14:anchorId="38AEA8B3" wp14:editId="5EAC0DA1">
            <wp:extent cx="5943600" cy="3969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rseFinal.PNG"/>
                    <pic:cNvPicPr/>
                  </pic:nvPicPr>
                  <pic:blipFill>
                    <a:blip r:embed="rId39"/>
                    <a:stretch>
                      <a:fillRect/>
                    </a:stretch>
                  </pic:blipFill>
                  <pic:spPr>
                    <a:xfrm>
                      <a:off x="0" y="0"/>
                      <a:ext cx="5943600" cy="3969385"/>
                    </a:xfrm>
                    <a:prstGeom prst="rect">
                      <a:avLst/>
                    </a:prstGeom>
                  </pic:spPr>
                </pic:pic>
              </a:graphicData>
            </a:graphic>
          </wp:inline>
        </w:drawing>
      </w:r>
    </w:p>
    <w:p w14:paraId="1D83131B" w14:textId="7A1A5505" w:rsidR="003A3C9D" w:rsidRDefault="003A3C9D" w:rsidP="003A3C9D">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19</w:t>
      </w:r>
      <w:r w:rsidR="005F10C4">
        <w:rPr>
          <w:noProof/>
        </w:rPr>
        <w:fldChar w:fldCharType="end"/>
      </w:r>
      <w:r>
        <w:t>; Course Final mappings</w:t>
      </w:r>
    </w:p>
    <w:p w14:paraId="2FB6F76C" w14:textId="77777777" w:rsidR="003A3C9D" w:rsidRDefault="003A3C9D" w:rsidP="003A3C9D">
      <w:pPr>
        <w:keepNext/>
      </w:pPr>
      <w:r>
        <w:rPr>
          <w:noProof/>
        </w:rPr>
        <w:drawing>
          <wp:inline distT="0" distB="0" distL="0" distR="0" wp14:anchorId="263AB45C" wp14:editId="3D381DF7">
            <wp:extent cx="5943600" cy="3530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lStudent.PNG"/>
                    <pic:cNvPicPr/>
                  </pic:nvPicPr>
                  <pic:blipFill>
                    <a:blip r:embed="rId40"/>
                    <a:stretch>
                      <a:fillRect/>
                    </a:stretch>
                  </pic:blipFill>
                  <pic:spPr>
                    <a:xfrm>
                      <a:off x="0" y="0"/>
                      <a:ext cx="5943600" cy="3530600"/>
                    </a:xfrm>
                    <a:prstGeom prst="rect">
                      <a:avLst/>
                    </a:prstGeom>
                  </pic:spPr>
                </pic:pic>
              </a:graphicData>
            </a:graphic>
          </wp:inline>
        </w:drawing>
      </w:r>
    </w:p>
    <w:p w14:paraId="0001EFDF" w14:textId="76BAAA83" w:rsidR="003A3C9D" w:rsidRDefault="003A3C9D" w:rsidP="003A3C9D">
      <w:pPr>
        <w:pStyle w:val="Caption"/>
      </w:pPr>
      <w:r>
        <w:t xml:space="preserve">Figure </w:t>
      </w:r>
      <w:r w:rsidR="005F10C4">
        <w:fldChar w:fldCharType="begin"/>
      </w:r>
      <w:r w:rsidR="005F10C4">
        <w:instrText xml:space="preserve"> SEQ Fi</w:instrText>
      </w:r>
      <w:r w:rsidR="005F10C4">
        <w:instrText xml:space="preserve">gure \* ARABIC </w:instrText>
      </w:r>
      <w:r w:rsidR="005F10C4">
        <w:fldChar w:fldCharType="separate"/>
      </w:r>
      <w:r w:rsidR="0004467F">
        <w:rPr>
          <w:noProof/>
        </w:rPr>
        <w:t>20</w:t>
      </w:r>
      <w:r w:rsidR="005F10C4">
        <w:rPr>
          <w:noProof/>
        </w:rPr>
        <w:fldChar w:fldCharType="end"/>
      </w:r>
      <w:r>
        <w:t>: Student final mappings</w:t>
      </w:r>
    </w:p>
    <w:p w14:paraId="2609B539" w14:textId="62AEEA58" w:rsidR="003F445B" w:rsidRPr="003F445B" w:rsidRDefault="003F445B" w:rsidP="003F445B">
      <w:r>
        <w:lastRenderedPageBreak/>
        <w:t>Notice Course_Student table is mapped by student_id, reference column ”id” ,  and course_id referenced by “id”. Seems to make sense since many students goes to several courses, mapped by the ID’s of each to keep track? Hmm,,</w:t>
      </w:r>
    </w:p>
    <w:p w14:paraId="61649750" w14:textId="5AF22DCA" w:rsidR="00756292" w:rsidRDefault="00756292" w:rsidP="00756292">
      <w:r>
        <w:t>We shall soon see if this is right. The next section deals with Creating Database Tables from the Entities we just mapped.</w:t>
      </w:r>
      <w:r w:rsidR="0091744A">
        <w:t xml:space="preserve"> I still did not get the “NotNull” annotation to work, nor the MIN(1) in course credits yet.</w:t>
      </w:r>
    </w:p>
    <w:p w14:paraId="10764A41" w14:textId="2E21EC4A" w:rsidR="003A26E3" w:rsidRDefault="003A26E3" w:rsidP="00756292">
      <w:r>
        <w:t>08/03/20 11:00AM – Not going well! LOL Crashed the server as usual, think I tracked it down this time though. I closed all the projects in the eclipse-workspace and the server came up fine. So I opened them one by one and tested after each time. It seems the projects with Hibernate/Persistence enabled were causing it. If I run those projects when everyone else is closed in the workspace, there’s no problem.</w:t>
      </w:r>
      <w:r w:rsidR="007F7021">
        <w:t xml:space="preserve"> That kinda makes sense since the persist data is always talking to the server so, I assume that’s one reason why.</w:t>
      </w:r>
    </w:p>
    <w:p w14:paraId="70A54966" w14:textId="3A1967FA" w:rsidR="003A26E3" w:rsidRDefault="00635B75" w:rsidP="00756292">
      <w:r>
        <w:t xml:space="preserve">Spent the morning working on the CourseManagementJPA Project. </w:t>
      </w:r>
      <w:r w:rsidR="000970DF">
        <w:t xml:space="preserve">Got the index, welcome, and LoginBean going, except the index page is giving me problems at this line:  </w:t>
      </w:r>
      <w:r w:rsidR="000970DF" w:rsidRPr="000970DF">
        <w:rPr>
          <w:rFonts w:cs="Consolas"/>
          <w:color w:val="008080"/>
          <w:shd w:val="clear" w:color="auto" w:fill="E8F2FE"/>
        </w:rPr>
        <w:t>&lt;</w:t>
      </w:r>
      <w:r w:rsidR="000970DF" w:rsidRPr="000970DF">
        <w:t>rendered="#{loginBean.errorMsg</w:t>
      </w:r>
      <w:r w:rsidR="000970DF" w:rsidRPr="000970DF">
        <w:tab/>
        <w:t>!=</w:t>
      </w:r>
      <w:r w:rsidR="000970DF">
        <w:t xml:space="preserve"> </w:t>
      </w:r>
      <w:r w:rsidR="000970DF" w:rsidRPr="000970DF">
        <w:t>null}" style="color:red" /&gt;&lt;/rendered&gt; Guess I should track that down huh?</w:t>
      </w:r>
      <w:r w:rsidR="000970DF">
        <w:t xml:space="preserve"> Think I’ll just attempt to use the Login Tutorial from javaguides.net. I know that works, just have to modify it a bit.</w:t>
      </w:r>
    </w:p>
    <w:p w14:paraId="7BB6A1BB" w14:textId="1EC317EC" w:rsidR="00E445A6" w:rsidRDefault="00E445A6" w:rsidP="00756292">
      <w:r>
        <w:t>The best way to do this I figure is to make a login package, and put the files in there. Then modify them to match up with usernsme/password in the course_management.student table. Let’s see how this goes! LOL</w:t>
      </w:r>
    </w:p>
    <w:p w14:paraId="6CC62940" w14:textId="07EA2A24" w:rsidR="007F7021" w:rsidRDefault="007F7021" w:rsidP="00756292">
      <w:r w:rsidRPr="0015265D">
        <w:rPr>
          <w:b/>
          <w:bCs/>
        </w:rPr>
        <w:t>08/04/20 6:00AM</w:t>
      </w:r>
      <w:r>
        <w:t xml:space="preserve"> – OMG! Reading up on JSF pages to get more insight into how they work and the different tags and such, I ran across this little blurb: </w:t>
      </w:r>
      <w:r w:rsidRPr="007F7021">
        <w:rPr>
          <w:i/>
          <w:iCs/>
        </w:rPr>
        <w:t>“</w:t>
      </w:r>
      <w:r w:rsidRPr="007F7021">
        <w:rPr>
          <w:b/>
          <w:bCs/>
          <w:i/>
          <w:iCs/>
        </w:rPr>
        <w:t>if you have several JSF applications, you can put the JAR files into a common location. For Tomcat, that location is %TOMCAT_HOME%\common\lib. When the JAR files are located in the common directory, then every application in the application server has access to them.”</w:t>
      </w:r>
      <w:r>
        <w:rPr>
          <w:i/>
          <w:iCs/>
        </w:rPr>
        <w:t xml:space="preserve"> </w:t>
      </w:r>
      <w:r>
        <w:t xml:space="preserve"> I knew there had to be an easier way to organize the different dependencies in Maven for different applications.</w:t>
      </w:r>
      <w:r w:rsidR="005441E8">
        <w:t xml:space="preserve"> That’s why I get classpath errors when exporting files, the directory they point to is different from the actual Tomcat Container the application runs in.</w:t>
      </w:r>
      <w:r w:rsidR="001C6639">
        <w:t xml:space="preserve"> So I went ahead and copied </w:t>
      </w:r>
      <w:r w:rsidR="00F21489">
        <w:t>the usual files I use from the folder into the Tomcat lib folder, also made a hibernate folder, and copied the hibernate jars in there, let’s see how this goes! Probably have to change the build paths in my projects to reflect the new file/folder locations.</w:t>
      </w:r>
    </w:p>
    <w:p w14:paraId="3D5F5683" w14:textId="7253C729" w:rsidR="00686C05" w:rsidRDefault="00686C05" w:rsidP="00756292">
      <w:r>
        <w:t xml:space="preserve">8:30AM </w:t>
      </w:r>
      <w:r w:rsidRPr="001A4736">
        <w:rPr>
          <w:rFonts w:ascii="Calibri" w:hAnsi="Calibri" w:cs="Calibri"/>
        </w:rPr>
        <w:t>– This is fucked up, two of the files I’m working with keep reverting back to JSE-1.5, even though I clearly changed</w:t>
      </w:r>
      <w:r>
        <w:t xml:space="preserve"> the</w:t>
      </w:r>
      <w:r w:rsidR="000B0692">
        <w:t xml:space="preserve"> build paths</w:t>
      </w:r>
      <w:r>
        <w:t xml:space="preserve"> to JSE-1.8. Manage Users works flawlessly, and it uses 1.8, think there’s a connection? Should I download 1.5? Or start over again from scratch instead of copying them from the original files? I don’t like the idea of having 2 different Java Runtime Environments on one machine</w:t>
      </w:r>
      <w:r w:rsidR="00CD2798">
        <w:t xml:space="preserve"> you’re just asking for problems.</w:t>
      </w:r>
      <w:r w:rsidR="00697F95">
        <w:t xml:space="preserve"> If this was a real production environment, I’ld have two machines, one with JSE1.5 for legacy applications, and an updated 1.8 environment for new applications.</w:t>
      </w:r>
    </w:p>
    <w:p w14:paraId="130C7771" w14:textId="62142024" w:rsidR="00C42F9E" w:rsidRDefault="00C42F9E" w:rsidP="001A4736">
      <w:r w:rsidRPr="0015265D">
        <w:rPr>
          <w:b/>
          <w:bCs/>
        </w:rPr>
        <w:t>11:30AM</w:t>
      </w:r>
      <w:r w:rsidR="0015265D">
        <w:t xml:space="preserve"> – Seems as though if you cut/paste everything, you end up with problems! So starting over with a Course Management JDBC project first. </w:t>
      </w:r>
    </w:p>
    <w:p w14:paraId="3921FD57" w14:textId="77777777" w:rsidR="001A4736" w:rsidRDefault="001A4736" w:rsidP="001A4736"/>
    <w:p w14:paraId="2E705733" w14:textId="26CDF8B3" w:rsidR="001A4736" w:rsidRDefault="001A4736" w:rsidP="001A4736"/>
    <w:p w14:paraId="46CAB535" w14:textId="10969E63" w:rsidR="001A4736" w:rsidRDefault="001A4736" w:rsidP="001A4736">
      <w:pPr>
        <w:pStyle w:val="Heading1"/>
        <w:rPr>
          <w:rFonts w:ascii="Calibri" w:hAnsi="Calibri"/>
        </w:rPr>
      </w:pPr>
      <w:r w:rsidRPr="001A4736">
        <w:rPr>
          <w:rFonts w:ascii="Calibri" w:hAnsi="Calibri"/>
        </w:rPr>
        <w:lastRenderedPageBreak/>
        <w:t>08/08/20 8:00AM</w:t>
      </w:r>
    </w:p>
    <w:p w14:paraId="7D4706E4" w14:textId="28E04B3F" w:rsidR="001A4736" w:rsidRDefault="001A4736" w:rsidP="001A4736"/>
    <w:p w14:paraId="3FB37173" w14:textId="3F34A067" w:rsidR="001A4736" w:rsidRPr="004C4B82" w:rsidRDefault="0011265E" w:rsidP="001A4736">
      <w:r w:rsidRPr="004C4B82">
        <w:t xml:space="preserve">Well after 4 days of fucking around with the project servers/dependencies/reference libraries, think I have it straightened out this time..LOL </w:t>
      </w:r>
      <w:r w:rsidRPr="004C4B8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4C4B82">
        <w:t>! Apparently there is another obscure runtime setting under the Window--</w:t>
      </w:r>
      <w:r w:rsidRPr="004C4B82">
        <w:sym w:font="Wingdings" w:char="F0E0"/>
      </w:r>
      <w:r w:rsidRPr="004C4B82">
        <w:t xml:space="preserve"> Preference drop down. Even if you delete the old server (Tomcat versions) in the project itself, it still gets referenced in this area. I knew there was something silly missing!! So</w:t>
      </w:r>
      <w:r w:rsidR="004C4B82" w:rsidRPr="004C4B82">
        <w:t xml:space="preserve"> I got rid of all the Tomcat references(or so I thought) and downloaded the J-Boss RedHat EAP 7.3 Server configuration. Then I ran across that setting! Oh well,I’m rolling with the JBoss for now, it seems easier to deal with so far. Except, I need to download the correct dependency files for the DataSource/DataPool that correspond to JBoss. I’m getting errors in the DatabaseConnectionFactory, the pom points to this:</w:t>
      </w:r>
    </w:p>
    <w:p w14:paraId="03A4901F" w14:textId="77777777" w:rsidR="004C4B82" w:rsidRPr="004C4B82" w:rsidRDefault="004C4B82" w:rsidP="004C4B82">
      <w:pPr>
        <w:autoSpaceDE w:val="0"/>
        <w:autoSpaceDN w:val="0"/>
        <w:adjustRightInd w:val="0"/>
        <w:spacing w:after="0"/>
        <w:rPr>
          <w:rFonts w:cs="Consolas"/>
          <w:i/>
          <w:iCs/>
        </w:rPr>
      </w:pPr>
      <w:r w:rsidRPr="004C4B82">
        <w:rPr>
          <w:rFonts w:cs="Consolas"/>
          <w:i/>
          <w:iCs/>
          <w:color w:val="008080"/>
        </w:rPr>
        <w:t>&lt;</w:t>
      </w:r>
      <w:r w:rsidRPr="004C4B82">
        <w:rPr>
          <w:rFonts w:cs="Consolas"/>
          <w:i/>
          <w:iCs/>
          <w:color w:val="3F7F7F"/>
        </w:rPr>
        <w:t>dependency</w:t>
      </w:r>
      <w:r w:rsidRPr="004C4B82">
        <w:rPr>
          <w:rFonts w:cs="Consolas"/>
          <w:i/>
          <w:iCs/>
          <w:color w:val="008080"/>
        </w:rPr>
        <w:t>&gt;</w:t>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p>
    <w:p w14:paraId="5B39AFB4" w14:textId="77777777" w:rsidR="004C4B82" w:rsidRPr="004C4B82" w:rsidRDefault="004C4B82" w:rsidP="004C4B82">
      <w:pPr>
        <w:autoSpaceDE w:val="0"/>
        <w:autoSpaceDN w:val="0"/>
        <w:adjustRightInd w:val="0"/>
        <w:spacing w:after="0"/>
        <w:rPr>
          <w:rFonts w:cs="Consolas"/>
          <w:i/>
          <w:iCs/>
        </w:rPr>
      </w:pPr>
      <w:r w:rsidRPr="004C4B82">
        <w:rPr>
          <w:rFonts w:cs="Consolas"/>
          <w:i/>
          <w:iCs/>
          <w:color w:val="000000"/>
        </w:rPr>
        <w:t xml:space="preserve">    </w:t>
      </w:r>
      <w:r w:rsidRPr="004C4B82">
        <w:rPr>
          <w:rFonts w:cs="Consolas"/>
          <w:i/>
          <w:iCs/>
          <w:color w:val="008080"/>
        </w:rPr>
        <w:t>&lt;</w:t>
      </w:r>
      <w:r w:rsidRPr="004C4B82">
        <w:rPr>
          <w:rFonts w:cs="Consolas"/>
          <w:i/>
          <w:iCs/>
          <w:color w:val="3F7F7F"/>
        </w:rPr>
        <w:t>groupId</w:t>
      </w:r>
      <w:r w:rsidRPr="004C4B82">
        <w:rPr>
          <w:rFonts w:cs="Consolas"/>
          <w:i/>
          <w:iCs/>
          <w:color w:val="008080"/>
        </w:rPr>
        <w:t>&gt;</w:t>
      </w:r>
      <w:r w:rsidRPr="004C4B82">
        <w:rPr>
          <w:rFonts w:cs="Consolas"/>
          <w:i/>
          <w:iCs/>
          <w:color w:val="000000"/>
        </w:rPr>
        <w:t>org.apache.tomcat</w:t>
      </w:r>
      <w:r w:rsidRPr="004C4B82">
        <w:rPr>
          <w:rFonts w:cs="Consolas"/>
          <w:i/>
          <w:iCs/>
          <w:color w:val="008080"/>
        </w:rPr>
        <w:t>&lt;/</w:t>
      </w:r>
      <w:r w:rsidRPr="004C4B82">
        <w:rPr>
          <w:rFonts w:cs="Consolas"/>
          <w:i/>
          <w:iCs/>
          <w:color w:val="3F7F7F"/>
        </w:rPr>
        <w:t>groupId</w:t>
      </w:r>
      <w:r w:rsidRPr="004C4B82">
        <w:rPr>
          <w:rFonts w:cs="Consolas"/>
          <w:i/>
          <w:iCs/>
          <w:color w:val="008080"/>
        </w:rPr>
        <w:t>&gt;</w:t>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p>
    <w:p w14:paraId="4F16804E" w14:textId="77777777" w:rsidR="004C4B82" w:rsidRPr="004C4B82" w:rsidRDefault="004C4B82" w:rsidP="004C4B82">
      <w:pPr>
        <w:autoSpaceDE w:val="0"/>
        <w:autoSpaceDN w:val="0"/>
        <w:adjustRightInd w:val="0"/>
        <w:spacing w:after="0"/>
        <w:rPr>
          <w:rFonts w:cs="Consolas"/>
          <w:i/>
          <w:iCs/>
        </w:rPr>
      </w:pPr>
      <w:r w:rsidRPr="004C4B82">
        <w:rPr>
          <w:rFonts w:cs="Consolas"/>
          <w:i/>
          <w:iCs/>
          <w:color w:val="000000"/>
        </w:rPr>
        <w:t xml:space="preserve">    </w:t>
      </w:r>
      <w:r w:rsidRPr="004C4B82">
        <w:rPr>
          <w:rFonts w:cs="Consolas"/>
          <w:i/>
          <w:iCs/>
          <w:color w:val="008080"/>
        </w:rPr>
        <w:t>&lt;</w:t>
      </w:r>
      <w:r w:rsidRPr="004C4B82">
        <w:rPr>
          <w:rFonts w:cs="Consolas"/>
          <w:i/>
          <w:iCs/>
          <w:color w:val="3F7F7F"/>
        </w:rPr>
        <w:t>artifactId</w:t>
      </w:r>
      <w:r w:rsidRPr="004C4B82">
        <w:rPr>
          <w:rFonts w:cs="Consolas"/>
          <w:i/>
          <w:iCs/>
          <w:color w:val="008080"/>
        </w:rPr>
        <w:t>&gt;</w:t>
      </w:r>
      <w:r w:rsidRPr="004C4B82">
        <w:rPr>
          <w:rFonts w:cs="Consolas"/>
          <w:i/>
          <w:iCs/>
          <w:color w:val="000000"/>
        </w:rPr>
        <w:t>tomcat-jdbc</w:t>
      </w:r>
      <w:r w:rsidRPr="004C4B82">
        <w:rPr>
          <w:rFonts w:cs="Consolas"/>
          <w:i/>
          <w:iCs/>
          <w:color w:val="008080"/>
        </w:rPr>
        <w:t>&lt;/</w:t>
      </w:r>
      <w:r w:rsidRPr="004C4B82">
        <w:rPr>
          <w:rFonts w:cs="Consolas"/>
          <w:i/>
          <w:iCs/>
          <w:color w:val="3F7F7F"/>
        </w:rPr>
        <w:t>artifactId</w:t>
      </w:r>
      <w:r w:rsidRPr="004C4B82">
        <w:rPr>
          <w:rFonts w:cs="Consolas"/>
          <w:i/>
          <w:iCs/>
          <w:color w:val="008080"/>
        </w:rPr>
        <w:t>&gt;</w:t>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r w:rsidRPr="004C4B82">
        <w:rPr>
          <w:rFonts w:cs="Consolas"/>
          <w:i/>
          <w:iCs/>
          <w:color w:val="000000"/>
        </w:rPr>
        <w:tab/>
      </w:r>
    </w:p>
    <w:p w14:paraId="254447DC" w14:textId="77777777" w:rsidR="004C4B82" w:rsidRPr="004C4B82" w:rsidRDefault="004C4B82" w:rsidP="004C4B82">
      <w:pPr>
        <w:autoSpaceDE w:val="0"/>
        <w:autoSpaceDN w:val="0"/>
        <w:adjustRightInd w:val="0"/>
        <w:spacing w:after="0"/>
        <w:rPr>
          <w:rFonts w:cs="Consolas"/>
          <w:i/>
          <w:iCs/>
          <w:color w:val="000000"/>
        </w:rPr>
      </w:pPr>
      <w:r w:rsidRPr="004C4B82">
        <w:rPr>
          <w:rFonts w:cs="Consolas"/>
          <w:i/>
          <w:iCs/>
          <w:color w:val="000000"/>
        </w:rPr>
        <w:t xml:space="preserve">    </w:t>
      </w:r>
      <w:r w:rsidRPr="004C4B82">
        <w:rPr>
          <w:rFonts w:cs="Consolas"/>
          <w:i/>
          <w:iCs/>
          <w:color w:val="008080"/>
        </w:rPr>
        <w:t>&lt;</w:t>
      </w:r>
      <w:r w:rsidRPr="004C4B82">
        <w:rPr>
          <w:rFonts w:cs="Consolas"/>
          <w:i/>
          <w:iCs/>
          <w:color w:val="3F7F7F"/>
        </w:rPr>
        <w:t>version</w:t>
      </w:r>
      <w:r w:rsidRPr="004C4B82">
        <w:rPr>
          <w:rFonts w:cs="Consolas"/>
          <w:i/>
          <w:iCs/>
          <w:color w:val="008080"/>
        </w:rPr>
        <w:t>&gt;</w:t>
      </w:r>
      <w:r w:rsidRPr="004C4B82">
        <w:rPr>
          <w:rFonts w:cs="Consolas"/>
          <w:i/>
          <w:iCs/>
          <w:color w:val="000000"/>
        </w:rPr>
        <w:t>9.0.6</w:t>
      </w:r>
      <w:r w:rsidRPr="004C4B82">
        <w:rPr>
          <w:rFonts w:cs="Consolas"/>
          <w:i/>
          <w:iCs/>
          <w:color w:val="008080"/>
        </w:rPr>
        <w:t>&lt;/</w:t>
      </w:r>
      <w:r w:rsidRPr="004C4B82">
        <w:rPr>
          <w:rFonts w:cs="Consolas"/>
          <w:i/>
          <w:iCs/>
          <w:color w:val="3F7F7F"/>
        </w:rPr>
        <w:t>version</w:t>
      </w:r>
      <w:r w:rsidRPr="004C4B82">
        <w:rPr>
          <w:rFonts w:cs="Consolas"/>
          <w:i/>
          <w:iCs/>
          <w:color w:val="008080"/>
        </w:rPr>
        <w:t>&gt;</w:t>
      </w:r>
      <w:r w:rsidRPr="004C4B82">
        <w:rPr>
          <w:rFonts w:cs="Consolas"/>
          <w:i/>
          <w:iCs/>
          <w:color w:val="000000"/>
        </w:rPr>
        <w:tab/>
      </w:r>
      <w:r w:rsidRPr="004C4B82">
        <w:rPr>
          <w:rFonts w:cs="Consolas"/>
          <w:i/>
          <w:iCs/>
          <w:color w:val="000000"/>
        </w:rPr>
        <w:tab/>
      </w:r>
    </w:p>
    <w:p w14:paraId="6701EE61" w14:textId="77777777" w:rsidR="004C4B82" w:rsidRPr="004C4B82" w:rsidRDefault="004C4B82" w:rsidP="004C4B82">
      <w:pPr>
        <w:autoSpaceDE w:val="0"/>
        <w:autoSpaceDN w:val="0"/>
        <w:adjustRightInd w:val="0"/>
        <w:spacing w:after="0"/>
        <w:rPr>
          <w:rFonts w:cs="Consolas"/>
          <w:color w:val="000000"/>
        </w:rPr>
      </w:pPr>
      <w:r w:rsidRPr="004C4B82">
        <w:rPr>
          <w:rFonts w:cs="Consolas"/>
          <w:i/>
          <w:iCs/>
          <w:color w:val="000000"/>
        </w:rPr>
        <w:t xml:space="preserve"> </w:t>
      </w:r>
      <w:r w:rsidRPr="004C4B82">
        <w:rPr>
          <w:rFonts w:cs="Consolas"/>
          <w:i/>
          <w:iCs/>
          <w:color w:val="008080"/>
        </w:rPr>
        <w:t>&lt;/</w:t>
      </w:r>
      <w:r w:rsidRPr="004C4B82">
        <w:rPr>
          <w:rFonts w:cs="Consolas"/>
          <w:i/>
          <w:iCs/>
          <w:color w:val="3F7F7F"/>
        </w:rPr>
        <w:t>dependency</w:t>
      </w:r>
      <w:r w:rsidRPr="004C4B82">
        <w:rPr>
          <w:rFonts w:cs="Consolas"/>
          <w:i/>
          <w:iCs/>
          <w:color w:val="008080"/>
        </w:rPr>
        <w:t>&gt;</w:t>
      </w:r>
      <w:r w:rsidRPr="004C4B82">
        <w:rPr>
          <w:rFonts w:cs="Consolas"/>
          <w:color w:val="000000"/>
        </w:rPr>
        <w:tab/>
      </w:r>
    </w:p>
    <w:p w14:paraId="60FA6728" w14:textId="361BD32F" w:rsidR="004C4B82" w:rsidRDefault="004C4B82" w:rsidP="004C4B82">
      <w:pPr>
        <w:autoSpaceDE w:val="0"/>
        <w:autoSpaceDN w:val="0"/>
        <w:adjustRightInd w:val="0"/>
        <w:spacing w:after="0"/>
        <w:rPr>
          <w:rFonts w:cs="Consolas"/>
          <w:color w:val="000000"/>
        </w:rPr>
      </w:pPr>
      <w:r w:rsidRPr="004C4B82">
        <w:rPr>
          <w:rFonts w:cs="Consolas"/>
          <w:color w:val="000000"/>
        </w:rPr>
        <w:t>So I should just be able to replace that with the one for JBoss</w:t>
      </w:r>
      <w:r>
        <w:rPr>
          <w:rFonts w:cs="Consolas"/>
          <w:color w:val="000000"/>
        </w:rPr>
        <w:t xml:space="preserve"> JDBC one right? HAHA We’ll see how that works out.</w:t>
      </w:r>
      <w:r w:rsidR="00606F6E">
        <w:rPr>
          <w:rFonts w:cs="Consolas"/>
          <w:color w:val="000000"/>
        </w:rPr>
        <w:t xml:space="preserve"> I found this little ditty too:</w:t>
      </w:r>
    </w:p>
    <w:p w14:paraId="1C4DD376" w14:textId="24681E93" w:rsidR="00EE7D2F" w:rsidRDefault="003B025B" w:rsidP="00EE7D2F">
      <w:pPr>
        <w:keepNext/>
        <w:autoSpaceDE w:val="0"/>
        <w:autoSpaceDN w:val="0"/>
        <w:adjustRightInd w:val="0"/>
        <w:spacing w:after="0"/>
      </w:pPr>
      <w:r>
        <w:rPr>
          <w:rFonts w:cs="Consolas"/>
          <w:i/>
          <w:iCs/>
          <w:noProof/>
          <w:color w:val="000000"/>
        </w:rPr>
        <mc:AlternateContent>
          <mc:Choice Requires="wpi">
            <w:drawing>
              <wp:anchor distT="0" distB="0" distL="114300" distR="114300" simplePos="0" relativeHeight="251671552" behindDoc="0" locked="0" layoutInCell="1" allowOverlap="1" wp14:anchorId="4969C2F8" wp14:editId="7BC9F647">
                <wp:simplePos x="0" y="0"/>
                <wp:positionH relativeFrom="column">
                  <wp:posOffset>2936280</wp:posOffset>
                </wp:positionH>
                <wp:positionV relativeFrom="paragraph">
                  <wp:posOffset>1167975</wp:posOffset>
                </wp:positionV>
                <wp:extent cx="2336040" cy="65520"/>
                <wp:effectExtent l="95250" t="133350" r="121920" b="163195"/>
                <wp:wrapNone/>
                <wp:docPr id="34" name="Ink 34"/>
                <wp:cNvGraphicFramePr/>
                <a:graphic xmlns:a="http://schemas.openxmlformats.org/drawingml/2006/main">
                  <a:graphicData uri="http://schemas.microsoft.com/office/word/2010/wordprocessingInk">
                    <w14:contentPart bwMode="auto" r:id="rId41">
                      <w14:nvContentPartPr>
                        <w14:cNvContentPartPr/>
                      </w14:nvContentPartPr>
                      <w14:xfrm>
                        <a:off x="0" y="0"/>
                        <a:ext cx="2336040" cy="65520"/>
                      </w14:xfrm>
                    </w14:contentPart>
                  </a:graphicData>
                </a:graphic>
              </wp:anchor>
            </w:drawing>
          </mc:Choice>
          <mc:Fallback>
            <w:pict>
              <v:shape w14:anchorId="58377E7D" id="Ink 34" o:spid="_x0000_s1026" type="#_x0000_t75" style="position:absolute;margin-left:226.95pt;margin-top:83.45pt;width:192.45pt;height:22.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">
                <v:imagedata r:id="rId42" o:title=""/>
              </v:shape>
            </w:pict>
          </mc:Fallback>
        </mc:AlternateContent>
      </w:r>
      <w:r>
        <w:rPr>
          <w:rFonts w:cs="Consolas"/>
          <w:i/>
          <w:iCs/>
          <w:noProof/>
          <w:color w:val="000000"/>
        </w:rPr>
        <mc:AlternateContent>
          <mc:Choice Requires="wpi">
            <w:drawing>
              <wp:anchor distT="0" distB="0" distL="114300" distR="114300" simplePos="0" relativeHeight="251670528" behindDoc="0" locked="0" layoutInCell="1" allowOverlap="1" wp14:anchorId="3A142267" wp14:editId="755B08DD">
                <wp:simplePos x="0" y="0"/>
                <wp:positionH relativeFrom="column">
                  <wp:posOffset>2930520</wp:posOffset>
                </wp:positionH>
                <wp:positionV relativeFrom="paragraph">
                  <wp:posOffset>1008855</wp:posOffset>
                </wp:positionV>
                <wp:extent cx="2573280" cy="100440"/>
                <wp:effectExtent l="76200" t="133350" r="55880" b="166370"/>
                <wp:wrapNone/>
                <wp:docPr id="33" name="Ink 33"/>
                <wp:cNvGraphicFramePr/>
                <a:graphic xmlns:a="http://schemas.openxmlformats.org/drawingml/2006/main">
                  <a:graphicData uri="http://schemas.microsoft.com/office/word/2010/wordprocessingInk">
                    <w14:contentPart bwMode="auto" r:id="rId43">
                      <w14:nvContentPartPr>
                        <w14:cNvContentPartPr/>
                      </w14:nvContentPartPr>
                      <w14:xfrm>
                        <a:off x="0" y="0"/>
                        <a:ext cx="2573280" cy="100440"/>
                      </w14:xfrm>
                    </w14:contentPart>
                  </a:graphicData>
                </a:graphic>
              </wp:anchor>
            </w:drawing>
          </mc:Choice>
          <mc:Fallback>
            <w:pict>
              <v:shape w14:anchorId="53A51BEC" id="Ink 33" o:spid="_x0000_s1026" type="#_x0000_t75" style="position:absolute;margin-left:226.5pt;margin-top:70.95pt;width:211.1pt;height:24.9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">
                <v:imagedata r:id="rId44" o:title=""/>
              </v:shape>
            </w:pict>
          </mc:Fallback>
        </mc:AlternateContent>
      </w:r>
      <w:r>
        <w:rPr>
          <w:rFonts w:cs="Consolas"/>
          <w:i/>
          <w:iCs/>
          <w:noProof/>
          <w:color w:val="000000"/>
        </w:rPr>
        <mc:AlternateContent>
          <mc:Choice Requires="wpi">
            <w:drawing>
              <wp:anchor distT="0" distB="0" distL="114300" distR="114300" simplePos="0" relativeHeight="251669504" behindDoc="0" locked="0" layoutInCell="1" allowOverlap="1" wp14:anchorId="4817609B" wp14:editId="13208D90">
                <wp:simplePos x="0" y="0"/>
                <wp:positionH relativeFrom="column">
                  <wp:posOffset>3001080</wp:posOffset>
                </wp:positionH>
                <wp:positionV relativeFrom="paragraph">
                  <wp:posOffset>909135</wp:posOffset>
                </wp:positionV>
                <wp:extent cx="2434320" cy="30960"/>
                <wp:effectExtent l="95250" t="133350" r="0" b="179070"/>
                <wp:wrapNone/>
                <wp:docPr id="32" name="Ink 32"/>
                <wp:cNvGraphicFramePr/>
                <a:graphic xmlns:a="http://schemas.openxmlformats.org/drawingml/2006/main">
                  <a:graphicData uri="http://schemas.microsoft.com/office/word/2010/wordprocessingInk">
                    <w14:contentPart bwMode="auto" r:id="rId45">
                      <w14:nvContentPartPr>
                        <w14:cNvContentPartPr/>
                      </w14:nvContentPartPr>
                      <w14:xfrm>
                        <a:off x="0" y="0"/>
                        <a:ext cx="2434320" cy="30960"/>
                      </w14:xfrm>
                    </w14:contentPart>
                  </a:graphicData>
                </a:graphic>
              </wp:anchor>
            </w:drawing>
          </mc:Choice>
          <mc:Fallback>
            <w:pict>
              <v:shape w14:anchorId="0390F389" id="Ink 32" o:spid="_x0000_s1026" type="#_x0000_t75" style="position:absolute;margin-left:232.05pt;margin-top:63.1pt;width:200.2pt;height:19.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">
                <v:imagedata r:id="rId46" o:title=""/>
              </v:shape>
            </w:pict>
          </mc:Fallback>
        </mc:AlternateContent>
      </w:r>
      <w:r>
        <w:rPr>
          <w:rFonts w:cs="Consolas"/>
          <w:i/>
          <w:iCs/>
          <w:noProof/>
          <w:color w:val="000000"/>
        </w:rPr>
        <mc:AlternateContent>
          <mc:Choice Requires="wpi">
            <w:drawing>
              <wp:anchor distT="0" distB="0" distL="114300" distR="114300" simplePos="0" relativeHeight="251668480" behindDoc="0" locked="0" layoutInCell="1" allowOverlap="1" wp14:anchorId="3ADEB73C" wp14:editId="098C7342">
                <wp:simplePos x="0" y="0"/>
                <wp:positionH relativeFrom="column">
                  <wp:posOffset>228360</wp:posOffset>
                </wp:positionH>
                <wp:positionV relativeFrom="paragraph">
                  <wp:posOffset>2392695</wp:posOffset>
                </wp:positionV>
                <wp:extent cx="1066680" cy="18360"/>
                <wp:effectExtent l="95250" t="133350" r="114935" b="172720"/>
                <wp:wrapNone/>
                <wp:docPr id="31" name="Ink 31"/>
                <wp:cNvGraphicFramePr/>
                <a:graphic xmlns:a="http://schemas.openxmlformats.org/drawingml/2006/main">
                  <a:graphicData uri="http://schemas.microsoft.com/office/word/2010/wordprocessingInk">
                    <w14:contentPart bwMode="auto" r:id="rId47">
                      <w14:nvContentPartPr>
                        <w14:cNvContentPartPr/>
                      </w14:nvContentPartPr>
                      <w14:xfrm>
                        <a:off x="0" y="0"/>
                        <a:ext cx="1066680" cy="18360"/>
                      </w14:xfrm>
                    </w14:contentPart>
                  </a:graphicData>
                </a:graphic>
              </wp:anchor>
            </w:drawing>
          </mc:Choice>
          <mc:Fallback>
            <w:pict>
              <v:shape w14:anchorId="7FE58EED" id="Ink 31" o:spid="_x0000_s1026" type="#_x0000_t75" style="position:absolute;margin-left:13.75pt;margin-top:179.75pt;width:92.5pt;height:18.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">
                <v:imagedata r:id="rId48" o:title=""/>
              </v:shape>
            </w:pict>
          </mc:Fallback>
        </mc:AlternateContent>
      </w:r>
      <w:r>
        <w:rPr>
          <w:rFonts w:cs="Consolas"/>
          <w:i/>
          <w:iCs/>
          <w:noProof/>
          <w:color w:val="000000"/>
        </w:rPr>
        <mc:AlternateContent>
          <mc:Choice Requires="wpi">
            <w:drawing>
              <wp:anchor distT="0" distB="0" distL="114300" distR="114300" simplePos="0" relativeHeight="251667456" behindDoc="0" locked="0" layoutInCell="1" allowOverlap="1" wp14:anchorId="532380A6" wp14:editId="75982376">
                <wp:simplePos x="0" y="0"/>
                <wp:positionH relativeFrom="column">
                  <wp:posOffset>5520</wp:posOffset>
                </wp:positionH>
                <wp:positionV relativeFrom="paragraph">
                  <wp:posOffset>2117295</wp:posOffset>
                </wp:positionV>
                <wp:extent cx="1187640" cy="24120"/>
                <wp:effectExtent l="95250" t="133350" r="107950" b="167005"/>
                <wp:wrapNone/>
                <wp:docPr id="30" name="Ink 30"/>
                <wp:cNvGraphicFramePr/>
                <a:graphic xmlns:a="http://schemas.openxmlformats.org/drawingml/2006/main">
                  <a:graphicData uri="http://schemas.microsoft.com/office/word/2010/wordprocessingInk">
                    <w14:contentPart bwMode="auto" r:id="rId49">
                      <w14:nvContentPartPr>
                        <w14:cNvContentPartPr/>
                      </w14:nvContentPartPr>
                      <w14:xfrm>
                        <a:off x="0" y="0"/>
                        <a:ext cx="1187640" cy="24120"/>
                      </w14:xfrm>
                    </w14:contentPart>
                  </a:graphicData>
                </a:graphic>
              </wp:anchor>
            </w:drawing>
          </mc:Choice>
          <mc:Fallback>
            <w:pict>
              <v:shape w14:anchorId="43A7B449" id="Ink 30" o:spid="_x0000_s1026" type="#_x0000_t75" style="position:absolute;margin-left:-3.8pt;margin-top:158.2pt;width:102pt;height:18.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">
                <v:imagedata r:id="rId50" o:title=""/>
              </v:shape>
            </w:pict>
          </mc:Fallback>
        </mc:AlternateContent>
      </w:r>
      <w:r w:rsidR="00606F6E" w:rsidRPr="003B025B">
        <w:rPr>
          <w:rFonts w:cs="Consolas"/>
          <w:i/>
          <w:iCs/>
          <w:noProof/>
          <w:color w:val="000000"/>
          <w:highlight w:val="yellow"/>
        </w:rPr>
        <w:drawing>
          <wp:inline distT="0" distB="0" distL="0" distR="0" wp14:anchorId="1B3484B4" wp14:editId="2AF237D7">
            <wp:extent cx="5943600" cy="38550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a:stretch>
                      <a:fillRect/>
                    </a:stretch>
                  </pic:blipFill>
                  <pic:spPr>
                    <a:xfrm>
                      <a:off x="0" y="0"/>
                      <a:ext cx="5943600" cy="3855085"/>
                    </a:xfrm>
                    <a:prstGeom prst="rect">
                      <a:avLst/>
                    </a:prstGeom>
                  </pic:spPr>
                </pic:pic>
              </a:graphicData>
            </a:graphic>
          </wp:inline>
        </w:drawing>
      </w:r>
    </w:p>
    <w:p w14:paraId="64817F2C" w14:textId="34FDFCDD" w:rsidR="00606F6E" w:rsidRDefault="00EE7D2F" w:rsidP="00EE7D2F">
      <w:pPr>
        <w:pStyle w:val="Caption"/>
        <w:rPr>
          <w:i/>
          <w:iCs/>
        </w:rPr>
      </w:pPr>
      <w:r w:rsidRPr="008C59DA">
        <w:rPr>
          <w:i/>
          <w:iCs/>
        </w:rPr>
        <w:t xml:space="preserve">Figure </w:t>
      </w:r>
      <w:r w:rsidRPr="008C59DA">
        <w:rPr>
          <w:i/>
          <w:iCs/>
        </w:rPr>
        <w:fldChar w:fldCharType="begin"/>
      </w:r>
      <w:r w:rsidRPr="008C59DA">
        <w:rPr>
          <w:i/>
          <w:iCs/>
        </w:rPr>
        <w:instrText xml:space="preserve"> SEQ Figure \* ARABIC </w:instrText>
      </w:r>
      <w:r w:rsidRPr="008C59DA">
        <w:rPr>
          <w:i/>
          <w:iCs/>
        </w:rPr>
        <w:fldChar w:fldCharType="separate"/>
      </w:r>
      <w:r w:rsidR="0004467F">
        <w:rPr>
          <w:i/>
          <w:iCs/>
          <w:noProof/>
        </w:rPr>
        <w:t>21</w:t>
      </w:r>
      <w:r w:rsidRPr="008C59DA">
        <w:rPr>
          <w:i/>
          <w:iCs/>
        </w:rPr>
        <w:fldChar w:fldCharType="end"/>
      </w:r>
      <w:r w:rsidRPr="008C59DA">
        <w:rPr>
          <w:i/>
          <w:iCs/>
        </w:rPr>
        <w:t>: JBoss Transaction Commit &amp; Tomcat JDBC Error</w:t>
      </w:r>
    </w:p>
    <w:p w14:paraId="2E97527F" w14:textId="08DF1FD9" w:rsidR="002C7463" w:rsidRDefault="002C7463" w:rsidP="002C7463">
      <w:r>
        <w:t>I may need to remember this Transaction Class later.</w:t>
      </w:r>
    </w:p>
    <w:p w14:paraId="72D57D07" w14:textId="032A7467" w:rsidR="009A5575" w:rsidRDefault="009A5575" w:rsidP="002C7463"/>
    <w:p w14:paraId="0EC03477" w14:textId="7EA970AD" w:rsidR="009A5575" w:rsidRDefault="009A5575" w:rsidP="002C7463"/>
    <w:p w14:paraId="45549D93" w14:textId="2A93219B" w:rsidR="009A5575" w:rsidRPr="00EC0FC9" w:rsidRDefault="009A5575" w:rsidP="002C7463">
      <w:r w:rsidRPr="00EC0FC9">
        <w:t>08/09/20 1:00PM – Still at it! HAHA! I kinda got them working but still have the missing datasource</w:t>
      </w:r>
      <w:r w:rsidR="00EC0FC9" w:rsidRPr="00EC0FC9">
        <w:t>:</w:t>
      </w:r>
    </w:p>
    <w:p w14:paraId="10CBA3B0" w14:textId="77777777" w:rsidR="00EC0FC9" w:rsidRDefault="00EC0FC9" w:rsidP="00EC0FC9">
      <w:pPr>
        <w:keepNext/>
      </w:pPr>
      <w:r>
        <w:rPr>
          <w:noProof/>
        </w:rPr>
        <w:drawing>
          <wp:inline distT="0" distB="0" distL="0" distR="0" wp14:anchorId="12DDF38F" wp14:editId="62663B29">
            <wp:extent cx="5621020" cy="300110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stretch>
                      <a:fillRect/>
                    </a:stretch>
                  </pic:blipFill>
                  <pic:spPr>
                    <a:xfrm>
                      <a:off x="0" y="0"/>
                      <a:ext cx="5653873" cy="3018648"/>
                    </a:xfrm>
                    <a:prstGeom prst="rect">
                      <a:avLst/>
                    </a:prstGeom>
                  </pic:spPr>
                </pic:pic>
              </a:graphicData>
            </a:graphic>
          </wp:inline>
        </w:drawing>
      </w:r>
    </w:p>
    <w:p w14:paraId="697CF45F" w14:textId="707A2C93" w:rsidR="00EC0FC9" w:rsidRDefault="00EC0FC9" w:rsidP="00EC0FC9">
      <w:pPr>
        <w:pStyle w:val="Caption"/>
        <w:rPr>
          <w:rFonts w:ascii="Constantia" w:hAnsi="Constantia"/>
          <w:b w:val="0"/>
          <w:bCs w:val="0"/>
          <w:i/>
          <w:iCs/>
        </w:rPr>
      </w:pPr>
      <w:r w:rsidRPr="00EC0FC9">
        <w:rPr>
          <w:rFonts w:ascii="Constantia" w:hAnsi="Constantia"/>
          <w:b w:val="0"/>
          <w:bCs w:val="0"/>
          <w:i/>
          <w:iCs/>
        </w:rPr>
        <w:t xml:space="preserve">Figure </w:t>
      </w:r>
      <w:r w:rsidRPr="00EC0FC9">
        <w:rPr>
          <w:rFonts w:ascii="Constantia" w:hAnsi="Constantia"/>
          <w:b w:val="0"/>
          <w:bCs w:val="0"/>
          <w:i/>
          <w:iCs/>
        </w:rPr>
        <w:fldChar w:fldCharType="begin"/>
      </w:r>
      <w:r w:rsidRPr="00EC0FC9">
        <w:rPr>
          <w:rFonts w:ascii="Constantia" w:hAnsi="Constantia"/>
          <w:b w:val="0"/>
          <w:bCs w:val="0"/>
          <w:i/>
          <w:iCs/>
        </w:rPr>
        <w:instrText xml:space="preserve"> SEQ Figure \* ARABIC </w:instrText>
      </w:r>
      <w:r w:rsidRPr="00EC0FC9">
        <w:rPr>
          <w:rFonts w:ascii="Constantia" w:hAnsi="Constantia"/>
          <w:b w:val="0"/>
          <w:bCs w:val="0"/>
          <w:i/>
          <w:iCs/>
        </w:rPr>
        <w:fldChar w:fldCharType="separate"/>
      </w:r>
      <w:r w:rsidR="0004467F">
        <w:rPr>
          <w:rFonts w:ascii="Constantia" w:hAnsi="Constantia"/>
          <w:b w:val="0"/>
          <w:bCs w:val="0"/>
          <w:i/>
          <w:iCs/>
          <w:noProof/>
        </w:rPr>
        <w:t>22</w:t>
      </w:r>
      <w:r w:rsidRPr="00EC0FC9">
        <w:rPr>
          <w:rFonts w:ascii="Constantia" w:hAnsi="Constantia"/>
          <w:b w:val="0"/>
          <w:bCs w:val="0"/>
          <w:i/>
          <w:iCs/>
        </w:rPr>
        <w:fldChar w:fldCharType="end"/>
      </w:r>
      <w:r w:rsidRPr="00EC0FC9">
        <w:rPr>
          <w:rFonts w:ascii="Constantia" w:hAnsi="Constantia"/>
          <w:b w:val="0"/>
          <w:bCs w:val="0"/>
          <w:i/>
          <w:iCs/>
        </w:rPr>
        <w:t>: DataSource Pool Error</w:t>
      </w:r>
    </w:p>
    <w:p w14:paraId="1EE25962" w14:textId="4677DAE8" w:rsidR="00EC0FC9" w:rsidRDefault="00EC0FC9" w:rsidP="00EC0FC9">
      <w:pPr>
        <w:rPr>
          <w:rFonts w:ascii="Calibri" w:hAnsi="Calibri" w:cs="Calibri"/>
        </w:rPr>
      </w:pPr>
      <w:r w:rsidRPr="00EC0FC9">
        <w:rPr>
          <w:rFonts w:ascii="Calibri" w:hAnsi="Calibri" w:cs="Calibri"/>
        </w:rPr>
        <w:t>Figured I’ld try the Hikari Drivers, still no luck. Cannot instantiate when clearly it is. I found some tutorials on Hikari, I guess I need to look at those. At least I’m not getting a server failed to start error like on Tomcat! Port in use.I messed with that so much, used netstat -o -n -a and port 8080 never showed up so I have no clue WTF.Maybe I should scrap this project and start over with a fresh one since I dicked this up so bad! LOL</w:t>
      </w:r>
    </w:p>
    <w:p w14:paraId="7F15D297" w14:textId="4698BAC5" w:rsidR="00A24F4E" w:rsidRDefault="00A24F4E" w:rsidP="00A24F4E">
      <w:pPr>
        <w:pStyle w:val="Title"/>
      </w:pPr>
    </w:p>
    <w:p w14:paraId="6C41F513" w14:textId="2C25C3DE" w:rsidR="00A24F4E" w:rsidRDefault="00A24F4E" w:rsidP="00A24F4E">
      <w:pPr>
        <w:pStyle w:val="Heading1"/>
        <w:jc w:val="center"/>
      </w:pPr>
      <w:r>
        <w:t>Yet Another Approach 08/10/20</w:t>
      </w:r>
    </w:p>
    <w:p w14:paraId="3FD7E18F" w14:textId="6A2AEBC9" w:rsidR="00A24F4E" w:rsidRDefault="00A24F4E" w:rsidP="00A24F4E">
      <w:pPr>
        <w:rPr>
          <w:rFonts w:ascii="Calibri" w:hAnsi="Calibri" w:cs="Calibri"/>
        </w:rPr>
      </w:pPr>
      <w:r w:rsidRPr="00A24F4E">
        <w:rPr>
          <w:rFonts w:ascii="Calibri" w:hAnsi="Calibri" w:cs="Calibri"/>
        </w:rPr>
        <w:t>So,, here we go again, from the beginning. This time though, I’m going to install JBoss AS7.1 and EAP7.3, and just add the Runtimes to the files/project instead of actually installing a TomCat Server. I can add that as a runtime later if this experiment works out.</w:t>
      </w:r>
      <w:r>
        <w:rPr>
          <w:rFonts w:ascii="Calibri" w:hAnsi="Calibri" w:cs="Calibri"/>
        </w:rPr>
        <w:t xml:space="preserve"> So when the project gets tested, you just go into the server tab under properties dropdown, and add the runtimes from there. I’m pretty sure that’s how it goes. You really don’t need a server at this point, just a simulator. At least I hope so! LOL</w:t>
      </w:r>
    </w:p>
    <w:p w14:paraId="0BA46CC4" w14:textId="5B0D175D" w:rsidR="00A24F4E" w:rsidRDefault="00A24F4E" w:rsidP="00A24F4E">
      <w:pPr>
        <w:rPr>
          <w:rFonts w:ascii="Calibri" w:hAnsi="Calibri" w:cs="Calibri"/>
        </w:rPr>
      </w:pPr>
      <w:r>
        <w:rPr>
          <w:rFonts w:ascii="Calibri" w:hAnsi="Calibri" w:cs="Calibri"/>
        </w:rPr>
        <w:t>So the three beans are started (Student, Teacher, Course</w:t>
      </w:r>
      <w:r w:rsidR="009B03AE">
        <w:rPr>
          <w:rFonts w:ascii="Calibri" w:hAnsi="Calibri" w:cs="Calibri"/>
        </w:rPr>
        <w:t>), I decided to start small with just the basics, leaving out the Person file and Enrolled Since Date. I’m adding the @ManagedBean and @Scope annotations. I believe I may need each file converted to a DAO object in a separate folder, not sure yet.</w:t>
      </w:r>
    </w:p>
    <w:p w14:paraId="20463F73" w14:textId="72F1B7E8" w:rsidR="00941F9F" w:rsidRDefault="00941F9F" w:rsidP="00A24F4E">
      <w:pPr>
        <w:rPr>
          <w:rFonts w:ascii="Calibri" w:hAnsi="Calibri" w:cs="Calibri"/>
        </w:rPr>
      </w:pPr>
      <w:r>
        <w:rPr>
          <w:rFonts w:ascii="Calibri" w:hAnsi="Calibri" w:cs="Calibri"/>
        </w:rPr>
        <w:t>I can see one mistake I made attempting this already.</w:t>
      </w:r>
      <w:r w:rsidR="00672312">
        <w:rPr>
          <w:rFonts w:ascii="Calibri" w:hAnsi="Calibri" w:cs="Calibri"/>
        </w:rPr>
        <w:t xml:space="preserve"> Not putting the @ManagedProperty value and the listCourse method:</w:t>
      </w:r>
    </w:p>
    <w:p w14:paraId="3E29404F" w14:textId="656E787B" w:rsidR="00672312" w:rsidRDefault="00672312" w:rsidP="00A24F4E">
      <w:pPr>
        <w:rPr>
          <w:rFonts w:ascii="Calibri" w:hAnsi="Calibri" w:cs="Calibri"/>
          <w:i/>
          <w:iCs/>
        </w:rPr>
      </w:pPr>
      <w:r>
        <w:rPr>
          <w:rFonts w:ascii="Calibri" w:hAnsi="Calibri" w:cs="Calibri"/>
          <w:i/>
          <w:iCs/>
        </w:rPr>
        <w:t>“</w:t>
      </w:r>
      <w:r w:rsidRPr="00672312">
        <w:rPr>
          <w:rFonts w:ascii="Calibri" w:hAnsi="Calibri" w:cs="Calibri"/>
          <w:i/>
          <w:iCs/>
        </w:rPr>
        <w:t>The</w:t>
      </w:r>
      <w:r>
        <w:rPr>
          <w:rFonts w:ascii="Calibri" w:hAnsi="Calibri" w:cs="Calibri"/>
          <w:i/>
          <w:iCs/>
        </w:rPr>
        <w:t xml:space="preserve"> </w:t>
      </w:r>
      <w:r w:rsidRPr="00672312">
        <w:rPr>
          <w:rFonts w:ascii="Calibri" w:hAnsi="Calibri" w:cs="Calibri"/>
          <w:i/>
          <w:iCs/>
        </w:rPr>
        <w:t>ManagedProperty</w:t>
      </w:r>
      <w:r>
        <w:rPr>
          <w:rFonts w:ascii="Calibri" w:hAnsi="Calibri" w:cs="Calibri"/>
          <w:i/>
          <w:iCs/>
        </w:rPr>
        <w:t xml:space="preserve"> </w:t>
      </w:r>
      <w:r w:rsidRPr="00672312">
        <w:rPr>
          <w:rFonts w:ascii="Calibri" w:hAnsi="Calibri" w:cs="Calibri"/>
          <w:i/>
          <w:iCs/>
        </w:rPr>
        <w:t>annotation</w:t>
      </w:r>
      <w:r>
        <w:rPr>
          <w:rFonts w:ascii="Calibri" w:hAnsi="Calibri" w:cs="Calibri"/>
          <w:i/>
          <w:iCs/>
        </w:rPr>
        <w:t xml:space="preserve">  </w:t>
      </w:r>
      <w:r w:rsidRPr="00672312">
        <w:rPr>
          <w:rFonts w:ascii="Calibri" w:hAnsi="Calibri" w:cs="Calibri"/>
          <w:i/>
          <w:iCs/>
        </w:rPr>
        <w:t>tells</w:t>
      </w:r>
      <w:r>
        <w:rPr>
          <w:rFonts w:ascii="Calibri" w:hAnsi="Calibri" w:cs="Calibri"/>
          <w:i/>
          <w:iCs/>
        </w:rPr>
        <w:t xml:space="preserve"> </w:t>
      </w:r>
      <w:r w:rsidRPr="00672312">
        <w:rPr>
          <w:rFonts w:ascii="Calibri" w:hAnsi="Calibri" w:cs="Calibri"/>
          <w:i/>
          <w:iCs/>
        </w:rPr>
        <w:t>the</w:t>
      </w:r>
      <w:r>
        <w:rPr>
          <w:rFonts w:ascii="Calibri" w:hAnsi="Calibri" w:cs="Calibri"/>
          <w:i/>
          <w:iCs/>
        </w:rPr>
        <w:t xml:space="preserve">  </w:t>
      </w:r>
      <w:r w:rsidRPr="00672312">
        <w:rPr>
          <w:rFonts w:ascii="Calibri" w:hAnsi="Calibri" w:cs="Calibri"/>
          <w:i/>
          <w:iCs/>
        </w:rPr>
        <w:t>JSF</w:t>
      </w:r>
      <w:r>
        <w:rPr>
          <w:rFonts w:ascii="Calibri" w:hAnsi="Calibri" w:cs="Calibri"/>
          <w:i/>
          <w:iCs/>
        </w:rPr>
        <w:t xml:space="preserve"> </w:t>
      </w:r>
      <w:r w:rsidRPr="00672312">
        <w:rPr>
          <w:rFonts w:ascii="Calibri" w:hAnsi="Calibri" w:cs="Calibri"/>
          <w:i/>
          <w:iCs/>
        </w:rPr>
        <w:t>implementation</w:t>
      </w:r>
      <w:r>
        <w:rPr>
          <w:rFonts w:ascii="Calibri" w:hAnsi="Calibri" w:cs="Calibri"/>
          <w:i/>
          <w:iCs/>
        </w:rPr>
        <w:t xml:space="preserve"> </w:t>
      </w:r>
      <w:r w:rsidRPr="00672312">
        <w:rPr>
          <w:rFonts w:ascii="Calibri" w:hAnsi="Calibri" w:cs="Calibri"/>
          <w:i/>
          <w:iCs/>
        </w:rPr>
        <w:t>to</w:t>
      </w:r>
      <w:r>
        <w:rPr>
          <w:rFonts w:ascii="Calibri" w:hAnsi="Calibri" w:cs="Calibri"/>
          <w:i/>
          <w:iCs/>
        </w:rPr>
        <w:t xml:space="preserve"> </w:t>
      </w:r>
      <w:r w:rsidRPr="00672312">
        <w:rPr>
          <w:rFonts w:ascii="Calibri" w:hAnsi="Calibri" w:cs="Calibri"/>
          <w:i/>
          <w:iCs/>
        </w:rPr>
        <w:t>inject</w:t>
      </w:r>
      <w:r>
        <w:rPr>
          <w:rFonts w:ascii="Calibri" w:hAnsi="Calibri" w:cs="Calibri"/>
          <w:i/>
          <w:iCs/>
        </w:rPr>
        <w:t xml:space="preserve"> </w:t>
      </w:r>
      <w:r w:rsidRPr="00672312">
        <w:rPr>
          <w:rFonts w:ascii="Calibri" w:hAnsi="Calibri" w:cs="Calibri"/>
          <w:i/>
          <w:iCs/>
        </w:rPr>
        <w:t>another</w:t>
      </w:r>
      <w:r>
        <w:rPr>
          <w:rFonts w:ascii="Calibri" w:hAnsi="Calibri" w:cs="Calibri"/>
          <w:i/>
          <w:iCs/>
        </w:rPr>
        <w:t xml:space="preserve"> </w:t>
      </w:r>
      <w:r w:rsidRPr="00672312">
        <w:rPr>
          <w:rFonts w:ascii="Calibri" w:hAnsi="Calibri" w:cs="Calibri"/>
          <w:i/>
          <w:iCs/>
        </w:rPr>
        <w:t>bean (specified</w:t>
      </w:r>
      <w:r>
        <w:rPr>
          <w:rFonts w:ascii="Calibri" w:hAnsi="Calibri" w:cs="Calibri"/>
          <w:i/>
          <w:iCs/>
        </w:rPr>
        <w:t xml:space="preserve"> </w:t>
      </w:r>
      <w:r w:rsidRPr="00672312">
        <w:rPr>
          <w:rFonts w:ascii="Calibri" w:hAnsi="Calibri" w:cs="Calibri"/>
          <w:i/>
          <w:iCs/>
        </w:rPr>
        <w:tab/>
        <w:t>as</w:t>
      </w:r>
      <w:r>
        <w:rPr>
          <w:rFonts w:ascii="Calibri" w:hAnsi="Calibri" w:cs="Calibri"/>
          <w:i/>
          <w:iCs/>
        </w:rPr>
        <w:t xml:space="preserve"> </w:t>
      </w:r>
      <w:r w:rsidRPr="00672312">
        <w:rPr>
          <w:rFonts w:ascii="Calibri" w:hAnsi="Calibri" w:cs="Calibri"/>
          <w:i/>
          <w:iCs/>
        </w:rPr>
        <w:t>the</w:t>
      </w:r>
      <w:r>
        <w:rPr>
          <w:rFonts w:ascii="Calibri" w:hAnsi="Calibri" w:cs="Calibri"/>
          <w:i/>
          <w:iCs/>
        </w:rPr>
        <w:t xml:space="preserve"> </w:t>
      </w:r>
      <w:r w:rsidRPr="00672312">
        <w:rPr>
          <w:rFonts w:ascii="Calibri" w:hAnsi="Calibri" w:cs="Calibri"/>
          <w:i/>
          <w:iCs/>
        </w:rPr>
        <w:t>value</w:t>
      </w:r>
      <w:r>
        <w:rPr>
          <w:rFonts w:ascii="Calibri" w:hAnsi="Calibri" w:cs="Calibri"/>
          <w:i/>
          <w:iCs/>
        </w:rPr>
        <w:t xml:space="preserve"> </w:t>
      </w:r>
      <w:r w:rsidRPr="00672312">
        <w:rPr>
          <w:rFonts w:ascii="Calibri" w:hAnsi="Calibri" w:cs="Calibri"/>
          <w:i/>
          <w:iCs/>
        </w:rPr>
        <w:t>attribute)</w:t>
      </w:r>
      <w:r>
        <w:rPr>
          <w:rFonts w:ascii="Calibri" w:hAnsi="Calibri" w:cs="Calibri"/>
          <w:i/>
          <w:iCs/>
        </w:rPr>
        <w:t xml:space="preserve"> </w:t>
      </w:r>
      <w:r w:rsidRPr="00672312">
        <w:rPr>
          <w:rFonts w:ascii="Calibri" w:hAnsi="Calibri" w:cs="Calibri"/>
          <w:i/>
          <w:iCs/>
        </w:rPr>
        <w:t>in</w:t>
      </w:r>
      <w:r w:rsidR="002B215C">
        <w:rPr>
          <w:rFonts w:ascii="Calibri" w:hAnsi="Calibri" w:cs="Calibri"/>
          <w:i/>
          <w:iCs/>
        </w:rPr>
        <w:t xml:space="preserve"> </w:t>
      </w:r>
      <w:r w:rsidRPr="00672312">
        <w:rPr>
          <w:rFonts w:ascii="Calibri" w:hAnsi="Calibri" w:cs="Calibri"/>
          <w:i/>
          <w:iCs/>
        </w:rPr>
        <w:t>the</w:t>
      </w:r>
      <w:r>
        <w:rPr>
          <w:rFonts w:ascii="Calibri" w:hAnsi="Calibri" w:cs="Calibri"/>
          <w:i/>
          <w:iCs/>
        </w:rPr>
        <w:t xml:space="preserve"> </w:t>
      </w:r>
      <w:r w:rsidRPr="00672312">
        <w:rPr>
          <w:rFonts w:ascii="Calibri" w:hAnsi="Calibri" w:cs="Calibri"/>
          <w:i/>
          <w:iCs/>
        </w:rPr>
        <w:t>current</w:t>
      </w:r>
      <w:r>
        <w:rPr>
          <w:rFonts w:ascii="Calibri" w:hAnsi="Calibri" w:cs="Calibri"/>
          <w:i/>
          <w:iCs/>
        </w:rPr>
        <w:t xml:space="preserve"> </w:t>
      </w:r>
      <w:r w:rsidRPr="00672312">
        <w:rPr>
          <w:rFonts w:ascii="Calibri" w:hAnsi="Calibri" w:cs="Calibri"/>
          <w:i/>
          <w:iCs/>
        </w:rPr>
        <w:t>bean.</w:t>
      </w:r>
      <w:r w:rsidR="002B215C">
        <w:rPr>
          <w:rFonts w:ascii="Calibri" w:hAnsi="Calibri" w:cs="Calibri"/>
          <w:i/>
          <w:iCs/>
        </w:rPr>
        <w:t xml:space="preserve"> </w:t>
      </w:r>
      <w:r w:rsidRPr="00672312">
        <w:rPr>
          <w:rFonts w:ascii="Calibri" w:hAnsi="Calibri" w:cs="Calibri"/>
          <w:i/>
          <w:iCs/>
        </w:rPr>
        <w:t>Here,</w:t>
      </w:r>
      <w:r>
        <w:rPr>
          <w:rFonts w:ascii="Calibri" w:hAnsi="Calibri" w:cs="Calibri"/>
          <w:i/>
          <w:iCs/>
        </w:rPr>
        <w:t xml:space="preserve"> </w:t>
      </w:r>
      <w:r w:rsidRPr="00672312">
        <w:rPr>
          <w:rFonts w:ascii="Calibri" w:hAnsi="Calibri" w:cs="Calibri"/>
          <w:i/>
          <w:iCs/>
        </w:rPr>
        <w:t>we</w:t>
      </w:r>
      <w:r w:rsidR="002B215C">
        <w:rPr>
          <w:rFonts w:ascii="Calibri" w:hAnsi="Calibri" w:cs="Calibri"/>
          <w:i/>
          <w:iCs/>
        </w:rPr>
        <w:t xml:space="preserve"> </w:t>
      </w:r>
      <w:r w:rsidRPr="00672312">
        <w:rPr>
          <w:rFonts w:ascii="Calibri" w:hAnsi="Calibri" w:cs="Calibri"/>
          <w:i/>
          <w:iCs/>
        </w:rPr>
        <w:t>expect CourseServiceBean</w:t>
      </w:r>
      <w:r>
        <w:rPr>
          <w:rFonts w:ascii="Calibri" w:hAnsi="Calibri" w:cs="Calibri"/>
          <w:i/>
          <w:iCs/>
        </w:rPr>
        <w:t xml:space="preserve">  </w:t>
      </w:r>
      <w:r w:rsidRPr="00672312">
        <w:rPr>
          <w:rFonts w:ascii="Calibri" w:hAnsi="Calibri" w:cs="Calibri"/>
          <w:i/>
          <w:iCs/>
        </w:rPr>
        <w:t>to</w:t>
      </w:r>
      <w:r>
        <w:rPr>
          <w:rFonts w:ascii="Calibri" w:hAnsi="Calibri" w:cs="Calibri"/>
          <w:i/>
          <w:iCs/>
        </w:rPr>
        <w:t xml:space="preserve"> </w:t>
      </w:r>
      <w:r w:rsidRPr="00672312">
        <w:rPr>
          <w:rFonts w:ascii="Calibri" w:hAnsi="Calibri" w:cs="Calibri"/>
          <w:i/>
          <w:iCs/>
        </w:rPr>
        <w:t>have</w:t>
      </w:r>
      <w:r w:rsidR="00562AC7">
        <w:rPr>
          <w:rFonts w:ascii="Calibri" w:hAnsi="Calibri" w:cs="Calibri"/>
          <w:i/>
          <w:iCs/>
        </w:rPr>
        <w:t xml:space="preserve"> </w:t>
      </w:r>
      <w:r w:rsidRPr="00672312">
        <w:rPr>
          <w:rFonts w:ascii="Calibri" w:hAnsi="Calibri" w:cs="Calibri"/>
          <w:i/>
          <w:iCs/>
        </w:rPr>
        <w:t>access</w:t>
      </w:r>
      <w:r>
        <w:rPr>
          <w:rFonts w:ascii="Calibri" w:hAnsi="Calibri" w:cs="Calibri"/>
          <w:i/>
          <w:iCs/>
        </w:rPr>
        <w:t xml:space="preserve"> </w:t>
      </w:r>
      <w:r w:rsidRPr="00672312">
        <w:rPr>
          <w:rFonts w:ascii="Calibri" w:hAnsi="Calibri" w:cs="Calibri"/>
          <w:i/>
          <w:iCs/>
        </w:rPr>
        <w:t>to</w:t>
      </w:r>
      <w:r w:rsidRPr="00672312">
        <w:rPr>
          <w:rFonts w:ascii="Calibri" w:hAnsi="Calibri" w:cs="Calibri"/>
          <w:i/>
          <w:iCs/>
        </w:rPr>
        <w:tab/>
        <w:t>the</w:t>
      </w:r>
      <w:r w:rsidR="00562AC7">
        <w:rPr>
          <w:rFonts w:ascii="Calibri" w:hAnsi="Calibri" w:cs="Calibri"/>
          <w:i/>
          <w:iCs/>
        </w:rPr>
        <w:t>C C</w:t>
      </w:r>
      <w:r w:rsidRPr="00672312">
        <w:rPr>
          <w:rFonts w:ascii="Calibri" w:hAnsi="Calibri" w:cs="Calibri"/>
          <w:i/>
          <w:iCs/>
        </w:rPr>
        <w:t>ourse</w:t>
      </w:r>
      <w:r>
        <w:rPr>
          <w:rFonts w:ascii="Calibri" w:hAnsi="Calibri" w:cs="Calibri"/>
          <w:i/>
          <w:iCs/>
        </w:rPr>
        <w:t xml:space="preserve"> </w:t>
      </w:r>
      <w:r w:rsidRPr="00672312">
        <w:rPr>
          <w:rFonts w:ascii="Calibri" w:hAnsi="Calibri" w:cs="Calibri"/>
          <w:i/>
          <w:iCs/>
        </w:rPr>
        <w:t>bean</w:t>
      </w:r>
      <w:r>
        <w:rPr>
          <w:rFonts w:ascii="Calibri" w:hAnsi="Calibri" w:cs="Calibri"/>
          <w:i/>
          <w:iCs/>
        </w:rPr>
        <w:t xml:space="preserve"> </w:t>
      </w:r>
      <w:r w:rsidRPr="00672312">
        <w:rPr>
          <w:rFonts w:ascii="Calibri" w:hAnsi="Calibri" w:cs="Calibri"/>
          <w:i/>
          <w:iCs/>
        </w:rPr>
        <w:t>at</w:t>
      </w:r>
      <w:r>
        <w:rPr>
          <w:rFonts w:ascii="Calibri" w:hAnsi="Calibri" w:cs="Calibri"/>
          <w:i/>
          <w:iCs/>
        </w:rPr>
        <w:t xml:space="preserve"> </w:t>
      </w:r>
      <w:r w:rsidRPr="00672312">
        <w:rPr>
          <w:rFonts w:ascii="Calibri" w:hAnsi="Calibri" w:cs="Calibri"/>
          <w:i/>
          <w:iCs/>
        </w:rPr>
        <w:t>runtime</w:t>
      </w:r>
      <w:r>
        <w:rPr>
          <w:rFonts w:ascii="Calibri" w:hAnsi="Calibri" w:cs="Calibri"/>
          <w:i/>
          <w:iCs/>
        </w:rPr>
        <w:t>”</w:t>
      </w:r>
    </w:p>
    <w:p w14:paraId="0A3FA499" w14:textId="2BBC543F" w:rsidR="00672312" w:rsidRDefault="00672312" w:rsidP="00A24F4E">
      <w:pPr>
        <w:rPr>
          <w:rFonts w:ascii="Calibri" w:hAnsi="Calibri" w:cs="Calibri"/>
        </w:rPr>
      </w:pPr>
      <w:r>
        <w:rPr>
          <w:rFonts w:ascii="Calibri" w:hAnsi="Calibri" w:cs="Calibri"/>
        </w:rPr>
        <w:lastRenderedPageBreak/>
        <w:t>This makes sense, last time I didn’t do this, somehow I missed it!</w:t>
      </w:r>
      <w:r w:rsidR="00ED0094">
        <w:rPr>
          <w:rFonts w:ascii="Calibri" w:hAnsi="Calibri" w:cs="Calibri"/>
        </w:rPr>
        <w:t xml:space="preserve"> </w:t>
      </w:r>
      <w:r w:rsidR="00ED0094" w:rsidRPr="00ED0094">
        <w:rPr>
          <w:rFonts w:ascii="Calibri" w:hAnsi="Calibri" w:cs="Calibri"/>
          <w:b/>
          <w:bCs/>
        </w:rPr>
        <w:t>This is part of</w:t>
      </w:r>
      <w:r w:rsidR="00ED0094">
        <w:rPr>
          <w:rFonts w:ascii="Calibri" w:hAnsi="Calibri" w:cs="Calibri"/>
        </w:rPr>
        <w:t xml:space="preserve"> </w:t>
      </w:r>
      <w:r w:rsidR="00ED0094" w:rsidRPr="00ED0094">
        <w:rPr>
          <w:rFonts w:ascii="Calibri" w:hAnsi="Calibri" w:cs="Calibri"/>
          <w:b/>
          <w:bCs/>
        </w:rPr>
        <w:t>Dependency Injection</w:t>
      </w:r>
      <w:r w:rsidR="00ED0094">
        <w:rPr>
          <w:rFonts w:ascii="Calibri" w:hAnsi="Calibri" w:cs="Calibri"/>
          <w:b/>
          <w:bCs/>
        </w:rPr>
        <w:t xml:space="preserve"> (DI) framework.</w:t>
      </w:r>
      <w:r w:rsidR="00562AC7">
        <w:rPr>
          <w:rFonts w:ascii="Calibri" w:hAnsi="Calibri" w:cs="Calibri"/>
          <w:b/>
          <w:bCs/>
        </w:rPr>
        <w:t xml:space="preserve"> </w:t>
      </w:r>
      <w:r w:rsidR="00562AC7" w:rsidRPr="00562AC7">
        <w:rPr>
          <w:rFonts w:ascii="Calibri" w:hAnsi="Calibri" w:cs="Calibri"/>
        </w:rPr>
        <w:t xml:space="preserve">This is an example of what I mean by the tutorial doesn’t always give you the exact way to do things, it might just say </w:t>
      </w:r>
      <w:r w:rsidR="00562AC7" w:rsidRPr="00562AC7">
        <w:rPr>
          <w:rFonts w:ascii="Calibri" w:hAnsi="Calibri" w:cs="Calibri"/>
          <w:i/>
          <w:iCs/>
        </w:rPr>
        <w:t>“install this”</w:t>
      </w:r>
      <w:r w:rsidR="00562AC7">
        <w:rPr>
          <w:rFonts w:ascii="Calibri" w:hAnsi="Calibri" w:cs="Calibri"/>
          <w:i/>
          <w:iCs/>
        </w:rPr>
        <w:t xml:space="preserve"> </w:t>
      </w:r>
      <w:r w:rsidR="00562AC7">
        <w:rPr>
          <w:rFonts w:ascii="Calibri" w:hAnsi="Calibri" w:cs="Calibri"/>
        </w:rPr>
        <w:t xml:space="preserve">but most of the time </w:t>
      </w:r>
      <w:r w:rsidR="00562AC7" w:rsidRPr="00562AC7">
        <w:rPr>
          <w:rFonts w:ascii="Calibri" w:hAnsi="Calibri" w:cs="Calibri"/>
          <w:b/>
          <w:bCs/>
        </w:rPr>
        <w:t xml:space="preserve">HOW </w:t>
      </w:r>
      <w:r w:rsidR="00562AC7">
        <w:rPr>
          <w:rFonts w:ascii="Calibri" w:hAnsi="Calibri" w:cs="Calibri"/>
        </w:rPr>
        <w:t>you install it makes a big difference!</w:t>
      </w:r>
    </w:p>
    <w:p w14:paraId="72F8D11F" w14:textId="75FFE503" w:rsidR="00287CF2" w:rsidRDefault="00287CF2" w:rsidP="00A24F4E">
      <w:pPr>
        <w:rPr>
          <w:rFonts w:ascii="Calibri" w:hAnsi="Calibri" w:cs="Calibri"/>
        </w:rPr>
      </w:pPr>
      <w:r>
        <w:rPr>
          <w:rFonts w:ascii="Calibri" w:hAnsi="Calibri" w:cs="Calibri"/>
        </w:rPr>
        <w:t>Here are my persistence settings so far:</w:t>
      </w:r>
    </w:p>
    <w:p w14:paraId="0B3C3981" w14:textId="77777777" w:rsidR="00287CF2" w:rsidRDefault="00287CF2" w:rsidP="00287CF2">
      <w:pPr>
        <w:keepNext/>
      </w:pPr>
      <w:r>
        <w:rPr>
          <w:rFonts w:ascii="Calibri" w:hAnsi="Calibri" w:cs="Calibri"/>
          <w:noProof/>
        </w:rPr>
        <w:drawing>
          <wp:inline distT="0" distB="0" distL="0" distR="0" wp14:anchorId="3120E16D" wp14:editId="03C2127E">
            <wp:extent cx="5943600" cy="27546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a:stretch>
                      <a:fillRect/>
                    </a:stretch>
                  </pic:blipFill>
                  <pic:spPr>
                    <a:xfrm>
                      <a:off x="0" y="0"/>
                      <a:ext cx="5943600" cy="2754630"/>
                    </a:xfrm>
                    <a:prstGeom prst="rect">
                      <a:avLst/>
                    </a:prstGeom>
                  </pic:spPr>
                </pic:pic>
              </a:graphicData>
            </a:graphic>
          </wp:inline>
        </w:drawing>
      </w:r>
    </w:p>
    <w:p w14:paraId="7501A9AF" w14:textId="255CF304" w:rsidR="00287CF2" w:rsidRDefault="00287CF2" w:rsidP="00287CF2">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23</w:t>
      </w:r>
      <w:r w:rsidR="005F10C4">
        <w:rPr>
          <w:noProof/>
        </w:rPr>
        <w:fldChar w:fldCharType="end"/>
      </w:r>
      <w:r>
        <w:t>: Persistence file settings</w:t>
      </w:r>
    </w:p>
    <w:p w14:paraId="633D8E89" w14:textId="5C25DF6F" w:rsidR="00287CF2" w:rsidRDefault="00287CF2" w:rsidP="00287CF2">
      <w:pPr>
        <w:rPr>
          <w:rFonts w:ascii="Constantia" w:hAnsi="Constantia"/>
        </w:rPr>
      </w:pPr>
      <w:r w:rsidRPr="00287CF2">
        <w:rPr>
          <w:rFonts w:ascii="Constantia" w:hAnsi="Constantia"/>
        </w:rPr>
        <w:t>Notice the Resource Local setting for now.</w:t>
      </w:r>
      <w:r>
        <w:rPr>
          <w:rFonts w:ascii="Constantia" w:hAnsi="Constantia"/>
        </w:rPr>
        <w:t xml:space="preserve"> Also the ‘cj” in the Driver file designation, hopefully it picks up the 8.0.20 driver.</w:t>
      </w:r>
    </w:p>
    <w:p w14:paraId="04E067DB" w14:textId="77777777" w:rsidR="004925D7" w:rsidRDefault="004925D7" w:rsidP="004925D7">
      <w:pPr>
        <w:keepNext/>
      </w:pPr>
      <w:r>
        <w:rPr>
          <w:rFonts w:ascii="Constantia" w:hAnsi="Constantia"/>
          <w:noProof/>
        </w:rPr>
        <w:lastRenderedPageBreak/>
        <w:drawing>
          <wp:inline distT="0" distB="0" distL="0" distR="0" wp14:anchorId="0AF7A709" wp14:editId="7E5C94ED">
            <wp:extent cx="5943600" cy="41465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a:stretch>
                      <a:fillRect/>
                    </a:stretch>
                  </pic:blipFill>
                  <pic:spPr>
                    <a:xfrm>
                      <a:off x="0" y="0"/>
                      <a:ext cx="5943600" cy="4146550"/>
                    </a:xfrm>
                    <a:prstGeom prst="rect">
                      <a:avLst/>
                    </a:prstGeom>
                  </pic:spPr>
                </pic:pic>
              </a:graphicData>
            </a:graphic>
          </wp:inline>
        </w:drawing>
      </w:r>
    </w:p>
    <w:p w14:paraId="33F984EF" w14:textId="4593A8B9" w:rsidR="004925D7" w:rsidRDefault="004925D7" w:rsidP="004925D7">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24</w:t>
      </w:r>
      <w:r w:rsidR="005F10C4">
        <w:rPr>
          <w:noProof/>
        </w:rPr>
        <w:fldChar w:fldCharType="end"/>
      </w:r>
      <w:r>
        <w:t>: Driver works, and database in selected</w:t>
      </w:r>
    </w:p>
    <w:p w14:paraId="5465F89A" w14:textId="77777777" w:rsidR="00522CE8" w:rsidRDefault="00522CE8" w:rsidP="00522CE8">
      <w:pPr>
        <w:keepNext/>
      </w:pPr>
      <w:r>
        <w:rPr>
          <w:noProof/>
        </w:rPr>
        <w:lastRenderedPageBreak/>
        <w:drawing>
          <wp:inline distT="0" distB="0" distL="0" distR="0" wp14:anchorId="70255289" wp14:editId="146362AB">
            <wp:extent cx="5943600" cy="45091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a:stretch>
                      <a:fillRect/>
                    </a:stretch>
                  </pic:blipFill>
                  <pic:spPr>
                    <a:xfrm>
                      <a:off x="0" y="0"/>
                      <a:ext cx="5943600" cy="4509135"/>
                    </a:xfrm>
                    <a:prstGeom prst="rect">
                      <a:avLst/>
                    </a:prstGeom>
                  </pic:spPr>
                </pic:pic>
              </a:graphicData>
            </a:graphic>
          </wp:inline>
        </w:drawing>
      </w:r>
    </w:p>
    <w:p w14:paraId="24299D2E" w14:textId="60E237FF" w:rsidR="00522CE8" w:rsidRDefault="00522CE8" w:rsidP="00522CE8">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25</w:t>
      </w:r>
      <w:r w:rsidR="005F10C4">
        <w:rPr>
          <w:noProof/>
        </w:rPr>
        <w:fldChar w:fldCharType="end"/>
      </w:r>
      <w:r>
        <w:t>: Persistence errors</w:t>
      </w:r>
    </w:p>
    <w:p w14:paraId="00A3BC4E" w14:textId="77777777" w:rsidR="006369C1" w:rsidRDefault="006369C1" w:rsidP="006369C1">
      <w:pPr>
        <w:rPr>
          <w:rFonts w:ascii="Calibri" w:hAnsi="Calibri" w:cs="Calibri"/>
        </w:rPr>
      </w:pPr>
      <w:r w:rsidRPr="00522CE8">
        <w:rPr>
          <w:rFonts w:ascii="Calibri" w:hAnsi="Calibri" w:cs="Calibri"/>
        </w:rPr>
        <w:t>I’m pretty sure this is because I didn’t annotate the @Id yet?</w:t>
      </w:r>
      <w:r>
        <w:rPr>
          <w:rFonts w:ascii="Calibri" w:hAnsi="Calibri" w:cs="Calibri"/>
        </w:rPr>
        <w:t xml:space="preserve"> NO! Need to be Entity’s!</w:t>
      </w:r>
    </w:p>
    <w:p w14:paraId="247BBCDA" w14:textId="77777777" w:rsidR="006369C1" w:rsidRDefault="006369C1" w:rsidP="006369C1">
      <w:pPr>
        <w:rPr>
          <w:rFonts w:ascii="Calibri" w:hAnsi="Calibri" w:cs="Calibri"/>
        </w:rPr>
      </w:pPr>
      <w:r>
        <w:rPr>
          <w:rFonts w:ascii="Calibri" w:hAnsi="Calibri" w:cs="Calibri"/>
        </w:rPr>
        <w:t>It gets tricky here, the DB column name is course_id, so need to note that in the entity name and column name “I think”</w:t>
      </w:r>
    </w:p>
    <w:p w14:paraId="25F9F11D" w14:textId="77777777" w:rsidR="006369C1" w:rsidRPr="006369C1" w:rsidRDefault="006369C1" w:rsidP="006369C1"/>
    <w:p w14:paraId="261EF8A1" w14:textId="77777777" w:rsidR="00485EF2" w:rsidRDefault="00485EF2" w:rsidP="00485EF2">
      <w:pPr>
        <w:keepNext/>
      </w:pPr>
      <w:r>
        <w:rPr>
          <w:rFonts w:ascii="Calibri" w:hAnsi="Calibri" w:cs="Calibri"/>
          <w:noProof/>
        </w:rPr>
        <w:lastRenderedPageBreak/>
        <w:drawing>
          <wp:inline distT="0" distB="0" distL="0" distR="0" wp14:anchorId="3C3C3011" wp14:editId="3906EB7C">
            <wp:extent cx="5943600" cy="45110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6"/>
                    <a:stretch>
                      <a:fillRect/>
                    </a:stretch>
                  </pic:blipFill>
                  <pic:spPr>
                    <a:xfrm>
                      <a:off x="0" y="0"/>
                      <a:ext cx="5943600" cy="4511040"/>
                    </a:xfrm>
                    <a:prstGeom prst="rect">
                      <a:avLst/>
                    </a:prstGeom>
                  </pic:spPr>
                </pic:pic>
              </a:graphicData>
            </a:graphic>
          </wp:inline>
        </w:drawing>
      </w:r>
    </w:p>
    <w:p w14:paraId="7F57A931" w14:textId="5040B0C3" w:rsidR="00485EF2" w:rsidRDefault="00485EF2" w:rsidP="00485EF2">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26</w:t>
      </w:r>
      <w:r w:rsidR="005F10C4">
        <w:rPr>
          <w:noProof/>
        </w:rPr>
        <w:fldChar w:fldCharType="end"/>
      </w:r>
      <w:r>
        <w:t>:column notations</w:t>
      </w:r>
    </w:p>
    <w:p w14:paraId="2C971BD8" w14:textId="7D234A2F" w:rsidR="00485EF2" w:rsidRDefault="006369C1" w:rsidP="00485EF2">
      <w:pPr>
        <w:rPr>
          <w:rFonts w:ascii="Constantia" w:hAnsi="Constantia"/>
        </w:rPr>
      </w:pPr>
      <w:r>
        <w:rPr>
          <w:rFonts w:ascii="Constantia" w:hAnsi="Constantia"/>
        </w:rPr>
        <w:t xml:space="preserve">This way appears to be right. </w:t>
      </w:r>
      <w:r w:rsidR="00485EF2">
        <w:rPr>
          <w:rFonts w:ascii="Constantia" w:hAnsi="Constantia"/>
        </w:rPr>
        <w:t>If I get errors, I’ll know where to find them! LOL</w:t>
      </w:r>
      <w:r w:rsidR="00652443">
        <w:rPr>
          <w:rFonts w:ascii="Constantia" w:hAnsi="Constantia"/>
        </w:rPr>
        <w:t xml:space="preserve"> Another bit of information here for future use:</w:t>
      </w:r>
    </w:p>
    <w:p w14:paraId="66C46C54" w14:textId="1DF3E42C" w:rsidR="008B45C2" w:rsidRDefault="00652443" w:rsidP="00485EF2">
      <w:pPr>
        <w:rPr>
          <w:rFonts w:ascii="Constantia" w:hAnsi="Constantia"/>
          <w:i/>
          <w:iCs/>
        </w:rPr>
      </w:pPr>
      <w:r w:rsidRPr="00652443">
        <w:rPr>
          <w:rFonts w:ascii="Constantia" w:hAnsi="Constantia"/>
          <w:i/>
          <w:iCs/>
        </w:rPr>
        <w:t>“We have now added</w:t>
      </w:r>
      <w:r>
        <w:rPr>
          <w:rFonts w:ascii="Constantia" w:hAnsi="Constantia"/>
          <w:i/>
          <w:iCs/>
        </w:rPr>
        <w:t xml:space="preserve"> </w:t>
      </w:r>
      <w:r w:rsidRPr="00652443">
        <w:rPr>
          <w:rFonts w:ascii="Constantia" w:hAnsi="Constantia"/>
          <w:i/>
          <w:iCs/>
        </w:rPr>
        <w:t>annotations for</w:t>
      </w:r>
      <w:r>
        <w:rPr>
          <w:rFonts w:ascii="Constantia" w:hAnsi="Constantia"/>
          <w:i/>
          <w:iCs/>
        </w:rPr>
        <w:t xml:space="preserve"> </w:t>
      </w:r>
      <w:r w:rsidRPr="00652443">
        <w:rPr>
          <w:rFonts w:ascii="Constantia" w:hAnsi="Constantia"/>
          <w:i/>
          <w:iCs/>
        </w:rPr>
        <w:t>all tables and their fields that do not participate in table relationships. We will now model the relationships between tables in our classes.”</w:t>
      </w:r>
    </w:p>
    <w:p w14:paraId="3085344B" w14:textId="3465F096" w:rsidR="00652443" w:rsidRDefault="00652443" w:rsidP="00485EF2">
      <w:pPr>
        <w:rPr>
          <w:rFonts w:ascii="Constantia" w:hAnsi="Constantia"/>
        </w:rPr>
      </w:pPr>
      <w:r w:rsidRPr="00652443">
        <w:rPr>
          <w:rFonts w:ascii="Constantia" w:hAnsi="Constantia"/>
          <w:b/>
          <w:bCs/>
        </w:rPr>
        <w:t>Do not participate in table relationships</w:t>
      </w:r>
      <w:r>
        <w:rPr>
          <w:rFonts w:ascii="Constantia" w:hAnsi="Constantia"/>
          <w:b/>
          <w:bCs/>
        </w:rPr>
        <w:t xml:space="preserve"> </w:t>
      </w:r>
      <w:r>
        <w:rPr>
          <w:rFonts w:ascii="Constantia" w:hAnsi="Constantia"/>
        </w:rPr>
        <w:t>is the key here.</w:t>
      </w:r>
    </w:p>
    <w:p w14:paraId="45CB7C2A" w14:textId="38422DA6" w:rsidR="000215C4" w:rsidRDefault="000215C4" w:rsidP="00485EF2">
      <w:pPr>
        <w:rPr>
          <w:rFonts w:ascii="Constantia" w:hAnsi="Constantia"/>
        </w:rPr>
      </w:pPr>
      <w:r>
        <w:rPr>
          <w:rFonts w:ascii="Constantia" w:hAnsi="Constantia"/>
        </w:rPr>
        <w:t xml:space="preserve">To get the </w:t>
      </w:r>
      <w:r w:rsidR="00A526B3">
        <w:rPr>
          <w:rFonts w:ascii="Constantia" w:hAnsi="Constantia"/>
        </w:rPr>
        <w:t>JPA Details pane to open, you need to have the Id of the Entity mapped:</w:t>
      </w:r>
    </w:p>
    <w:p w14:paraId="5C786F56" w14:textId="77777777" w:rsidR="00A526B3" w:rsidRDefault="00A526B3" w:rsidP="00A526B3">
      <w:pPr>
        <w:keepNext/>
      </w:pPr>
      <w:r>
        <w:rPr>
          <w:rFonts w:ascii="Constantia" w:hAnsi="Constantia"/>
          <w:noProof/>
        </w:rPr>
        <w:lastRenderedPageBreak/>
        <w:drawing>
          <wp:inline distT="0" distB="0" distL="0" distR="0" wp14:anchorId="450DB4BE" wp14:editId="606EE156">
            <wp:extent cx="5943600" cy="55003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a:stretch>
                      <a:fillRect/>
                    </a:stretch>
                  </pic:blipFill>
                  <pic:spPr>
                    <a:xfrm>
                      <a:off x="0" y="0"/>
                      <a:ext cx="5943600" cy="5500370"/>
                    </a:xfrm>
                    <a:prstGeom prst="rect">
                      <a:avLst/>
                    </a:prstGeom>
                  </pic:spPr>
                </pic:pic>
              </a:graphicData>
            </a:graphic>
          </wp:inline>
        </w:drawing>
      </w:r>
    </w:p>
    <w:p w14:paraId="5DDE13AB" w14:textId="35464EE1" w:rsidR="00A526B3" w:rsidRDefault="00A526B3" w:rsidP="00A526B3">
      <w:pPr>
        <w:pStyle w:val="Caption"/>
        <w:rPr>
          <w:i/>
          <w:iCs/>
        </w:rPr>
      </w:pPr>
      <w:r w:rsidRPr="00A526B3">
        <w:rPr>
          <w:i/>
          <w:iCs/>
        </w:rPr>
        <w:t xml:space="preserve">Figure </w:t>
      </w:r>
      <w:r w:rsidRPr="00A526B3">
        <w:rPr>
          <w:i/>
          <w:iCs/>
        </w:rPr>
        <w:fldChar w:fldCharType="begin"/>
      </w:r>
      <w:r w:rsidRPr="00A526B3">
        <w:rPr>
          <w:i/>
          <w:iCs/>
        </w:rPr>
        <w:instrText xml:space="preserve"> SEQ Figure \* ARABIC </w:instrText>
      </w:r>
      <w:r w:rsidRPr="00A526B3">
        <w:rPr>
          <w:i/>
          <w:iCs/>
        </w:rPr>
        <w:fldChar w:fldCharType="separate"/>
      </w:r>
      <w:r w:rsidR="0004467F">
        <w:rPr>
          <w:i/>
          <w:iCs/>
          <w:noProof/>
        </w:rPr>
        <w:t>27</w:t>
      </w:r>
      <w:r w:rsidRPr="00A526B3">
        <w:rPr>
          <w:i/>
          <w:iCs/>
        </w:rPr>
        <w:fldChar w:fldCharType="end"/>
      </w:r>
      <w:r w:rsidRPr="00A526B3">
        <w:rPr>
          <w:i/>
          <w:iCs/>
        </w:rPr>
        <w:t>: Id Key Mapping</w:t>
      </w:r>
    </w:p>
    <w:p w14:paraId="7D4C57C9" w14:textId="106BB3A7" w:rsidR="00A526B3" w:rsidRDefault="006B79B6" w:rsidP="00A526B3">
      <w:r>
        <w:t>I think this is right…..</w:t>
      </w:r>
    </w:p>
    <w:p w14:paraId="4C77C15A" w14:textId="77777777" w:rsidR="006B79B6" w:rsidRDefault="006B79B6" w:rsidP="006B79B6">
      <w:pPr>
        <w:keepNext/>
      </w:pPr>
      <w:r>
        <w:rPr>
          <w:noProof/>
        </w:rPr>
        <w:lastRenderedPageBreak/>
        <w:drawing>
          <wp:inline distT="0" distB="0" distL="0" distR="0" wp14:anchorId="522D2479" wp14:editId="31813D5B">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a:stretch>
                      <a:fillRect/>
                    </a:stretch>
                  </pic:blipFill>
                  <pic:spPr>
                    <a:xfrm>
                      <a:off x="0" y="0"/>
                      <a:ext cx="5943600" cy="2977515"/>
                    </a:xfrm>
                    <a:prstGeom prst="rect">
                      <a:avLst/>
                    </a:prstGeom>
                  </pic:spPr>
                </pic:pic>
              </a:graphicData>
            </a:graphic>
          </wp:inline>
        </w:drawing>
      </w:r>
    </w:p>
    <w:p w14:paraId="0ED7C545" w14:textId="031CAE74" w:rsidR="006B79B6" w:rsidRDefault="006B79B6" w:rsidP="006B79B6">
      <w:pPr>
        <w:pStyle w:val="Caption"/>
        <w:rPr>
          <w:rFonts w:ascii="Constantia" w:hAnsi="Constantia"/>
        </w:rPr>
      </w:pPr>
      <w:r w:rsidRPr="006B79B6">
        <w:rPr>
          <w:rFonts w:ascii="Constantia" w:hAnsi="Constantia"/>
        </w:rPr>
        <w:t xml:space="preserve">Figure </w:t>
      </w:r>
      <w:r w:rsidRPr="006B79B6">
        <w:rPr>
          <w:rFonts w:ascii="Constantia" w:hAnsi="Constantia"/>
        </w:rPr>
        <w:fldChar w:fldCharType="begin"/>
      </w:r>
      <w:r w:rsidRPr="006B79B6">
        <w:rPr>
          <w:rFonts w:ascii="Constantia" w:hAnsi="Constantia"/>
        </w:rPr>
        <w:instrText xml:space="preserve"> SEQ Figure \* ARABIC </w:instrText>
      </w:r>
      <w:r w:rsidRPr="006B79B6">
        <w:rPr>
          <w:rFonts w:ascii="Constantia" w:hAnsi="Constantia"/>
        </w:rPr>
        <w:fldChar w:fldCharType="separate"/>
      </w:r>
      <w:r w:rsidR="0004467F">
        <w:rPr>
          <w:rFonts w:ascii="Constantia" w:hAnsi="Constantia"/>
          <w:noProof/>
        </w:rPr>
        <w:t>28</w:t>
      </w:r>
      <w:r w:rsidRPr="006B79B6">
        <w:rPr>
          <w:rFonts w:ascii="Constantia" w:hAnsi="Constantia"/>
        </w:rPr>
        <w:fldChar w:fldCharType="end"/>
      </w:r>
      <w:r w:rsidRPr="006B79B6">
        <w:rPr>
          <w:rFonts w:ascii="Constantia" w:hAnsi="Constantia"/>
        </w:rPr>
        <w:t>: Current mapping entities-8/10/20 1:00PM</w:t>
      </w:r>
    </w:p>
    <w:p w14:paraId="61CD7EC1" w14:textId="2404DB4A" w:rsidR="006B79B6" w:rsidRDefault="006B79B6" w:rsidP="006B79B6">
      <w:r w:rsidRPr="006B79B6">
        <w:t>Figured I better note this for the future fuck ups!</w:t>
      </w:r>
    </w:p>
    <w:p w14:paraId="3DCD3D8E" w14:textId="77777777" w:rsidR="00D528F9" w:rsidRDefault="00D528F9" w:rsidP="00D528F9">
      <w:pPr>
        <w:keepNext/>
      </w:pPr>
      <w:r>
        <w:rPr>
          <w:noProof/>
        </w:rPr>
        <w:drawing>
          <wp:inline distT="0" distB="0" distL="0" distR="0" wp14:anchorId="503C7ACD" wp14:editId="4D4B3FCC">
            <wp:extent cx="5943600" cy="40151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a:stretch>
                      <a:fillRect/>
                    </a:stretch>
                  </pic:blipFill>
                  <pic:spPr>
                    <a:xfrm>
                      <a:off x="0" y="0"/>
                      <a:ext cx="5943600" cy="4015105"/>
                    </a:xfrm>
                    <a:prstGeom prst="rect">
                      <a:avLst/>
                    </a:prstGeom>
                  </pic:spPr>
                </pic:pic>
              </a:graphicData>
            </a:graphic>
          </wp:inline>
        </w:drawing>
      </w:r>
    </w:p>
    <w:p w14:paraId="695D5982" w14:textId="003D2F00" w:rsidR="00D528F9" w:rsidRDefault="00D528F9" w:rsidP="00D528F9">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29</w:t>
      </w:r>
      <w:r w:rsidR="005F10C4">
        <w:rPr>
          <w:noProof/>
        </w:rPr>
        <w:fldChar w:fldCharType="end"/>
      </w:r>
      <w:r>
        <w:t>: Correct course/Student mapping</w:t>
      </w:r>
    </w:p>
    <w:p w14:paraId="61D77AA1" w14:textId="56AFFC87" w:rsidR="00D528F9" w:rsidRDefault="00D528F9" w:rsidP="00D528F9">
      <w:r>
        <w:t>At least I think this is right! Had to mess around with it a bit. Page 255 in the book. I got the errors to go away! HAHA!</w:t>
      </w:r>
      <w:r w:rsidR="00CF03FB">
        <w:t xml:space="preserve"> According to the book I’m really close:</w:t>
      </w:r>
    </w:p>
    <w:p w14:paraId="35787FAE" w14:textId="77777777" w:rsidR="00CF03FB" w:rsidRDefault="00CF03FB" w:rsidP="00CF03FB">
      <w:pPr>
        <w:keepNext/>
      </w:pPr>
      <w:r>
        <w:rPr>
          <w:noProof/>
        </w:rPr>
        <w:lastRenderedPageBreak/>
        <w:drawing>
          <wp:inline distT="0" distB="0" distL="0" distR="0" wp14:anchorId="278BD88D" wp14:editId="3C723101">
            <wp:extent cx="5943600" cy="2922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0"/>
                    <a:stretch>
                      <a:fillRect/>
                    </a:stretch>
                  </pic:blipFill>
                  <pic:spPr>
                    <a:xfrm>
                      <a:off x="0" y="0"/>
                      <a:ext cx="5943600" cy="2922905"/>
                    </a:xfrm>
                    <a:prstGeom prst="rect">
                      <a:avLst/>
                    </a:prstGeom>
                  </pic:spPr>
                </pic:pic>
              </a:graphicData>
            </a:graphic>
          </wp:inline>
        </w:drawing>
      </w:r>
    </w:p>
    <w:p w14:paraId="3877A9F3" w14:textId="6B05A76D" w:rsidR="00CF03FB" w:rsidRDefault="00CF03FB" w:rsidP="00CF03FB">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30</w:t>
      </w:r>
      <w:r w:rsidR="005F10C4">
        <w:rPr>
          <w:noProof/>
        </w:rPr>
        <w:fldChar w:fldCharType="end"/>
      </w:r>
      <w:r>
        <w:t>: student-course mapping annotations in student file</w:t>
      </w:r>
    </w:p>
    <w:p w14:paraId="04A653BA" w14:textId="77777777" w:rsidR="00CF03FB" w:rsidRPr="00CF03FB" w:rsidRDefault="00CF03FB" w:rsidP="00CF03FB"/>
    <w:p w14:paraId="1A7694EA" w14:textId="35974CC6" w:rsidR="00D528F9" w:rsidRDefault="00215B26" w:rsidP="00D528F9">
      <w:r>
        <w:t>Here is the pom mappings:</w:t>
      </w:r>
    </w:p>
    <w:p w14:paraId="2C7F515A" w14:textId="77777777" w:rsidR="00215B26" w:rsidRDefault="00215B26" w:rsidP="00215B26">
      <w:pPr>
        <w:keepNext/>
      </w:pPr>
      <w:r>
        <w:rPr>
          <w:noProof/>
        </w:rPr>
        <w:drawing>
          <wp:inline distT="0" distB="0" distL="0" distR="0" wp14:anchorId="1E260AD9" wp14:editId="3CD4B31B">
            <wp:extent cx="5943600" cy="3214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stretch>
                      <a:fillRect/>
                    </a:stretch>
                  </pic:blipFill>
                  <pic:spPr>
                    <a:xfrm>
                      <a:off x="0" y="0"/>
                      <a:ext cx="5943600" cy="3214370"/>
                    </a:xfrm>
                    <a:prstGeom prst="rect">
                      <a:avLst/>
                    </a:prstGeom>
                  </pic:spPr>
                </pic:pic>
              </a:graphicData>
            </a:graphic>
          </wp:inline>
        </w:drawing>
      </w:r>
    </w:p>
    <w:p w14:paraId="08692718" w14:textId="6E983FA6" w:rsidR="00215B26" w:rsidRDefault="00215B26" w:rsidP="00215B26">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31</w:t>
      </w:r>
      <w:r w:rsidR="005F10C4">
        <w:rPr>
          <w:noProof/>
        </w:rPr>
        <w:fldChar w:fldCharType="end"/>
      </w:r>
      <w:r>
        <w:t>: Ma</w:t>
      </w:r>
      <w:r w:rsidR="00312F7B">
        <w:t>naged</w:t>
      </w:r>
      <w:r>
        <w:t xml:space="preserve"> Entity's</w:t>
      </w:r>
    </w:p>
    <w:p w14:paraId="7FD75DBC" w14:textId="0433ECBD" w:rsidR="009570EE" w:rsidRDefault="009570EE" w:rsidP="009570EE"/>
    <w:p w14:paraId="570DB074" w14:textId="7D566E48" w:rsidR="009570EE" w:rsidRDefault="009570EE" w:rsidP="009570EE">
      <w:r>
        <w:t>Well I give up for tonight, still getting an error:</w:t>
      </w:r>
    </w:p>
    <w:p w14:paraId="4E02BBE9" w14:textId="77777777" w:rsidR="009570EE" w:rsidRDefault="009570EE" w:rsidP="009570EE">
      <w:pPr>
        <w:keepNext/>
      </w:pPr>
      <w:r>
        <w:rPr>
          <w:noProof/>
        </w:rPr>
        <w:lastRenderedPageBreak/>
        <w:drawing>
          <wp:inline distT="0" distB="0" distL="0" distR="0" wp14:anchorId="7FBFC938" wp14:editId="4D27C156">
            <wp:extent cx="5943600" cy="1533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2"/>
                    <a:stretch>
                      <a:fillRect/>
                    </a:stretch>
                  </pic:blipFill>
                  <pic:spPr>
                    <a:xfrm>
                      <a:off x="0" y="0"/>
                      <a:ext cx="5943600" cy="1533525"/>
                    </a:xfrm>
                    <a:prstGeom prst="rect">
                      <a:avLst/>
                    </a:prstGeom>
                  </pic:spPr>
                </pic:pic>
              </a:graphicData>
            </a:graphic>
          </wp:inline>
        </w:drawing>
      </w:r>
    </w:p>
    <w:p w14:paraId="77D1CCF2" w14:textId="2C79D025" w:rsidR="009570EE" w:rsidRDefault="009570EE" w:rsidP="009570EE">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32</w:t>
      </w:r>
      <w:r w:rsidR="005F10C4">
        <w:rPr>
          <w:noProof/>
        </w:rPr>
        <w:fldChar w:fldCharType="end"/>
      </w:r>
      <w:r>
        <w:t>: build error</w:t>
      </w:r>
    </w:p>
    <w:p w14:paraId="7EC6C338" w14:textId="57AC290C" w:rsidR="009570EE" w:rsidRDefault="009570EE" w:rsidP="009570EE">
      <w:r>
        <w:t>I’ll figure it out tomorrow.</w:t>
      </w:r>
    </w:p>
    <w:p w14:paraId="02AF8B5A" w14:textId="6CDEF641" w:rsidR="00B57160" w:rsidRDefault="00B57160" w:rsidP="009570EE">
      <w:pPr>
        <w:rPr>
          <w:rFonts w:ascii="Constantia" w:hAnsi="Constantia"/>
        </w:rPr>
      </w:pPr>
      <w:r w:rsidRPr="00B57160">
        <w:rPr>
          <w:rFonts w:ascii="Constantia" w:hAnsi="Constantia"/>
          <w:b/>
          <w:bCs/>
        </w:rPr>
        <w:t>O8/11/20 6:30AM</w:t>
      </w:r>
      <w:r w:rsidRPr="00B57160">
        <w:rPr>
          <w:rFonts w:ascii="Constantia" w:hAnsi="Constantia"/>
        </w:rPr>
        <w:t xml:space="preserve"> </w:t>
      </w:r>
      <w:r>
        <w:rPr>
          <w:rFonts w:ascii="Constantia" w:hAnsi="Constantia"/>
        </w:rPr>
        <w:t>–</w:t>
      </w:r>
      <w:r w:rsidRPr="00B57160">
        <w:rPr>
          <w:rFonts w:ascii="Constantia" w:hAnsi="Constantia"/>
        </w:rPr>
        <w:t xml:space="preserve"> </w:t>
      </w:r>
      <w:r>
        <w:rPr>
          <w:rFonts w:ascii="Constantia" w:hAnsi="Constantia"/>
        </w:rPr>
        <w:t>I believe my error issue comes from the here:</w:t>
      </w:r>
    </w:p>
    <w:p w14:paraId="3F1194C2" w14:textId="766F5AC7" w:rsidR="00B57160" w:rsidRDefault="00B57160" w:rsidP="00B57160">
      <w:pPr>
        <w:keepNext/>
      </w:pPr>
      <w:r>
        <w:rPr>
          <w:rFonts w:ascii="Constantia" w:hAnsi="Constantia"/>
          <w:noProof/>
        </w:rPr>
        <mc:AlternateContent>
          <mc:Choice Requires="wpi">
            <w:drawing>
              <wp:anchor distT="0" distB="0" distL="114300" distR="114300" simplePos="0" relativeHeight="251674624" behindDoc="0" locked="0" layoutInCell="1" allowOverlap="1" wp14:anchorId="28FA8672" wp14:editId="43140268">
                <wp:simplePos x="0" y="0"/>
                <wp:positionH relativeFrom="column">
                  <wp:posOffset>4876636</wp:posOffset>
                </wp:positionH>
                <wp:positionV relativeFrom="paragraph">
                  <wp:posOffset>1819038</wp:posOffset>
                </wp:positionV>
                <wp:extent cx="1435680" cy="37080"/>
                <wp:effectExtent l="0" t="152400" r="127000" b="153670"/>
                <wp:wrapNone/>
                <wp:docPr id="49" name="Ink 49"/>
                <wp:cNvGraphicFramePr/>
                <a:graphic xmlns:a="http://schemas.openxmlformats.org/drawingml/2006/main">
                  <a:graphicData uri="http://schemas.microsoft.com/office/word/2010/wordprocessingInk">
                    <w14:contentPart bwMode="auto" r:id="rId63">
                      <w14:nvContentPartPr>
                        <w14:cNvContentPartPr/>
                      </w14:nvContentPartPr>
                      <w14:xfrm>
                        <a:off x="0" y="0"/>
                        <a:ext cx="1435680" cy="37080"/>
                      </w14:xfrm>
                    </w14:contentPart>
                  </a:graphicData>
                </a:graphic>
              </wp:anchor>
            </w:drawing>
          </mc:Choice>
          <mc:Fallback>
            <w:pict>
              <v:shape w14:anchorId="05C59145" id="Ink 49" o:spid="_x0000_s1026" type="#_x0000_t75" style="position:absolute;margin-left:379.75pt;margin-top:134.75pt;width:121.55pt;height:19.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">
                <v:imagedata r:id="rId64" o:title=""/>
              </v:shape>
            </w:pict>
          </mc:Fallback>
        </mc:AlternateContent>
      </w:r>
      <w:r>
        <w:rPr>
          <w:rFonts w:ascii="Constantia" w:hAnsi="Constantia"/>
          <w:noProof/>
        </w:rPr>
        <mc:AlternateContent>
          <mc:Choice Requires="wpi">
            <w:drawing>
              <wp:anchor distT="0" distB="0" distL="114300" distR="114300" simplePos="0" relativeHeight="251673600" behindDoc="0" locked="0" layoutInCell="1" allowOverlap="1" wp14:anchorId="5082B07E" wp14:editId="1EF03741">
                <wp:simplePos x="0" y="0"/>
                <wp:positionH relativeFrom="column">
                  <wp:posOffset>1816636</wp:posOffset>
                </wp:positionH>
                <wp:positionV relativeFrom="paragraph">
                  <wp:posOffset>219558</wp:posOffset>
                </wp:positionV>
                <wp:extent cx="1901880" cy="88920"/>
                <wp:effectExtent l="95250" t="133350" r="136525" b="158750"/>
                <wp:wrapNone/>
                <wp:docPr id="48" name="Ink 48"/>
                <wp:cNvGraphicFramePr/>
                <a:graphic xmlns:a="http://schemas.openxmlformats.org/drawingml/2006/main">
                  <a:graphicData uri="http://schemas.microsoft.com/office/word/2010/wordprocessingInk">
                    <w14:contentPart bwMode="auto" r:id="rId65">
                      <w14:nvContentPartPr>
                        <w14:cNvContentPartPr/>
                      </w14:nvContentPartPr>
                      <w14:xfrm>
                        <a:off x="0" y="0"/>
                        <a:ext cx="1901880" cy="88920"/>
                      </w14:xfrm>
                    </w14:contentPart>
                  </a:graphicData>
                </a:graphic>
              </wp:anchor>
            </w:drawing>
          </mc:Choice>
          <mc:Fallback>
            <w:pict>
              <v:shape w14:anchorId="5411899E" id="Ink 48" o:spid="_x0000_s1026" type="#_x0000_t75" style="position:absolute;margin-left:138.8pt;margin-top:8.8pt;width:158.25pt;height:2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">
                <v:imagedata r:id="rId66" o:title=""/>
              </v:shape>
            </w:pict>
          </mc:Fallback>
        </mc:AlternateContent>
      </w:r>
      <w:r>
        <w:rPr>
          <w:rFonts w:ascii="Constantia" w:hAnsi="Constantia"/>
          <w:noProof/>
        </w:rPr>
        <mc:AlternateContent>
          <mc:Choice Requires="wpi">
            <w:drawing>
              <wp:anchor distT="0" distB="0" distL="114300" distR="114300" simplePos="0" relativeHeight="251672576" behindDoc="0" locked="0" layoutInCell="1" allowOverlap="1" wp14:anchorId="43031AB6" wp14:editId="30DDCC01">
                <wp:simplePos x="0" y="0"/>
                <wp:positionH relativeFrom="column">
                  <wp:posOffset>481036</wp:posOffset>
                </wp:positionH>
                <wp:positionV relativeFrom="paragraph">
                  <wp:posOffset>2100198</wp:posOffset>
                </wp:positionV>
                <wp:extent cx="1055160" cy="38520"/>
                <wp:effectExtent l="95250" t="152400" r="0" b="152400"/>
                <wp:wrapNone/>
                <wp:docPr id="47" name="Ink 47"/>
                <wp:cNvGraphicFramePr/>
                <a:graphic xmlns:a="http://schemas.openxmlformats.org/drawingml/2006/main">
                  <a:graphicData uri="http://schemas.microsoft.com/office/word/2010/wordprocessingInk">
                    <w14:contentPart bwMode="auto" r:id="rId67">
                      <w14:nvContentPartPr>
                        <w14:cNvContentPartPr/>
                      </w14:nvContentPartPr>
                      <w14:xfrm>
                        <a:off x="0" y="0"/>
                        <a:ext cx="1055160" cy="38520"/>
                      </w14:xfrm>
                    </w14:contentPart>
                  </a:graphicData>
                </a:graphic>
              </wp:anchor>
            </w:drawing>
          </mc:Choice>
          <mc:Fallback>
            <w:pict>
              <v:shape w14:anchorId="3DBE4FBA" id="Ink 47" o:spid="_x0000_s1026" type="#_x0000_t75" style="position:absolute;margin-left:33.65pt;margin-top:156.75pt;width:91.6pt;height:20.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">
                <v:imagedata r:id="rId68" o:title=""/>
              </v:shape>
            </w:pict>
          </mc:Fallback>
        </mc:AlternateContent>
      </w:r>
      <w:r>
        <w:rPr>
          <w:rFonts w:ascii="Constantia" w:hAnsi="Constantia"/>
          <w:noProof/>
        </w:rPr>
        <w:drawing>
          <wp:inline distT="0" distB="0" distL="0" distR="0" wp14:anchorId="7B4F0A39" wp14:editId="24897E7A">
            <wp:extent cx="5943600" cy="2198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9"/>
                    <a:stretch>
                      <a:fillRect/>
                    </a:stretch>
                  </pic:blipFill>
                  <pic:spPr>
                    <a:xfrm>
                      <a:off x="0" y="0"/>
                      <a:ext cx="5943600" cy="2198370"/>
                    </a:xfrm>
                    <a:prstGeom prst="rect">
                      <a:avLst/>
                    </a:prstGeom>
                  </pic:spPr>
                </pic:pic>
              </a:graphicData>
            </a:graphic>
          </wp:inline>
        </w:drawing>
      </w:r>
    </w:p>
    <w:p w14:paraId="409A0111" w14:textId="5379BD11" w:rsidR="00B57160" w:rsidRDefault="00B57160" w:rsidP="00B57160">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33</w:t>
      </w:r>
      <w:r w:rsidR="005F10C4">
        <w:rPr>
          <w:noProof/>
        </w:rPr>
        <w:fldChar w:fldCharType="end"/>
      </w:r>
      <w:r>
        <w:t>: Build session factory error</w:t>
      </w:r>
    </w:p>
    <w:p w14:paraId="09CFC202" w14:textId="4EDABD96" w:rsidR="00B57160" w:rsidRDefault="00B57160" w:rsidP="00B57160">
      <w:r w:rsidRPr="00B815B9">
        <w:rPr>
          <w:rFonts w:ascii="Constantia" w:hAnsi="Constantia"/>
        </w:rPr>
        <w:t>So I’ll be researching this error, the plug-in is pointing to org.apache, when I’m using the jboss server, that could be an issues among others,,LOL</w:t>
      </w:r>
    </w:p>
    <w:p w14:paraId="38A803B3" w14:textId="7BCCE2F1" w:rsidR="00210860" w:rsidRDefault="00210860" w:rsidP="00B57160">
      <w:r>
        <w:t>UGGHH!! This is pissing me off! As soon as I go into the pom file and try and edit dependencies manually, Eclipse crashes! Maybe I should do it from the dependencies tab instead of the actual pom text?</w:t>
      </w:r>
    </w:p>
    <w:p w14:paraId="7E2B2850" w14:textId="384FD238" w:rsidR="0055232F" w:rsidRDefault="0055232F" w:rsidP="00B57160">
      <w:r>
        <w:t>Maybe here is part of the problem:</w:t>
      </w:r>
    </w:p>
    <w:p w14:paraId="23C31F2A" w14:textId="66C8BA62" w:rsidR="0055232F" w:rsidRDefault="0055232F" w:rsidP="0055232F">
      <w:pPr>
        <w:keepNext/>
      </w:pPr>
      <w:r>
        <w:rPr>
          <w:noProof/>
        </w:rPr>
        <w:lastRenderedPageBreak/>
        <mc:AlternateContent>
          <mc:Choice Requires="wpi">
            <w:drawing>
              <wp:anchor distT="0" distB="0" distL="114300" distR="114300" simplePos="0" relativeHeight="251676672" behindDoc="0" locked="0" layoutInCell="1" allowOverlap="1" wp14:anchorId="3DA329C1" wp14:editId="4328DC6E">
                <wp:simplePos x="0" y="0"/>
                <wp:positionH relativeFrom="column">
                  <wp:posOffset>604280</wp:posOffset>
                </wp:positionH>
                <wp:positionV relativeFrom="paragraph">
                  <wp:posOffset>1462400</wp:posOffset>
                </wp:positionV>
                <wp:extent cx="1158480" cy="27000"/>
                <wp:effectExtent l="76200" t="133350" r="118110" b="163830"/>
                <wp:wrapNone/>
                <wp:docPr id="53" name="Ink 53"/>
                <wp:cNvGraphicFramePr/>
                <a:graphic xmlns:a="http://schemas.openxmlformats.org/drawingml/2006/main">
                  <a:graphicData uri="http://schemas.microsoft.com/office/word/2010/wordprocessingInk">
                    <w14:contentPart bwMode="auto" r:id="rId70">
                      <w14:nvContentPartPr>
                        <w14:cNvContentPartPr/>
                      </w14:nvContentPartPr>
                      <w14:xfrm>
                        <a:off x="0" y="0"/>
                        <a:ext cx="1158480" cy="27000"/>
                      </w14:xfrm>
                    </w14:contentPart>
                  </a:graphicData>
                </a:graphic>
              </wp:anchor>
            </w:drawing>
          </mc:Choice>
          <mc:Fallback>
            <w:pict>
              <v:shape w14:anchorId="749E1FC1" id="Ink 53" o:spid="_x0000_s1026" type="#_x0000_t75" style="position:absolute;margin-left:43.35pt;margin-top:106.65pt;width:99.7pt;height:19.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">
                <v:imagedata r:id="rId71" o:title=""/>
              </v:shape>
            </w:pict>
          </mc:Fallback>
        </mc:AlternateContent>
      </w:r>
      <w:r>
        <w:rPr>
          <w:noProof/>
        </w:rPr>
        <mc:AlternateContent>
          <mc:Choice Requires="wpi">
            <w:drawing>
              <wp:anchor distT="0" distB="0" distL="114300" distR="114300" simplePos="0" relativeHeight="251675648" behindDoc="0" locked="0" layoutInCell="1" allowOverlap="1" wp14:anchorId="3ED2FE71" wp14:editId="411E8C40">
                <wp:simplePos x="0" y="0"/>
                <wp:positionH relativeFrom="column">
                  <wp:posOffset>4658240</wp:posOffset>
                </wp:positionH>
                <wp:positionV relativeFrom="paragraph">
                  <wp:posOffset>350360</wp:posOffset>
                </wp:positionV>
                <wp:extent cx="970560" cy="67320"/>
                <wp:effectExtent l="76200" t="133350" r="115570" b="180340"/>
                <wp:wrapNone/>
                <wp:docPr id="52" name="Ink 52"/>
                <wp:cNvGraphicFramePr/>
                <a:graphic xmlns:a="http://schemas.openxmlformats.org/drawingml/2006/main">
                  <a:graphicData uri="http://schemas.microsoft.com/office/word/2010/wordprocessingInk">
                    <w14:contentPart bwMode="auto" r:id="rId72">
                      <w14:nvContentPartPr>
                        <w14:cNvContentPartPr/>
                      </w14:nvContentPartPr>
                      <w14:xfrm>
                        <a:off x="0" y="0"/>
                        <a:ext cx="970560" cy="67320"/>
                      </w14:xfrm>
                    </w14:contentPart>
                  </a:graphicData>
                </a:graphic>
              </wp:anchor>
            </w:drawing>
          </mc:Choice>
          <mc:Fallback>
            <w:pict>
              <v:shape w14:anchorId="0A0F864A" id="Ink 52" o:spid="_x0000_s1026" type="#_x0000_t75" style="position:absolute;margin-left:362.55pt;margin-top:19.1pt;width:84.9pt;height:22.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">
                <v:imagedata r:id="rId73" o:title=""/>
              </v:shape>
            </w:pict>
          </mc:Fallback>
        </mc:AlternateContent>
      </w:r>
      <w:r>
        <w:rPr>
          <w:noProof/>
        </w:rPr>
        <w:drawing>
          <wp:inline distT="0" distB="0" distL="0" distR="0" wp14:anchorId="49CA9BCB" wp14:editId="288B5993">
            <wp:extent cx="5943600" cy="2507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4"/>
                    <a:stretch>
                      <a:fillRect/>
                    </a:stretch>
                  </pic:blipFill>
                  <pic:spPr>
                    <a:xfrm>
                      <a:off x="0" y="0"/>
                      <a:ext cx="5943600" cy="2507615"/>
                    </a:xfrm>
                    <a:prstGeom prst="rect">
                      <a:avLst/>
                    </a:prstGeom>
                  </pic:spPr>
                </pic:pic>
              </a:graphicData>
            </a:graphic>
          </wp:inline>
        </w:drawing>
      </w:r>
    </w:p>
    <w:p w14:paraId="694070CE" w14:textId="6B477D27" w:rsidR="0055232F" w:rsidRDefault="0055232F" w:rsidP="0055232F">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34</w:t>
      </w:r>
      <w:r w:rsidR="005F10C4">
        <w:rPr>
          <w:noProof/>
        </w:rPr>
        <w:fldChar w:fldCharType="end"/>
      </w:r>
      <w:r>
        <w:t>: Persistence xml file</w:t>
      </w:r>
    </w:p>
    <w:p w14:paraId="13062E04" w14:textId="5DF314E3" w:rsidR="0055232F" w:rsidRDefault="0055232F" w:rsidP="0055232F">
      <w:r>
        <w:t>Maybe it’s the EntityManager not initializing??</w:t>
      </w:r>
      <w:r w:rsidR="00C15750">
        <w:t xml:space="preserve"> Or change transaction type to JTA?</w:t>
      </w:r>
    </w:p>
    <w:p w14:paraId="51753689" w14:textId="18B9F918" w:rsidR="00641FF3" w:rsidRDefault="00641FF3" w:rsidP="0055232F"/>
    <w:p w14:paraId="66F54D49" w14:textId="1114FC0D" w:rsidR="00641FF3" w:rsidRDefault="00641FF3" w:rsidP="00641FF3">
      <w:r>
        <w:t>HA! I didn’t add the No-Arg Constructor for the Model classes! DUH!</w:t>
      </w:r>
    </w:p>
    <w:p w14:paraId="6D163DF6" w14:textId="25D02C9F" w:rsidR="00924479" w:rsidRPr="00924479" w:rsidRDefault="00924479" w:rsidP="00641FF3">
      <w:pPr>
        <w:rPr>
          <w:i/>
          <w:iCs/>
        </w:rPr>
      </w:pPr>
      <w:r>
        <w:rPr>
          <w:b/>
          <w:bCs/>
          <w:i/>
          <w:iCs/>
          <w:color w:val="24292E"/>
        </w:rPr>
        <w:t>“</w:t>
      </w:r>
      <w:r w:rsidRPr="00924479">
        <w:rPr>
          <w:b/>
          <w:bCs/>
          <w:i/>
          <w:iCs/>
          <w:color w:val="24292E"/>
        </w:rPr>
        <w:t>A no-arg constructor:</w:t>
      </w:r>
      <w:r w:rsidRPr="00924479">
        <w:rPr>
          <w:rFonts w:cs="Segoe UI"/>
          <w:i/>
          <w:iCs/>
          <w:color w:val="24292E"/>
          <w:shd w:val="clear" w:color="auto" w:fill="FFFFFF"/>
        </w:rPr>
        <w:t> It is recommended that you have a default constructor at least package visibility so that hibernate can create the instance of the Persistent class by newInstance() method.</w:t>
      </w:r>
      <w:r>
        <w:rPr>
          <w:rFonts w:cs="Segoe UI"/>
          <w:i/>
          <w:iCs/>
          <w:color w:val="24292E"/>
          <w:shd w:val="clear" w:color="auto" w:fill="FFFFFF"/>
        </w:rPr>
        <w:t>”</w:t>
      </w:r>
    </w:p>
    <w:p w14:paraId="325C1795" w14:textId="77777777" w:rsidR="00A526B3" w:rsidRPr="006000EE" w:rsidRDefault="00A526B3" w:rsidP="006000EE">
      <w:pPr>
        <w:ind w:left="720"/>
        <w:rPr>
          <w:b/>
          <w:bCs/>
        </w:rPr>
      </w:pPr>
    </w:p>
    <w:p w14:paraId="054F9CA4" w14:textId="13935B5C" w:rsidR="006000EE" w:rsidRPr="006000EE" w:rsidRDefault="006000EE" w:rsidP="006000EE">
      <w:pPr>
        <w:pStyle w:val="Title"/>
      </w:pPr>
      <w:r w:rsidRPr="006000EE">
        <w:t>The</w:t>
      </w:r>
      <w:r>
        <w:t xml:space="preserve"> </w:t>
      </w:r>
      <w:r w:rsidRPr="006000EE">
        <w:t>following</w:t>
      </w:r>
      <w:r w:rsidRPr="006000EE">
        <w:tab/>
      </w:r>
      <w:r>
        <w:t xml:space="preserve"> </w:t>
      </w:r>
      <w:r w:rsidRPr="006000EE">
        <w:t>are</w:t>
      </w:r>
      <w:r>
        <w:t xml:space="preserve"> </w:t>
      </w:r>
      <w:r w:rsidRPr="006000EE">
        <w:t>the</w:t>
      </w:r>
      <w:r w:rsidRPr="006000EE">
        <w:tab/>
        <w:t>typical</w:t>
      </w:r>
      <w:r>
        <w:t xml:space="preserve"> </w:t>
      </w:r>
      <w:r w:rsidRPr="006000EE">
        <w:t>steps</w:t>
      </w:r>
      <w:r>
        <w:t xml:space="preserve"> </w:t>
      </w:r>
      <w:r w:rsidRPr="006000EE">
        <w:t>in</w:t>
      </w:r>
      <w:r>
        <w:t xml:space="preserve"> </w:t>
      </w:r>
      <w:r w:rsidRPr="006000EE">
        <w:t>creating</w:t>
      </w:r>
      <w:r>
        <w:t xml:space="preserve"> </w:t>
      </w:r>
      <w:r w:rsidRPr="006000EE">
        <w:t>a</w:t>
      </w:r>
      <w:r>
        <w:t xml:space="preserve"> </w:t>
      </w:r>
      <w:r w:rsidRPr="006000EE">
        <w:t>JPA</w:t>
      </w:r>
      <w:r w:rsidRPr="006000EE">
        <w:tab/>
        <w:t xml:space="preserve">application: </w:t>
      </w:r>
    </w:p>
    <w:p w14:paraId="581017E4" w14:textId="718DAC1D" w:rsidR="006000EE" w:rsidRDefault="006000EE" w:rsidP="006000EE">
      <w:pPr>
        <w:ind w:left="720"/>
        <w:rPr>
          <w:rFonts w:ascii="Constantia" w:hAnsi="Constantia"/>
          <w:b/>
          <w:bCs/>
          <w:i/>
          <w:iCs/>
        </w:rPr>
      </w:pPr>
      <w:r w:rsidRPr="006000EE">
        <w:rPr>
          <w:rFonts w:ascii="Constantia" w:hAnsi="Constantia"/>
          <w:b/>
          <w:bCs/>
          <w:i/>
          <w:iCs/>
        </w:rPr>
        <w:t>1.</w:t>
      </w:r>
      <w:r w:rsidRPr="006000EE">
        <w:rPr>
          <w:rFonts w:ascii="Constantia" w:hAnsi="Constantia"/>
          <w:b/>
          <w:bCs/>
          <w:i/>
          <w:iCs/>
        </w:rPr>
        <w:tab/>
        <w:t>Create</w:t>
      </w:r>
      <w:r w:rsidRPr="006000EE">
        <w:rPr>
          <w:rFonts w:ascii="Constantia" w:hAnsi="Constantia"/>
          <w:b/>
          <w:bCs/>
          <w:i/>
          <w:iCs/>
        </w:rPr>
        <w:tab/>
        <w:t>a database schema (tables and</w:t>
      </w:r>
      <w:r w:rsidRPr="006000EE">
        <w:rPr>
          <w:rFonts w:ascii="Constantia" w:hAnsi="Constantia"/>
          <w:b/>
          <w:bCs/>
          <w:i/>
          <w:iCs/>
        </w:rPr>
        <w:tab/>
        <w:t>relationships).</w:t>
      </w:r>
      <w:r w:rsidRPr="006000EE">
        <w:rPr>
          <w:rFonts w:ascii="Constantia" w:hAnsi="Constantia"/>
          <w:b/>
          <w:bCs/>
          <w:i/>
          <w:iCs/>
        </w:rPr>
        <w:tab/>
        <w:t>Optionally,</w:t>
      </w:r>
      <w:r>
        <w:rPr>
          <w:rFonts w:ascii="Constantia" w:hAnsi="Constantia"/>
          <w:b/>
          <w:bCs/>
          <w:i/>
          <w:iCs/>
        </w:rPr>
        <w:t xml:space="preserve"> </w:t>
      </w:r>
      <w:r w:rsidRPr="006000EE">
        <w:rPr>
          <w:rFonts w:ascii="Constantia" w:hAnsi="Constantia"/>
          <w:b/>
          <w:bCs/>
          <w:i/>
          <w:iCs/>
        </w:rPr>
        <w:t>you</w:t>
      </w:r>
      <w:r>
        <w:rPr>
          <w:rFonts w:ascii="Constantia" w:hAnsi="Constantia"/>
          <w:b/>
          <w:bCs/>
          <w:i/>
          <w:iCs/>
        </w:rPr>
        <w:t xml:space="preserve"> </w:t>
      </w:r>
      <w:r w:rsidRPr="006000EE">
        <w:rPr>
          <w:rFonts w:ascii="Constantia" w:hAnsi="Constantia"/>
          <w:b/>
          <w:bCs/>
          <w:i/>
          <w:iCs/>
        </w:rPr>
        <w:t>can create</w:t>
      </w:r>
      <w:r w:rsidRPr="006000EE">
        <w:rPr>
          <w:rFonts w:ascii="Constantia" w:hAnsi="Constantia"/>
          <w:b/>
          <w:bCs/>
          <w:i/>
          <w:iCs/>
        </w:rPr>
        <w:tab/>
        <w:t>tables</w:t>
      </w:r>
      <w:r w:rsidRPr="006000EE">
        <w:rPr>
          <w:rFonts w:ascii="Constantia" w:hAnsi="Constantia"/>
          <w:b/>
          <w:bCs/>
          <w:i/>
          <w:iCs/>
        </w:rPr>
        <w:tab/>
        <w:t>and</w:t>
      </w:r>
      <w:r>
        <w:rPr>
          <w:rFonts w:ascii="Constantia" w:hAnsi="Constantia"/>
          <w:b/>
          <w:bCs/>
          <w:i/>
          <w:iCs/>
        </w:rPr>
        <w:t xml:space="preserve"> </w:t>
      </w:r>
      <w:r w:rsidRPr="006000EE">
        <w:rPr>
          <w:rFonts w:ascii="Constantia" w:hAnsi="Constantia"/>
          <w:b/>
          <w:bCs/>
          <w:i/>
          <w:iCs/>
        </w:rPr>
        <w:t>relationships</w:t>
      </w:r>
      <w:r>
        <w:rPr>
          <w:rFonts w:ascii="Constantia" w:hAnsi="Constantia"/>
          <w:b/>
          <w:bCs/>
          <w:i/>
          <w:iCs/>
        </w:rPr>
        <w:t xml:space="preserve"> </w:t>
      </w:r>
      <w:r w:rsidRPr="006000EE">
        <w:rPr>
          <w:rFonts w:ascii="Constantia" w:hAnsi="Constantia"/>
          <w:b/>
          <w:bCs/>
          <w:i/>
          <w:iCs/>
        </w:rPr>
        <w:t>from</w:t>
      </w:r>
      <w:r>
        <w:rPr>
          <w:rFonts w:ascii="Constantia" w:hAnsi="Constantia"/>
          <w:b/>
          <w:bCs/>
          <w:i/>
          <w:iCs/>
        </w:rPr>
        <w:t xml:space="preserve">  </w:t>
      </w:r>
      <w:r w:rsidRPr="006000EE">
        <w:rPr>
          <w:rFonts w:ascii="Constantia" w:hAnsi="Constantia"/>
          <w:b/>
          <w:bCs/>
          <w:i/>
          <w:iCs/>
        </w:rPr>
        <w:t>JPA</w:t>
      </w:r>
      <w:r>
        <w:rPr>
          <w:rFonts w:ascii="Constantia" w:hAnsi="Constantia"/>
          <w:b/>
          <w:bCs/>
          <w:i/>
          <w:iCs/>
        </w:rPr>
        <w:t xml:space="preserve"> </w:t>
      </w:r>
      <w:r w:rsidRPr="006000EE">
        <w:rPr>
          <w:rFonts w:ascii="Constantia" w:hAnsi="Constantia"/>
          <w:b/>
          <w:bCs/>
          <w:i/>
          <w:iCs/>
        </w:rPr>
        <w:t>entities.</w:t>
      </w:r>
      <w:r>
        <w:rPr>
          <w:rFonts w:ascii="Constantia" w:hAnsi="Constantia"/>
          <w:b/>
          <w:bCs/>
          <w:i/>
          <w:iCs/>
        </w:rPr>
        <w:t xml:space="preserve"> </w:t>
      </w:r>
      <w:r w:rsidRPr="006000EE">
        <w:rPr>
          <w:rFonts w:ascii="Constantia" w:hAnsi="Constantia"/>
          <w:b/>
          <w:bCs/>
          <w:i/>
          <w:iCs/>
        </w:rPr>
        <w:t>We</w:t>
      </w:r>
      <w:r>
        <w:rPr>
          <w:rFonts w:ascii="Constantia" w:hAnsi="Constantia"/>
          <w:b/>
          <w:bCs/>
          <w:i/>
          <w:iCs/>
        </w:rPr>
        <w:t xml:space="preserve"> </w:t>
      </w:r>
      <w:r w:rsidRPr="006000EE">
        <w:rPr>
          <w:rFonts w:ascii="Constantia" w:hAnsi="Constantia"/>
          <w:b/>
          <w:bCs/>
          <w:i/>
          <w:iCs/>
        </w:rPr>
        <w:t>will</w:t>
      </w:r>
      <w:r>
        <w:rPr>
          <w:rFonts w:ascii="Constantia" w:hAnsi="Constantia"/>
          <w:b/>
          <w:bCs/>
          <w:i/>
          <w:iCs/>
        </w:rPr>
        <w:t xml:space="preserve"> </w:t>
      </w:r>
      <w:r w:rsidRPr="006000EE">
        <w:rPr>
          <w:rFonts w:ascii="Constantia" w:hAnsi="Constantia"/>
          <w:b/>
          <w:bCs/>
          <w:i/>
          <w:iCs/>
        </w:rPr>
        <w:t>see</w:t>
      </w:r>
      <w:r>
        <w:rPr>
          <w:rFonts w:ascii="Constantia" w:hAnsi="Constantia"/>
          <w:b/>
          <w:bCs/>
          <w:i/>
          <w:iCs/>
        </w:rPr>
        <w:t xml:space="preserve"> </w:t>
      </w:r>
      <w:r w:rsidRPr="006000EE">
        <w:rPr>
          <w:rFonts w:ascii="Constantia" w:hAnsi="Constantia"/>
          <w:b/>
          <w:bCs/>
          <w:i/>
          <w:iCs/>
        </w:rPr>
        <w:t>an</w:t>
      </w:r>
      <w:r w:rsidRPr="006000EE">
        <w:rPr>
          <w:rFonts w:ascii="Constantia" w:hAnsi="Constantia"/>
          <w:b/>
          <w:bCs/>
          <w:i/>
          <w:iCs/>
        </w:rPr>
        <w:tab/>
        <w:t>example</w:t>
      </w:r>
      <w:r>
        <w:rPr>
          <w:rFonts w:ascii="Constantia" w:hAnsi="Constantia"/>
          <w:b/>
          <w:bCs/>
          <w:i/>
          <w:iCs/>
        </w:rPr>
        <w:t xml:space="preserve"> </w:t>
      </w:r>
      <w:r w:rsidRPr="006000EE">
        <w:rPr>
          <w:rFonts w:ascii="Constantia" w:hAnsi="Constantia"/>
          <w:b/>
          <w:bCs/>
          <w:i/>
          <w:iCs/>
        </w:rPr>
        <w:t>of this.</w:t>
      </w:r>
      <w:r w:rsidRPr="006000EE">
        <w:rPr>
          <w:rFonts w:ascii="Constantia" w:hAnsi="Constantia"/>
          <w:b/>
          <w:bCs/>
          <w:i/>
          <w:iCs/>
        </w:rPr>
        <w:tab/>
        <w:t>However,</w:t>
      </w:r>
      <w:r>
        <w:rPr>
          <w:rFonts w:ascii="Constantia" w:hAnsi="Constantia"/>
          <w:b/>
          <w:bCs/>
          <w:i/>
          <w:iCs/>
        </w:rPr>
        <w:t xml:space="preserve"> </w:t>
      </w:r>
      <w:r w:rsidRPr="006000EE">
        <w:rPr>
          <w:rFonts w:ascii="Constantia" w:hAnsi="Constantia"/>
          <w:b/>
          <w:bCs/>
          <w:i/>
          <w:iCs/>
        </w:rPr>
        <w:t>it</w:t>
      </w:r>
      <w:r>
        <w:rPr>
          <w:rFonts w:ascii="Constantia" w:hAnsi="Constantia"/>
          <w:b/>
          <w:bCs/>
          <w:i/>
          <w:iCs/>
        </w:rPr>
        <w:t xml:space="preserve"> </w:t>
      </w:r>
      <w:r w:rsidRPr="006000EE">
        <w:rPr>
          <w:rFonts w:ascii="Constantia" w:hAnsi="Constantia"/>
          <w:b/>
          <w:bCs/>
          <w:i/>
          <w:iCs/>
        </w:rPr>
        <w:t>should</w:t>
      </w:r>
      <w:r>
        <w:rPr>
          <w:rFonts w:ascii="Constantia" w:hAnsi="Constantia"/>
          <w:b/>
          <w:bCs/>
          <w:i/>
          <w:iCs/>
        </w:rPr>
        <w:t xml:space="preserve"> </w:t>
      </w:r>
      <w:r w:rsidRPr="006000EE">
        <w:rPr>
          <w:rFonts w:ascii="Constantia" w:hAnsi="Constantia"/>
          <w:b/>
          <w:bCs/>
          <w:i/>
          <w:iCs/>
        </w:rPr>
        <w:t>b</w:t>
      </w:r>
      <w:r>
        <w:rPr>
          <w:rFonts w:ascii="Constantia" w:hAnsi="Constantia"/>
          <w:b/>
          <w:bCs/>
          <w:i/>
          <w:iCs/>
        </w:rPr>
        <w:t xml:space="preserve">e </w:t>
      </w:r>
      <w:r w:rsidRPr="006000EE">
        <w:rPr>
          <w:rFonts w:ascii="Constantia" w:hAnsi="Constantia"/>
          <w:b/>
          <w:bCs/>
          <w:i/>
          <w:iCs/>
        </w:rPr>
        <w:t>mentioned</w:t>
      </w:r>
      <w:r>
        <w:rPr>
          <w:rFonts w:ascii="Constantia" w:hAnsi="Constantia"/>
          <w:b/>
          <w:bCs/>
          <w:i/>
          <w:iCs/>
        </w:rPr>
        <w:t xml:space="preserve"> </w:t>
      </w:r>
      <w:r w:rsidRPr="006000EE">
        <w:rPr>
          <w:rFonts w:ascii="Constantia" w:hAnsi="Constantia"/>
          <w:b/>
          <w:bCs/>
          <w:i/>
          <w:iCs/>
        </w:rPr>
        <w:t>here</w:t>
      </w:r>
      <w:r w:rsidRPr="006000EE">
        <w:rPr>
          <w:rFonts w:ascii="Constantia" w:hAnsi="Constantia"/>
          <w:b/>
          <w:bCs/>
          <w:i/>
          <w:iCs/>
        </w:rPr>
        <w:tab/>
        <w:t>that</w:t>
      </w:r>
      <w:r>
        <w:rPr>
          <w:rFonts w:ascii="Constantia" w:hAnsi="Constantia"/>
          <w:b/>
          <w:bCs/>
          <w:i/>
          <w:iCs/>
        </w:rPr>
        <w:t xml:space="preserve"> </w:t>
      </w:r>
      <w:r w:rsidRPr="006000EE">
        <w:rPr>
          <w:rFonts w:ascii="Constantia" w:hAnsi="Constantia"/>
          <w:b/>
          <w:bCs/>
          <w:i/>
          <w:iCs/>
        </w:rPr>
        <w:t>although</w:t>
      </w:r>
      <w:r w:rsidRPr="006000EE">
        <w:rPr>
          <w:rFonts w:ascii="Constantia" w:hAnsi="Constantia"/>
          <w:b/>
          <w:bCs/>
          <w:i/>
          <w:iCs/>
        </w:rPr>
        <w:tab/>
        <w:t>creating</w:t>
      </w:r>
      <w:r>
        <w:rPr>
          <w:rFonts w:ascii="Constantia" w:hAnsi="Constantia"/>
          <w:b/>
          <w:bCs/>
          <w:i/>
          <w:iCs/>
        </w:rPr>
        <w:t xml:space="preserve"> </w:t>
      </w:r>
      <w:r w:rsidRPr="006000EE">
        <w:rPr>
          <w:rFonts w:ascii="Constantia" w:hAnsi="Constantia"/>
          <w:b/>
          <w:bCs/>
          <w:i/>
          <w:iCs/>
        </w:rPr>
        <w:t>tables from</w:t>
      </w:r>
      <w:r>
        <w:rPr>
          <w:rFonts w:ascii="Constantia" w:hAnsi="Constantia"/>
          <w:b/>
          <w:bCs/>
          <w:i/>
          <w:iCs/>
        </w:rPr>
        <w:t xml:space="preserve"> </w:t>
      </w:r>
      <w:r w:rsidRPr="006000EE">
        <w:rPr>
          <w:rFonts w:ascii="Constantia" w:hAnsi="Constantia"/>
          <w:b/>
          <w:bCs/>
          <w:i/>
          <w:iCs/>
        </w:rPr>
        <w:t>JPA</w:t>
      </w:r>
      <w:r w:rsidRPr="006000EE">
        <w:rPr>
          <w:rFonts w:ascii="Constantia" w:hAnsi="Constantia"/>
          <w:b/>
          <w:bCs/>
          <w:i/>
          <w:iCs/>
        </w:rPr>
        <w:tab/>
        <w:t>entities</w:t>
      </w:r>
      <w:r>
        <w:rPr>
          <w:rFonts w:ascii="Constantia" w:hAnsi="Constantia"/>
          <w:b/>
          <w:bCs/>
          <w:i/>
          <w:iCs/>
        </w:rPr>
        <w:t xml:space="preserve">  </w:t>
      </w:r>
      <w:r w:rsidRPr="006000EE">
        <w:rPr>
          <w:rFonts w:ascii="Constantia" w:hAnsi="Constantia"/>
          <w:b/>
          <w:bCs/>
          <w:i/>
          <w:iCs/>
        </w:rPr>
        <w:t>is</w:t>
      </w:r>
      <w:r>
        <w:rPr>
          <w:rFonts w:ascii="Constantia" w:hAnsi="Constantia"/>
          <w:b/>
          <w:bCs/>
          <w:i/>
          <w:iCs/>
        </w:rPr>
        <w:t xml:space="preserve"> </w:t>
      </w:r>
      <w:r w:rsidRPr="006000EE">
        <w:rPr>
          <w:rFonts w:ascii="Constantia" w:hAnsi="Constantia"/>
          <w:b/>
          <w:bCs/>
          <w:i/>
          <w:iCs/>
        </w:rPr>
        <w:t>fine</w:t>
      </w:r>
      <w:r w:rsidRPr="006000EE">
        <w:rPr>
          <w:rFonts w:ascii="Constantia" w:hAnsi="Constantia"/>
          <w:b/>
          <w:bCs/>
          <w:i/>
          <w:iCs/>
        </w:rPr>
        <w:tab/>
        <w:t>for</w:t>
      </w:r>
      <w:r>
        <w:rPr>
          <w:rFonts w:ascii="Constantia" w:hAnsi="Constantia"/>
          <w:b/>
          <w:bCs/>
          <w:i/>
          <w:iCs/>
        </w:rPr>
        <w:t xml:space="preserve"> </w:t>
      </w:r>
      <w:r w:rsidRPr="006000EE">
        <w:rPr>
          <w:rFonts w:ascii="Constantia" w:hAnsi="Constantia"/>
          <w:b/>
          <w:bCs/>
          <w:i/>
          <w:iCs/>
        </w:rPr>
        <w:t>development,</w:t>
      </w:r>
      <w:r>
        <w:rPr>
          <w:rFonts w:ascii="Constantia" w:hAnsi="Constantia"/>
          <w:b/>
          <w:bCs/>
          <w:i/>
          <w:iCs/>
        </w:rPr>
        <w:t xml:space="preserve"> </w:t>
      </w:r>
      <w:r w:rsidRPr="006000EE">
        <w:rPr>
          <w:rFonts w:ascii="Constantia" w:hAnsi="Constantia"/>
          <w:b/>
          <w:bCs/>
          <w:i/>
          <w:iCs/>
        </w:rPr>
        <w:t>it</w:t>
      </w:r>
      <w:r>
        <w:rPr>
          <w:rFonts w:ascii="Constantia" w:hAnsi="Constantia"/>
          <w:b/>
          <w:bCs/>
          <w:i/>
          <w:iCs/>
        </w:rPr>
        <w:t xml:space="preserve"> </w:t>
      </w:r>
      <w:r w:rsidRPr="006000EE">
        <w:rPr>
          <w:rFonts w:ascii="Constantia" w:hAnsi="Constantia"/>
          <w:b/>
          <w:bCs/>
          <w:i/>
          <w:iCs/>
        </w:rPr>
        <w:t>is</w:t>
      </w:r>
      <w:r>
        <w:rPr>
          <w:rFonts w:ascii="Constantia" w:hAnsi="Constantia"/>
          <w:b/>
          <w:bCs/>
          <w:i/>
          <w:iCs/>
        </w:rPr>
        <w:t xml:space="preserve"> </w:t>
      </w:r>
      <w:r w:rsidRPr="006000EE">
        <w:rPr>
          <w:rFonts w:ascii="Constantia" w:hAnsi="Constantia"/>
          <w:b/>
          <w:bCs/>
          <w:i/>
          <w:iCs/>
        </w:rPr>
        <w:t>not</w:t>
      </w:r>
      <w:r>
        <w:rPr>
          <w:rFonts w:ascii="Constantia" w:hAnsi="Constantia"/>
          <w:b/>
          <w:bCs/>
          <w:i/>
          <w:iCs/>
        </w:rPr>
        <w:t xml:space="preserve"> </w:t>
      </w:r>
      <w:r w:rsidRPr="006000EE">
        <w:rPr>
          <w:rFonts w:ascii="Constantia" w:hAnsi="Constantia"/>
          <w:b/>
          <w:bCs/>
          <w:i/>
          <w:iCs/>
        </w:rPr>
        <w:t>recommended</w:t>
      </w:r>
      <w:r>
        <w:rPr>
          <w:rFonts w:ascii="Constantia" w:hAnsi="Constantia"/>
          <w:b/>
          <w:bCs/>
          <w:i/>
          <w:iCs/>
        </w:rPr>
        <w:t xml:space="preserve"> </w:t>
      </w:r>
      <w:r w:rsidRPr="006000EE">
        <w:rPr>
          <w:rFonts w:ascii="Constantia" w:hAnsi="Constantia"/>
          <w:b/>
          <w:bCs/>
          <w:i/>
          <w:iCs/>
        </w:rPr>
        <w:t>in</w:t>
      </w:r>
      <w:r>
        <w:rPr>
          <w:rFonts w:ascii="Constantia" w:hAnsi="Constantia"/>
          <w:b/>
          <w:bCs/>
          <w:i/>
          <w:iCs/>
        </w:rPr>
        <w:t xml:space="preserve"> </w:t>
      </w:r>
      <w:r w:rsidRPr="006000EE">
        <w:rPr>
          <w:rFonts w:ascii="Constantia" w:hAnsi="Constantia"/>
          <w:b/>
          <w:bCs/>
          <w:i/>
          <w:iCs/>
        </w:rPr>
        <w:t>the production</w:t>
      </w:r>
      <w:r w:rsidRPr="006000EE">
        <w:rPr>
          <w:rFonts w:ascii="Constantia" w:hAnsi="Constantia"/>
          <w:b/>
          <w:bCs/>
          <w:i/>
          <w:iCs/>
        </w:rPr>
        <w:tab/>
        <w:t>environment;</w:t>
      </w:r>
      <w:r w:rsidRPr="006000EE">
        <w:rPr>
          <w:rFonts w:ascii="Constantia" w:hAnsi="Constantia"/>
          <w:b/>
          <w:bCs/>
          <w:i/>
          <w:iCs/>
        </w:rPr>
        <w:tab/>
        <w:t>doing</w:t>
      </w:r>
      <w:r>
        <w:rPr>
          <w:rFonts w:ascii="Constantia" w:hAnsi="Constantia"/>
          <w:b/>
          <w:bCs/>
          <w:i/>
          <w:iCs/>
        </w:rPr>
        <w:t xml:space="preserve"> </w:t>
      </w:r>
      <w:r w:rsidRPr="006000EE">
        <w:rPr>
          <w:rFonts w:ascii="Constantia" w:hAnsi="Constantia"/>
          <w:b/>
          <w:bCs/>
          <w:i/>
          <w:iCs/>
        </w:rPr>
        <w:t>so</w:t>
      </w:r>
      <w:r>
        <w:rPr>
          <w:rFonts w:ascii="Constantia" w:hAnsi="Constantia"/>
          <w:b/>
          <w:bCs/>
          <w:i/>
          <w:iCs/>
        </w:rPr>
        <w:t xml:space="preserve"> </w:t>
      </w:r>
      <w:r w:rsidRPr="006000EE">
        <w:rPr>
          <w:rFonts w:ascii="Constantia" w:hAnsi="Constantia"/>
          <w:b/>
          <w:bCs/>
          <w:i/>
          <w:iCs/>
        </w:rPr>
        <w:t>may</w:t>
      </w:r>
      <w:r w:rsidRPr="006000EE">
        <w:rPr>
          <w:rFonts w:ascii="Constantia" w:hAnsi="Constantia"/>
          <w:b/>
          <w:bCs/>
          <w:i/>
          <w:iCs/>
        </w:rPr>
        <w:tab/>
        <w:t>result</w:t>
      </w:r>
      <w:r w:rsidRPr="006000EE">
        <w:rPr>
          <w:rFonts w:ascii="Constantia" w:hAnsi="Constantia"/>
          <w:b/>
          <w:bCs/>
          <w:i/>
          <w:iCs/>
        </w:rPr>
        <w:tab/>
        <w:t>in</w:t>
      </w:r>
      <w:r>
        <w:rPr>
          <w:rFonts w:ascii="Constantia" w:hAnsi="Constantia"/>
          <w:b/>
          <w:bCs/>
          <w:i/>
          <w:iCs/>
        </w:rPr>
        <w:t xml:space="preserve"> </w:t>
      </w:r>
      <w:r w:rsidRPr="006000EE">
        <w:rPr>
          <w:rFonts w:ascii="Constantia" w:hAnsi="Constantia"/>
          <w:b/>
          <w:bCs/>
          <w:i/>
          <w:iCs/>
        </w:rPr>
        <w:t>a</w:t>
      </w:r>
      <w:r>
        <w:rPr>
          <w:rFonts w:ascii="Constantia" w:hAnsi="Constantia"/>
          <w:b/>
          <w:bCs/>
          <w:i/>
          <w:iCs/>
        </w:rPr>
        <w:t xml:space="preserve"> </w:t>
      </w:r>
      <w:r w:rsidRPr="006000EE">
        <w:rPr>
          <w:rFonts w:ascii="Constantia" w:hAnsi="Constantia"/>
          <w:b/>
          <w:bCs/>
          <w:i/>
          <w:iCs/>
        </w:rPr>
        <w:t>non-optimized</w:t>
      </w:r>
      <w:r>
        <w:rPr>
          <w:rFonts w:ascii="Constantia" w:hAnsi="Constantia"/>
          <w:b/>
          <w:bCs/>
          <w:i/>
          <w:iCs/>
        </w:rPr>
        <w:t xml:space="preserve"> </w:t>
      </w:r>
      <w:r w:rsidRPr="006000EE">
        <w:rPr>
          <w:rFonts w:ascii="Constantia" w:hAnsi="Constantia"/>
          <w:b/>
          <w:bCs/>
          <w:i/>
          <w:iCs/>
        </w:rPr>
        <w:t>database model.</w:t>
      </w:r>
    </w:p>
    <w:p w14:paraId="6310CEDB" w14:textId="77777777" w:rsidR="006000EE" w:rsidRPr="006000EE" w:rsidRDefault="006000EE" w:rsidP="006000EE">
      <w:pPr>
        <w:ind w:left="720"/>
        <w:rPr>
          <w:rFonts w:ascii="Constantia" w:hAnsi="Constantia"/>
          <w:b/>
          <w:bCs/>
          <w:i/>
          <w:iCs/>
        </w:rPr>
      </w:pPr>
    </w:p>
    <w:p w14:paraId="6DC76056" w14:textId="104FFC0D" w:rsidR="006000EE" w:rsidRDefault="006000EE" w:rsidP="006000EE">
      <w:pPr>
        <w:ind w:left="720"/>
        <w:rPr>
          <w:rFonts w:ascii="Constantia" w:hAnsi="Constantia"/>
          <w:b/>
          <w:bCs/>
          <w:i/>
          <w:iCs/>
        </w:rPr>
      </w:pPr>
      <w:r w:rsidRPr="006000EE">
        <w:rPr>
          <w:rFonts w:ascii="Constantia" w:hAnsi="Constantia"/>
          <w:b/>
          <w:bCs/>
          <w:i/>
          <w:iCs/>
        </w:rPr>
        <w:t xml:space="preserve"> 2.</w:t>
      </w:r>
      <w:r w:rsidRPr="006000EE">
        <w:rPr>
          <w:rFonts w:ascii="Constantia" w:hAnsi="Constantia"/>
          <w:b/>
          <w:bCs/>
          <w:i/>
          <w:iCs/>
        </w:rPr>
        <w:tab/>
        <w:t>Create</w:t>
      </w:r>
      <w:r w:rsidRPr="006000EE">
        <w:rPr>
          <w:rFonts w:ascii="Constantia" w:hAnsi="Constantia"/>
          <w:b/>
          <w:bCs/>
          <w:i/>
          <w:iCs/>
        </w:rPr>
        <w:tab/>
        <w:t>persistence.xml</w:t>
      </w:r>
      <w:r>
        <w:rPr>
          <w:rFonts w:ascii="Constantia" w:hAnsi="Constantia"/>
          <w:b/>
          <w:bCs/>
          <w:i/>
          <w:iCs/>
        </w:rPr>
        <w:t xml:space="preserve"> </w:t>
      </w:r>
      <w:r w:rsidRPr="006000EE">
        <w:rPr>
          <w:rFonts w:ascii="Constantia" w:hAnsi="Constantia"/>
          <w:b/>
          <w:bCs/>
          <w:i/>
          <w:iCs/>
        </w:rPr>
        <w:t>and</w:t>
      </w:r>
      <w:r>
        <w:rPr>
          <w:rFonts w:ascii="Constantia" w:hAnsi="Constantia"/>
          <w:b/>
          <w:bCs/>
          <w:i/>
          <w:iCs/>
        </w:rPr>
        <w:t xml:space="preserve"> </w:t>
      </w:r>
      <w:r w:rsidRPr="006000EE">
        <w:rPr>
          <w:rFonts w:ascii="Constantia" w:hAnsi="Constantia"/>
          <w:b/>
          <w:bCs/>
          <w:i/>
          <w:iCs/>
        </w:rPr>
        <w:t>specify</w:t>
      </w:r>
      <w:r>
        <w:rPr>
          <w:rFonts w:ascii="Constantia" w:hAnsi="Constantia"/>
          <w:b/>
          <w:bCs/>
          <w:i/>
          <w:iCs/>
        </w:rPr>
        <w:t xml:space="preserve"> </w:t>
      </w:r>
      <w:r w:rsidRPr="006000EE">
        <w:rPr>
          <w:rFonts w:ascii="Constantia" w:hAnsi="Constantia"/>
          <w:b/>
          <w:bCs/>
          <w:i/>
          <w:iCs/>
        </w:rPr>
        <w:t>the</w:t>
      </w:r>
      <w:r>
        <w:rPr>
          <w:rFonts w:ascii="Constantia" w:hAnsi="Constantia"/>
          <w:b/>
          <w:bCs/>
          <w:i/>
          <w:iCs/>
        </w:rPr>
        <w:t xml:space="preserve"> </w:t>
      </w:r>
      <w:r w:rsidRPr="006000EE">
        <w:rPr>
          <w:rFonts w:ascii="Constantia" w:hAnsi="Constantia"/>
          <w:b/>
          <w:bCs/>
          <w:i/>
          <w:iCs/>
        </w:rPr>
        <w:t>database</w:t>
      </w:r>
      <w:r>
        <w:rPr>
          <w:rFonts w:ascii="Constantia" w:hAnsi="Constantia"/>
          <w:b/>
          <w:bCs/>
          <w:i/>
          <w:iCs/>
        </w:rPr>
        <w:t xml:space="preserve"> </w:t>
      </w:r>
      <w:r w:rsidRPr="006000EE">
        <w:rPr>
          <w:rFonts w:ascii="Constantia" w:hAnsi="Constantia"/>
          <w:b/>
          <w:bCs/>
          <w:i/>
          <w:iCs/>
        </w:rPr>
        <w:t xml:space="preserve">configurations. </w:t>
      </w:r>
    </w:p>
    <w:p w14:paraId="67853D96" w14:textId="77777777" w:rsidR="006000EE" w:rsidRPr="006000EE" w:rsidRDefault="006000EE" w:rsidP="006000EE">
      <w:pPr>
        <w:ind w:left="720"/>
        <w:rPr>
          <w:rFonts w:ascii="Constantia" w:hAnsi="Constantia"/>
          <w:b/>
          <w:bCs/>
          <w:i/>
          <w:iCs/>
        </w:rPr>
      </w:pPr>
    </w:p>
    <w:p w14:paraId="52A78F4B" w14:textId="77777777" w:rsidR="006000EE" w:rsidRDefault="006000EE" w:rsidP="006000EE">
      <w:pPr>
        <w:ind w:left="720"/>
        <w:rPr>
          <w:rFonts w:ascii="Constantia" w:hAnsi="Constantia"/>
          <w:b/>
          <w:bCs/>
          <w:i/>
          <w:iCs/>
        </w:rPr>
      </w:pPr>
      <w:r w:rsidRPr="006000EE">
        <w:rPr>
          <w:rFonts w:ascii="Constantia" w:hAnsi="Constantia"/>
          <w:b/>
          <w:bCs/>
          <w:i/>
          <w:iCs/>
        </w:rPr>
        <w:t>3.</w:t>
      </w:r>
      <w:r w:rsidRPr="006000EE">
        <w:rPr>
          <w:rFonts w:ascii="Constantia" w:hAnsi="Constantia"/>
          <w:b/>
          <w:bCs/>
          <w:i/>
          <w:iCs/>
        </w:rPr>
        <w:tab/>
        <w:t>Create</w:t>
      </w:r>
      <w:r w:rsidRPr="006000EE">
        <w:rPr>
          <w:rFonts w:ascii="Constantia" w:hAnsi="Constantia"/>
          <w:b/>
          <w:bCs/>
          <w:i/>
          <w:iCs/>
        </w:rPr>
        <w:tab/>
        <w:t>entities</w:t>
      </w:r>
      <w:r w:rsidRPr="006000EE">
        <w:rPr>
          <w:rFonts w:ascii="Constantia" w:hAnsi="Constantia"/>
          <w:b/>
          <w:bCs/>
          <w:i/>
          <w:iCs/>
        </w:rPr>
        <w:tab/>
        <w:t>and</w:t>
      </w:r>
      <w:r>
        <w:rPr>
          <w:rFonts w:ascii="Constantia" w:hAnsi="Constantia"/>
          <w:b/>
          <w:bCs/>
          <w:i/>
          <w:iCs/>
        </w:rPr>
        <w:t xml:space="preserve"> </w:t>
      </w:r>
      <w:r w:rsidRPr="006000EE">
        <w:rPr>
          <w:rFonts w:ascii="Constantia" w:hAnsi="Constantia"/>
          <w:b/>
          <w:bCs/>
          <w:i/>
          <w:iCs/>
        </w:rPr>
        <w:t>relationships.</w:t>
      </w:r>
    </w:p>
    <w:p w14:paraId="4D90AA5F" w14:textId="2457AD7E" w:rsidR="006000EE" w:rsidRPr="006000EE" w:rsidRDefault="006000EE" w:rsidP="006000EE">
      <w:pPr>
        <w:ind w:left="720"/>
        <w:rPr>
          <w:rFonts w:ascii="Constantia" w:hAnsi="Constantia"/>
          <w:b/>
          <w:bCs/>
          <w:i/>
          <w:iCs/>
        </w:rPr>
      </w:pPr>
      <w:r w:rsidRPr="006000EE">
        <w:rPr>
          <w:rFonts w:ascii="Constantia" w:hAnsi="Constantia"/>
          <w:b/>
          <w:bCs/>
          <w:i/>
          <w:iCs/>
        </w:rPr>
        <w:t xml:space="preserve"> </w:t>
      </w:r>
    </w:p>
    <w:p w14:paraId="04695991" w14:textId="6FEE889E" w:rsidR="006000EE" w:rsidRDefault="006000EE" w:rsidP="006000EE">
      <w:pPr>
        <w:ind w:left="1440" w:hanging="720"/>
        <w:rPr>
          <w:rFonts w:ascii="Constantia" w:hAnsi="Constantia"/>
          <w:b/>
          <w:bCs/>
          <w:i/>
          <w:iCs/>
        </w:rPr>
      </w:pPr>
      <w:r w:rsidRPr="006000EE">
        <w:rPr>
          <w:rFonts w:ascii="Constantia" w:hAnsi="Constantia"/>
          <w:b/>
          <w:bCs/>
          <w:i/>
          <w:iCs/>
        </w:rPr>
        <w:t>4.</w:t>
      </w:r>
      <w:r w:rsidRPr="006000EE">
        <w:rPr>
          <w:rFonts w:ascii="Constantia" w:hAnsi="Constantia"/>
          <w:b/>
          <w:bCs/>
          <w:i/>
          <w:iCs/>
        </w:rPr>
        <w:tab/>
        <w:t>Get</w:t>
      </w:r>
      <w:r>
        <w:rPr>
          <w:rFonts w:ascii="Constantia" w:hAnsi="Constantia"/>
          <w:b/>
          <w:bCs/>
          <w:i/>
          <w:iCs/>
        </w:rPr>
        <w:t xml:space="preserve"> </w:t>
      </w:r>
      <w:r w:rsidRPr="006000EE">
        <w:rPr>
          <w:rFonts w:ascii="Constantia" w:hAnsi="Constantia"/>
          <w:b/>
          <w:bCs/>
          <w:i/>
          <w:iCs/>
        </w:rPr>
        <w:t>an</w:t>
      </w:r>
      <w:r w:rsidRPr="006000EE">
        <w:rPr>
          <w:rFonts w:ascii="Constantia" w:hAnsi="Constantia"/>
          <w:b/>
          <w:bCs/>
          <w:i/>
          <w:iCs/>
        </w:rPr>
        <w:tab/>
        <w:t>instance</w:t>
      </w:r>
      <w:r>
        <w:rPr>
          <w:rFonts w:ascii="Constantia" w:hAnsi="Constantia"/>
          <w:b/>
          <w:bCs/>
          <w:i/>
          <w:iCs/>
        </w:rPr>
        <w:t xml:space="preserve"> </w:t>
      </w:r>
      <w:r w:rsidRPr="006000EE">
        <w:rPr>
          <w:rFonts w:ascii="Constantia" w:hAnsi="Constantia"/>
          <w:b/>
          <w:bCs/>
          <w:i/>
          <w:iCs/>
        </w:rPr>
        <w:t>of</w:t>
      </w:r>
      <w:r>
        <w:rPr>
          <w:rFonts w:ascii="Constantia" w:hAnsi="Constantia"/>
          <w:b/>
          <w:bCs/>
          <w:i/>
          <w:iCs/>
        </w:rPr>
        <w:t xml:space="preserve"> </w:t>
      </w:r>
      <w:r w:rsidRPr="006000EE">
        <w:rPr>
          <w:rFonts w:ascii="Constantia" w:hAnsi="Constantia"/>
          <w:b/>
          <w:bCs/>
          <w:i/>
          <w:iCs/>
        </w:rPr>
        <w:t>EntityManagerFactory</w:t>
      </w:r>
      <w:r>
        <w:rPr>
          <w:rFonts w:ascii="Constantia" w:hAnsi="Constantia"/>
          <w:b/>
          <w:bCs/>
          <w:i/>
          <w:iCs/>
        </w:rPr>
        <w:t xml:space="preserve"> </w:t>
      </w:r>
      <w:r w:rsidRPr="006000EE">
        <w:rPr>
          <w:rFonts w:ascii="Constantia" w:hAnsi="Constantia"/>
          <w:b/>
          <w:bCs/>
          <w:i/>
          <w:iCs/>
        </w:rPr>
        <w:t>by</w:t>
      </w:r>
      <w:r>
        <w:rPr>
          <w:rFonts w:ascii="Constantia" w:hAnsi="Constantia"/>
          <w:b/>
          <w:bCs/>
          <w:i/>
          <w:iCs/>
        </w:rPr>
        <w:t xml:space="preserve"> </w:t>
      </w:r>
      <w:r w:rsidRPr="006000EE">
        <w:rPr>
          <w:rFonts w:ascii="Constantia" w:hAnsi="Constantia"/>
          <w:b/>
          <w:bCs/>
          <w:i/>
          <w:iCs/>
        </w:rPr>
        <w:t>calling</w:t>
      </w:r>
      <w:r>
        <w:rPr>
          <w:rFonts w:ascii="Constantia" w:hAnsi="Constantia"/>
          <w:b/>
          <w:bCs/>
          <w:i/>
          <w:iCs/>
        </w:rPr>
        <w:t xml:space="preserve">  </w:t>
      </w:r>
      <w:r w:rsidRPr="006000EE">
        <w:rPr>
          <w:rFonts w:ascii="Constantia" w:hAnsi="Constantia"/>
          <w:b/>
          <w:bCs/>
          <w:i/>
          <w:iCs/>
        </w:rPr>
        <w:t xml:space="preserve">Persistence.createEntityManagerFactory. </w:t>
      </w:r>
    </w:p>
    <w:p w14:paraId="2CFC11DB" w14:textId="77777777" w:rsidR="006000EE" w:rsidRPr="006000EE" w:rsidRDefault="006000EE" w:rsidP="006000EE">
      <w:pPr>
        <w:ind w:left="1440" w:hanging="720"/>
        <w:rPr>
          <w:rFonts w:ascii="Constantia" w:hAnsi="Constantia"/>
          <w:b/>
          <w:bCs/>
          <w:i/>
          <w:iCs/>
        </w:rPr>
      </w:pPr>
    </w:p>
    <w:p w14:paraId="25447A51" w14:textId="77777777" w:rsidR="002E46A5" w:rsidRDefault="006000EE" w:rsidP="006000EE">
      <w:pPr>
        <w:ind w:left="720"/>
        <w:rPr>
          <w:rFonts w:ascii="Constantia" w:hAnsi="Constantia"/>
          <w:b/>
          <w:bCs/>
          <w:i/>
          <w:iCs/>
        </w:rPr>
      </w:pPr>
      <w:r w:rsidRPr="006000EE">
        <w:rPr>
          <w:rFonts w:ascii="Constantia" w:hAnsi="Constantia"/>
          <w:b/>
          <w:bCs/>
          <w:i/>
          <w:iCs/>
        </w:rPr>
        <w:lastRenderedPageBreak/>
        <w:t>5.</w:t>
      </w:r>
      <w:r w:rsidRPr="006000EE">
        <w:rPr>
          <w:rFonts w:ascii="Constantia" w:hAnsi="Constantia"/>
          <w:b/>
          <w:bCs/>
          <w:i/>
          <w:iCs/>
        </w:rPr>
        <w:tab/>
        <w:t>Create</w:t>
      </w:r>
      <w:r w:rsidRPr="006000EE">
        <w:rPr>
          <w:rFonts w:ascii="Constantia" w:hAnsi="Constantia"/>
          <w:b/>
          <w:bCs/>
          <w:i/>
          <w:iCs/>
        </w:rPr>
        <w:tab/>
        <w:t>an</w:t>
      </w:r>
      <w:r w:rsidR="002E46A5">
        <w:rPr>
          <w:rFonts w:ascii="Constantia" w:hAnsi="Constantia"/>
          <w:b/>
          <w:bCs/>
          <w:i/>
          <w:iCs/>
        </w:rPr>
        <w:t xml:space="preserve"> </w:t>
      </w:r>
      <w:r w:rsidRPr="006000EE">
        <w:rPr>
          <w:rFonts w:ascii="Constantia" w:hAnsi="Constantia"/>
          <w:b/>
          <w:bCs/>
          <w:i/>
          <w:iCs/>
        </w:rPr>
        <w:t>instance</w:t>
      </w:r>
      <w:r w:rsidR="002E46A5">
        <w:rPr>
          <w:rFonts w:ascii="Constantia" w:hAnsi="Constantia"/>
          <w:b/>
          <w:bCs/>
          <w:i/>
          <w:iCs/>
        </w:rPr>
        <w:t xml:space="preserve"> </w:t>
      </w:r>
      <w:r w:rsidRPr="006000EE">
        <w:rPr>
          <w:rFonts w:ascii="Constantia" w:hAnsi="Constantia"/>
          <w:b/>
          <w:bCs/>
          <w:i/>
          <w:iCs/>
        </w:rPr>
        <w:t>of</w:t>
      </w:r>
      <w:r w:rsidRPr="006000EE">
        <w:rPr>
          <w:rFonts w:ascii="Constantia" w:hAnsi="Constantia"/>
          <w:b/>
          <w:bCs/>
          <w:i/>
          <w:iCs/>
        </w:rPr>
        <w:tab/>
        <w:t>EntityManager</w:t>
      </w:r>
      <w:r w:rsidR="002E46A5">
        <w:rPr>
          <w:rFonts w:ascii="Constantia" w:hAnsi="Constantia"/>
          <w:b/>
          <w:bCs/>
          <w:i/>
          <w:iCs/>
        </w:rPr>
        <w:t xml:space="preserve">  </w:t>
      </w:r>
      <w:r w:rsidRPr="006000EE">
        <w:rPr>
          <w:rFonts w:ascii="Constantia" w:hAnsi="Constantia"/>
          <w:b/>
          <w:bCs/>
          <w:i/>
          <w:iCs/>
        </w:rPr>
        <w:t>from</w:t>
      </w:r>
      <w:r w:rsidR="002E46A5">
        <w:rPr>
          <w:rFonts w:ascii="Constantia" w:hAnsi="Constantia"/>
          <w:b/>
          <w:bCs/>
          <w:i/>
          <w:iCs/>
        </w:rPr>
        <w:t xml:space="preserve"> </w:t>
      </w:r>
      <w:r w:rsidRPr="006000EE">
        <w:rPr>
          <w:rFonts w:ascii="Constantia" w:hAnsi="Constantia"/>
          <w:b/>
          <w:bCs/>
          <w:i/>
          <w:iCs/>
        </w:rPr>
        <w:t>EntityManagerFactory.</w:t>
      </w:r>
    </w:p>
    <w:p w14:paraId="41124EDD" w14:textId="631694E7" w:rsidR="002E46A5" w:rsidRDefault="006000EE" w:rsidP="002E46A5">
      <w:pPr>
        <w:rPr>
          <w:rFonts w:ascii="Constantia" w:hAnsi="Constantia"/>
          <w:b/>
          <w:bCs/>
          <w:i/>
          <w:iCs/>
        </w:rPr>
      </w:pPr>
      <w:r w:rsidRPr="006000EE">
        <w:rPr>
          <w:rFonts w:ascii="Constantia" w:hAnsi="Constantia"/>
          <w:b/>
          <w:bCs/>
          <w:i/>
          <w:iCs/>
        </w:rPr>
        <w:t xml:space="preserve"> 6.</w:t>
      </w:r>
      <w:r w:rsidRPr="006000EE">
        <w:rPr>
          <w:rFonts w:ascii="Constantia" w:hAnsi="Constantia"/>
          <w:b/>
          <w:bCs/>
          <w:i/>
          <w:iCs/>
        </w:rPr>
        <w:tab/>
        <w:t>Start</w:t>
      </w:r>
      <w:r w:rsidR="0029178E">
        <w:rPr>
          <w:rFonts w:ascii="Constantia" w:hAnsi="Constantia"/>
          <w:b/>
          <w:bCs/>
          <w:i/>
          <w:iCs/>
        </w:rPr>
        <w:t xml:space="preserve"> </w:t>
      </w:r>
      <w:r w:rsidRPr="006000EE">
        <w:rPr>
          <w:rFonts w:ascii="Constantia" w:hAnsi="Constantia"/>
          <w:b/>
          <w:bCs/>
          <w:i/>
          <w:iCs/>
        </w:rPr>
        <w:t>a</w:t>
      </w:r>
      <w:r w:rsidRPr="006000EE">
        <w:rPr>
          <w:rFonts w:ascii="Constantia" w:hAnsi="Constantia"/>
          <w:b/>
          <w:bCs/>
          <w:i/>
          <w:iCs/>
        </w:rPr>
        <w:tab/>
        <w:t>transaction</w:t>
      </w:r>
      <w:r w:rsidR="0029178E">
        <w:rPr>
          <w:rFonts w:ascii="Constantia" w:hAnsi="Constantia"/>
          <w:b/>
          <w:bCs/>
          <w:i/>
          <w:iCs/>
        </w:rPr>
        <w:t xml:space="preserve"> </w:t>
      </w:r>
      <w:r w:rsidRPr="006000EE">
        <w:rPr>
          <w:rFonts w:ascii="Constantia" w:hAnsi="Constantia"/>
          <w:b/>
          <w:bCs/>
          <w:i/>
          <w:iCs/>
        </w:rPr>
        <w:t>on</w:t>
      </w:r>
      <w:r w:rsidRPr="006000EE">
        <w:rPr>
          <w:rFonts w:ascii="Constantia" w:hAnsi="Constantia"/>
          <w:b/>
          <w:bCs/>
          <w:i/>
          <w:iCs/>
        </w:rPr>
        <w:tab/>
        <w:t>EntityManager</w:t>
      </w:r>
      <w:r w:rsidR="0029178E">
        <w:rPr>
          <w:rFonts w:ascii="Constantia" w:hAnsi="Constantia"/>
          <w:b/>
          <w:bCs/>
          <w:i/>
          <w:iCs/>
        </w:rPr>
        <w:t xml:space="preserve">  </w:t>
      </w:r>
      <w:r w:rsidRPr="006000EE">
        <w:rPr>
          <w:rFonts w:ascii="Constantia" w:hAnsi="Constantia"/>
          <w:b/>
          <w:bCs/>
          <w:i/>
          <w:iCs/>
        </w:rPr>
        <w:t>if</w:t>
      </w:r>
      <w:r w:rsidR="0029178E">
        <w:rPr>
          <w:rFonts w:ascii="Constantia" w:hAnsi="Constantia"/>
          <w:b/>
          <w:bCs/>
          <w:i/>
          <w:iCs/>
        </w:rPr>
        <w:t xml:space="preserve"> </w:t>
      </w:r>
      <w:r w:rsidRPr="006000EE">
        <w:rPr>
          <w:rFonts w:ascii="Constantia" w:hAnsi="Constantia"/>
          <w:b/>
          <w:bCs/>
          <w:i/>
          <w:iCs/>
        </w:rPr>
        <w:t>you</w:t>
      </w:r>
      <w:r w:rsidR="0029178E">
        <w:rPr>
          <w:rFonts w:ascii="Constantia" w:hAnsi="Constantia"/>
          <w:b/>
          <w:bCs/>
          <w:i/>
          <w:iCs/>
        </w:rPr>
        <w:t xml:space="preserve"> </w:t>
      </w:r>
      <w:r w:rsidRPr="006000EE">
        <w:rPr>
          <w:rFonts w:ascii="Constantia" w:hAnsi="Constantia"/>
          <w:b/>
          <w:bCs/>
          <w:i/>
          <w:iCs/>
        </w:rPr>
        <w:t>are</w:t>
      </w:r>
      <w:r w:rsidRPr="006000EE">
        <w:rPr>
          <w:rFonts w:ascii="Constantia" w:hAnsi="Constantia"/>
          <w:b/>
          <w:bCs/>
          <w:i/>
          <w:iCs/>
        </w:rPr>
        <w:tab/>
      </w:r>
      <w:r w:rsidR="002E46A5">
        <w:rPr>
          <w:rFonts w:ascii="Constantia" w:hAnsi="Constantia"/>
          <w:b/>
          <w:bCs/>
          <w:i/>
          <w:iCs/>
        </w:rPr>
        <w:tab/>
      </w:r>
      <w:r w:rsidR="002E46A5">
        <w:rPr>
          <w:rFonts w:ascii="Constantia" w:hAnsi="Constantia"/>
          <w:b/>
          <w:bCs/>
          <w:i/>
          <w:iCs/>
        </w:rPr>
        <w:tab/>
      </w:r>
      <w:r w:rsidR="002E46A5">
        <w:rPr>
          <w:rFonts w:ascii="Constantia" w:hAnsi="Constantia"/>
          <w:b/>
          <w:bCs/>
          <w:i/>
          <w:iCs/>
        </w:rPr>
        <w:tab/>
      </w:r>
      <w:r w:rsidR="0029178E">
        <w:rPr>
          <w:rFonts w:ascii="Constantia" w:hAnsi="Constantia"/>
          <w:b/>
          <w:bCs/>
          <w:i/>
          <w:iCs/>
        </w:rPr>
        <w:tab/>
      </w:r>
      <w:r w:rsidR="0029178E">
        <w:rPr>
          <w:rFonts w:ascii="Constantia" w:hAnsi="Constantia"/>
          <w:b/>
          <w:bCs/>
          <w:i/>
          <w:iCs/>
        </w:rPr>
        <w:tab/>
      </w:r>
      <w:r w:rsidR="0029178E">
        <w:rPr>
          <w:rFonts w:ascii="Constantia" w:hAnsi="Constantia"/>
          <w:b/>
          <w:bCs/>
          <w:i/>
          <w:iCs/>
        </w:rPr>
        <w:tab/>
      </w:r>
      <w:r w:rsidRPr="006000EE">
        <w:rPr>
          <w:rFonts w:ascii="Constantia" w:hAnsi="Constantia"/>
          <w:b/>
          <w:bCs/>
          <w:i/>
          <w:iCs/>
        </w:rPr>
        <w:t>performing</w:t>
      </w:r>
      <w:r w:rsidR="0029178E">
        <w:rPr>
          <w:rFonts w:ascii="Constantia" w:hAnsi="Constantia"/>
          <w:b/>
          <w:bCs/>
          <w:i/>
          <w:iCs/>
        </w:rPr>
        <w:t xml:space="preserve"> </w:t>
      </w:r>
      <w:r w:rsidRPr="006000EE">
        <w:rPr>
          <w:rFonts w:ascii="Constantia" w:hAnsi="Constantia"/>
          <w:b/>
          <w:bCs/>
          <w:i/>
          <w:iCs/>
        </w:rPr>
        <w:t>insert</w:t>
      </w:r>
      <w:r w:rsidR="0029178E">
        <w:rPr>
          <w:rFonts w:ascii="Constantia" w:hAnsi="Constantia"/>
          <w:b/>
          <w:bCs/>
          <w:i/>
          <w:iCs/>
        </w:rPr>
        <w:t xml:space="preserve"> </w:t>
      </w:r>
      <w:r w:rsidRPr="006000EE">
        <w:rPr>
          <w:rFonts w:ascii="Constantia" w:hAnsi="Constantia"/>
          <w:b/>
          <w:bCs/>
          <w:i/>
          <w:iCs/>
        </w:rPr>
        <w:t>or</w:t>
      </w:r>
      <w:r w:rsidR="0029178E">
        <w:rPr>
          <w:rFonts w:ascii="Constantia" w:hAnsi="Constantia"/>
          <w:b/>
          <w:bCs/>
          <w:i/>
          <w:iCs/>
        </w:rPr>
        <w:t xml:space="preserve"> </w:t>
      </w:r>
      <w:r w:rsidRPr="006000EE">
        <w:rPr>
          <w:rFonts w:ascii="Constantia" w:hAnsi="Constantia"/>
          <w:b/>
          <w:bCs/>
          <w:i/>
          <w:iCs/>
        </w:rPr>
        <w:t>update operations</w:t>
      </w:r>
      <w:r w:rsidR="0029178E">
        <w:rPr>
          <w:rFonts w:ascii="Constantia" w:hAnsi="Constantia"/>
          <w:b/>
          <w:bCs/>
          <w:i/>
          <w:iCs/>
        </w:rPr>
        <w:t xml:space="preserve"> </w:t>
      </w:r>
      <w:r w:rsidRPr="006000EE">
        <w:rPr>
          <w:rFonts w:ascii="Constantia" w:hAnsi="Constantia"/>
          <w:b/>
          <w:bCs/>
          <w:i/>
          <w:iCs/>
        </w:rPr>
        <w:t>on</w:t>
      </w:r>
      <w:r w:rsidR="0029178E">
        <w:rPr>
          <w:rFonts w:ascii="Constantia" w:hAnsi="Constantia"/>
          <w:b/>
          <w:bCs/>
          <w:i/>
          <w:iCs/>
        </w:rPr>
        <w:t xml:space="preserve"> </w:t>
      </w:r>
      <w:r w:rsidRPr="006000EE">
        <w:rPr>
          <w:rFonts w:ascii="Constantia" w:hAnsi="Constantia"/>
          <w:b/>
          <w:bCs/>
          <w:i/>
          <w:iCs/>
        </w:rPr>
        <w:t>the</w:t>
      </w:r>
      <w:r w:rsidR="0029178E">
        <w:rPr>
          <w:rFonts w:ascii="Constantia" w:hAnsi="Constantia"/>
          <w:b/>
          <w:bCs/>
          <w:i/>
          <w:iCs/>
        </w:rPr>
        <w:t xml:space="preserve"> </w:t>
      </w:r>
      <w:r w:rsidRPr="006000EE">
        <w:rPr>
          <w:rFonts w:ascii="Constantia" w:hAnsi="Constantia"/>
          <w:b/>
          <w:bCs/>
          <w:i/>
          <w:iCs/>
        </w:rPr>
        <w:t xml:space="preserve">entity. </w:t>
      </w:r>
    </w:p>
    <w:p w14:paraId="5CA3A9B4" w14:textId="77777777" w:rsidR="002E46A5" w:rsidRPr="006000EE" w:rsidRDefault="002E46A5" w:rsidP="002E46A5">
      <w:pPr>
        <w:rPr>
          <w:rFonts w:ascii="Constantia" w:hAnsi="Constantia"/>
          <w:b/>
          <w:bCs/>
          <w:i/>
          <w:iCs/>
        </w:rPr>
      </w:pPr>
    </w:p>
    <w:p w14:paraId="53D23810" w14:textId="0720AFE1" w:rsidR="006000EE" w:rsidRDefault="006000EE" w:rsidP="006000EE">
      <w:pPr>
        <w:ind w:left="720"/>
        <w:rPr>
          <w:rFonts w:ascii="Constantia" w:hAnsi="Constantia"/>
          <w:b/>
          <w:bCs/>
          <w:i/>
          <w:iCs/>
        </w:rPr>
      </w:pPr>
      <w:r w:rsidRPr="006000EE">
        <w:rPr>
          <w:rFonts w:ascii="Constantia" w:hAnsi="Constantia"/>
          <w:b/>
          <w:bCs/>
          <w:i/>
          <w:iCs/>
        </w:rPr>
        <w:t>7.</w:t>
      </w:r>
      <w:r w:rsidRPr="006000EE">
        <w:rPr>
          <w:rFonts w:ascii="Constantia" w:hAnsi="Constantia"/>
          <w:b/>
          <w:bCs/>
          <w:i/>
          <w:iCs/>
        </w:rPr>
        <w:tab/>
        <w:t>Perform</w:t>
      </w:r>
      <w:r w:rsidR="0029178E">
        <w:rPr>
          <w:rFonts w:ascii="Constantia" w:hAnsi="Constantia"/>
          <w:b/>
          <w:bCs/>
          <w:i/>
          <w:iCs/>
        </w:rPr>
        <w:t xml:space="preserve"> </w:t>
      </w:r>
      <w:r w:rsidRPr="006000EE">
        <w:rPr>
          <w:rFonts w:ascii="Constantia" w:hAnsi="Constantia"/>
          <w:b/>
          <w:bCs/>
          <w:i/>
          <w:iCs/>
        </w:rPr>
        <w:t>operations</w:t>
      </w:r>
      <w:r w:rsidR="0029178E">
        <w:rPr>
          <w:rFonts w:ascii="Constantia" w:hAnsi="Constantia"/>
          <w:b/>
          <w:bCs/>
          <w:i/>
          <w:iCs/>
        </w:rPr>
        <w:t xml:space="preserve"> </w:t>
      </w:r>
      <w:r w:rsidRPr="006000EE">
        <w:rPr>
          <w:rFonts w:ascii="Constantia" w:hAnsi="Constantia"/>
          <w:b/>
          <w:bCs/>
          <w:i/>
          <w:iCs/>
        </w:rPr>
        <w:t>on</w:t>
      </w:r>
      <w:r w:rsidR="0029178E">
        <w:rPr>
          <w:rFonts w:ascii="Constantia" w:hAnsi="Constantia"/>
          <w:b/>
          <w:bCs/>
          <w:i/>
          <w:iCs/>
        </w:rPr>
        <w:t xml:space="preserve"> </w:t>
      </w:r>
      <w:r w:rsidRPr="006000EE">
        <w:rPr>
          <w:rFonts w:ascii="Constantia" w:hAnsi="Constantia"/>
          <w:b/>
          <w:bCs/>
          <w:i/>
          <w:iCs/>
        </w:rPr>
        <w:t>the</w:t>
      </w:r>
      <w:r w:rsidR="0029178E">
        <w:rPr>
          <w:rFonts w:ascii="Constantia" w:hAnsi="Constantia"/>
          <w:b/>
          <w:bCs/>
          <w:i/>
          <w:iCs/>
        </w:rPr>
        <w:t xml:space="preserve"> </w:t>
      </w:r>
      <w:r w:rsidRPr="006000EE">
        <w:rPr>
          <w:rFonts w:ascii="Constantia" w:hAnsi="Constantia"/>
          <w:b/>
          <w:bCs/>
          <w:i/>
          <w:iCs/>
        </w:rPr>
        <w:t xml:space="preserve">entity. </w:t>
      </w:r>
    </w:p>
    <w:p w14:paraId="25C62716" w14:textId="77777777" w:rsidR="002E46A5" w:rsidRPr="006000EE" w:rsidRDefault="002E46A5" w:rsidP="006000EE">
      <w:pPr>
        <w:ind w:left="720"/>
        <w:rPr>
          <w:rFonts w:ascii="Constantia" w:hAnsi="Constantia"/>
          <w:b/>
          <w:bCs/>
          <w:i/>
          <w:iCs/>
        </w:rPr>
      </w:pPr>
    </w:p>
    <w:p w14:paraId="52390123" w14:textId="76CDA07A" w:rsidR="00A526B3" w:rsidRDefault="006000EE" w:rsidP="006000EE">
      <w:pPr>
        <w:ind w:left="720"/>
        <w:rPr>
          <w:rFonts w:ascii="Constantia" w:hAnsi="Constantia"/>
          <w:b/>
          <w:bCs/>
          <w:i/>
          <w:iCs/>
        </w:rPr>
      </w:pPr>
      <w:r w:rsidRPr="006000EE">
        <w:rPr>
          <w:rFonts w:ascii="Constantia" w:hAnsi="Constantia"/>
          <w:b/>
          <w:bCs/>
          <w:i/>
          <w:iCs/>
        </w:rPr>
        <w:t>8.</w:t>
      </w:r>
      <w:r w:rsidRPr="006000EE">
        <w:rPr>
          <w:rFonts w:ascii="Constantia" w:hAnsi="Constantia"/>
          <w:b/>
          <w:bCs/>
          <w:i/>
          <w:iCs/>
        </w:rPr>
        <w:tab/>
        <w:t>Commit</w:t>
      </w:r>
      <w:r w:rsidR="0029178E">
        <w:rPr>
          <w:rFonts w:ascii="Constantia" w:hAnsi="Constantia"/>
          <w:b/>
          <w:bCs/>
          <w:i/>
          <w:iCs/>
        </w:rPr>
        <w:t xml:space="preserve"> </w:t>
      </w:r>
      <w:r w:rsidRPr="006000EE">
        <w:rPr>
          <w:rFonts w:ascii="Constantia" w:hAnsi="Constantia"/>
          <w:b/>
          <w:bCs/>
          <w:i/>
          <w:iCs/>
        </w:rPr>
        <w:t>the</w:t>
      </w:r>
      <w:r w:rsidR="0029178E">
        <w:rPr>
          <w:rFonts w:ascii="Constantia" w:hAnsi="Constantia"/>
          <w:b/>
          <w:bCs/>
          <w:i/>
          <w:iCs/>
        </w:rPr>
        <w:t xml:space="preserve"> </w:t>
      </w:r>
      <w:r w:rsidRPr="006000EE">
        <w:rPr>
          <w:rFonts w:ascii="Constantia" w:hAnsi="Constantia"/>
          <w:b/>
          <w:bCs/>
          <w:i/>
          <w:iCs/>
        </w:rPr>
        <w:t>transaction.</w:t>
      </w:r>
    </w:p>
    <w:p w14:paraId="49926992" w14:textId="5433B43B" w:rsidR="00426243" w:rsidRDefault="005F10C4" w:rsidP="006000EE">
      <w:pPr>
        <w:ind w:left="720"/>
        <w:rPr>
          <w:rFonts w:ascii="Constantia" w:hAnsi="Constantia"/>
          <w:b/>
          <w:bCs/>
          <w:i/>
          <w:iCs/>
        </w:rPr>
      </w:pPr>
      <w:sdt>
        <w:sdtPr>
          <w:rPr>
            <w:rFonts w:ascii="Constantia" w:hAnsi="Constantia"/>
            <w:b/>
            <w:bCs/>
            <w:i/>
            <w:iCs/>
          </w:rPr>
          <w:id w:val="714775447"/>
          <w:citation/>
        </w:sdtPr>
        <w:sdtEndPr/>
        <w:sdtContent>
          <w:r w:rsidR="00426243">
            <w:rPr>
              <w:rFonts w:ascii="Constantia" w:hAnsi="Constantia"/>
              <w:b/>
              <w:bCs/>
              <w:i/>
              <w:iCs/>
            </w:rPr>
            <w:fldChar w:fldCharType="begin"/>
          </w:r>
          <w:r w:rsidR="00426243">
            <w:rPr>
              <w:rFonts w:ascii="Constantia" w:hAnsi="Constantia"/>
              <w:b/>
              <w:bCs/>
              <w:i/>
              <w:iCs/>
            </w:rPr>
            <w:instrText xml:space="preserve"> CITATION Ram18 \l 1033 </w:instrText>
          </w:r>
          <w:r w:rsidR="00426243">
            <w:rPr>
              <w:rFonts w:ascii="Constantia" w:hAnsi="Constantia"/>
              <w:b/>
              <w:bCs/>
              <w:i/>
              <w:iCs/>
            </w:rPr>
            <w:fldChar w:fldCharType="separate"/>
          </w:r>
          <w:r w:rsidR="00426243" w:rsidRPr="00426243">
            <w:rPr>
              <w:rFonts w:ascii="Constantia" w:hAnsi="Constantia"/>
              <w:noProof/>
            </w:rPr>
            <w:t>(Kulkarni, 2018)</w:t>
          </w:r>
          <w:r w:rsidR="00426243">
            <w:rPr>
              <w:rFonts w:ascii="Constantia" w:hAnsi="Constantia"/>
              <w:b/>
              <w:bCs/>
              <w:i/>
              <w:iCs/>
            </w:rPr>
            <w:fldChar w:fldCharType="end"/>
          </w:r>
        </w:sdtContent>
      </w:sdt>
    </w:p>
    <w:p w14:paraId="5E9627A1" w14:textId="417B306B" w:rsidR="000B3A9A" w:rsidRDefault="000B3A9A" w:rsidP="006000EE">
      <w:pPr>
        <w:ind w:left="720"/>
        <w:rPr>
          <w:rFonts w:ascii="Constantia" w:hAnsi="Constantia"/>
        </w:rPr>
      </w:pPr>
    </w:p>
    <w:p w14:paraId="2DFD460C" w14:textId="11064523" w:rsidR="000B3A9A" w:rsidRDefault="000B3A9A" w:rsidP="006000EE">
      <w:pPr>
        <w:ind w:left="720"/>
        <w:rPr>
          <w:rFonts w:ascii="Constantia" w:hAnsi="Constantia"/>
        </w:rPr>
      </w:pPr>
      <w:r>
        <w:rPr>
          <w:rFonts w:ascii="Constantia" w:hAnsi="Constantia"/>
        </w:rPr>
        <w:t>No Wonder nothing was working! LOL</w:t>
      </w:r>
      <w:r w:rsidR="002D418C">
        <w:rPr>
          <w:rFonts w:ascii="Constantia" w:hAnsi="Constantia"/>
        </w:rPr>
        <w:t xml:space="preserve"> Here’s the current JPA configuration:</w:t>
      </w:r>
    </w:p>
    <w:p w14:paraId="429CDA3D" w14:textId="77777777" w:rsidR="002D418C" w:rsidRDefault="002D418C" w:rsidP="002D418C">
      <w:pPr>
        <w:keepNext/>
        <w:ind w:left="720"/>
      </w:pPr>
      <w:r>
        <w:rPr>
          <w:rFonts w:ascii="Constantia" w:hAnsi="Constantia"/>
          <w:noProof/>
        </w:rPr>
        <w:drawing>
          <wp:inline distT="0" distB="0" distL="0" distR="0" wp14:anchorId="4C4551FE" wp14:editId="2ED53ED1">
            <wp:extent cx="5943600" cy="51733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a:stretch>
                      <a:fillRect/>
                    </a:stretch>
                  </pic:blipFill>
                  <pic:spPr>
                    <a:xfrm>
                      <a:off x="0" y="0"/>
                      <a:ext cx="5943600" cy="5173345"/>
                    </a:xfrm>
                    <a:prstGeom prst="rect">
                      <a:avLst/>
                    </a:prstGeom>
                  </pic:spPr>
                </pic:pic>
              </a:graphicData>
            </a:graphic>
          </wp:inline>
        </w:drawing>
      </w:r>
    </w:p>
    <w:p w14:paraId="3897145A" w14:textId="6DF4D394" w:rsidR="002D418C" w:rsidRPr="000B3A9A" w:rsidRDefault="002D418C" w:rsidP="002D418C">
      <w:pPr>
        <w:pStyle w:val="Caption"/>
        <w:rPr>
          <w:rFonts w:ascii="Constantia" w:hAnsi="Constantia"/>
        </w:rPr>
      </w:pPr>
      <w:r>
        <w:t xml:space="preserve">Figure </w:t>
      </w:r>
      <w:r w:rsidR="005F10C4">
        <w:fldChar w:fldCharType="begin"/>
      </w:r>
      <w:r w:rsidR="005F10C4">
        <w:instrText xml:space="preserve"> SEQ Figure \* ARABIC </w:instrText>
      </w:r>
      <w:r w:rsidR="005F10C4">
        <w:fldChar w:fldCharType="separate"/>
      </w:r>
      <w:r w:rsidR="0004467F">
        <w:rPr>
          <w:noProof/>
        </w:rPr>
        <w:t>35</w:t>
      </w:r>
      <w:r w:rsidR="005F10C4">
        <w:rPr>
          <w:noProof/>
        </w:rPr>
        <w:fldChar w:fldCharType="end"/>
      </w:r>
      <w:r>
        <w:t>: Current JPA configuration</w:t>
      </w:r>
    </w:p>
    <w:p w14:paraId="3EA36934" w14:textId="77777777" w:rsidR="008C59DA" w:rsidRPr="008C59DA" w:rsidRDefault="008C59DA" w:rsidP="008C59DA"/>
    <w:p w14:paraId="536950D6" w14:textId="68AD7BBB" w:rsidR="00EE7D2F" w:rsidRDefault="00C172F0" w:rsidP="00EE7D2F">
      <w:pPr>
        <w:rPr>
          <w:rFonts w:cs="Segoe UI"/>
          <w:i/>
          <w:iCs/>
          <w:color w:val="24292E"/>
          <w:shd w:val="clear" w:color="auto" w:fill="FFFFFF"/>
        </w:rPr>
      </w:pPr>
      <w:r>
        <w:lastRenderedPageBreak/>
        <w:t>Here’s another piece of info to remember: “</w:t>
      </w:r>
      <w:r w:rsidRPr="00C172F0">
        <w:rPr>
          <w:i/>
          <w:iCs/>
          <w:color w:val="D73A49"/>
        </w:rPr>
        <w:t>EntityTransaction Interface</w:t>
      </w:r>
      <w:r w:rsidRPr="00C172F0">
        <w:rPr>
          <w:rFonts w:cs="Segoe UI"/>
          <w:i/>
          <w:iCs/>
          <w:color w:val="24292E"/>
          <w:shd w:val="clear" w:color="auto" w:fill="FFFFFF"/>
        </w:rPr>
        <w:t xml:space="preserve"> used to control transactions on </w:t>
      </w:r>
      <w:r w:rsidRPr="0076352E">
        <w:rPr>
          <w:rFonts w:cs="Segoe UI"/>
          <w:b/>
          <w:bCs/>
          <w:i/>
          <w:iCs/>
          <w:color w:val="24292E"/>
          <w:shd w:val="clear" w:color="auto" w:fill="FFFFFF"/>
        </w:rPr>
        <w:t>resource-local entity managers</w:t>
      </w:r>
      <w:r w:rsidRPr="00C172F0">
        <w:rPr>
          <w:rFonts w:cs="Segoe UI"/>
          <w:i/>
          <w:iCs/>
          <w:color w:val="24292E"/>
          <w:shd w:val="clear" w:color="auto" w:fill="FFFFFF"/>
        </w:rPr>
        <w:t xml:space="preserve">. The </w:t>
      </w:r>
      <w:r w:rsidRPr="00C172F0">
        <w:rPr>
          <w:i/>
          <w:iCs/>
          <w:color w:val="D73A49"/>
        </w:rPr>
        <w:t>EntityManager.getTransaction()</w:t>
      </w:r>
      <w:r w:rsidRPr="00C172F0">
        <w:rPr>
          <w:rFonts w:cs="Segoe UI"/>
          <w:i/>
          <w:iCs/>
          <w:color w:val="24292E"/>
          <w:shd w:val="clear" w:color="auto" w:fill="FFFFFF"/>
        </w:rPr>
        <w:t xml:space="preserve"> method returns the </w:t>
      </w:r>
      <w:r w:rsidRPr="00C172F0">
        <w:rPr>
          <w:i/>
          <w:iCs/>
          <w:color w:val="D73A49"/>
        </w:rPr>
        <w:t>EntityTransaction</w:t>
      </w:r>
      <w:r w:rsidRPr="00C172F0">
        <w:rPr>
          <w:rFonts w:cs="Segoe UI"/>
          <w:i/>
          <w:iCs/>
          <w:color w:val="24292E"/>
          <w:shd w:val="clear" w:color="auto" w:fill="FFFFFF"/>
        </w:rPr>
        <w:t xml:space="preserve"> interface.</w:t>
      </w:r>
      <w:r>
        <w:rPr>
          <w:rFonts w:cs="Segoe UI"/>
          <w:i/>
          <w:iCs/>
          <w:color w:val="24292E"/>
          <w:shd w:val="clear" w:color="auto" w:fill="FFFFFF"/>
        </w:rPr>
        <w:t>”</w:t>
      </w:r>
    </w:p>
    <w:p w14:paraId="6270AEFD" w14:textId="40E3F024" w:rsidR="0076352E" w:rsidRDefault="0076352E" w:rsidP="00EE7D2F">
      <w:pPr>
        <w:rPr>
          <w:rFonts w:ascii="Constantia" w:hAnsi="Constantia" w:cs="Segoe UI"/>
          <w:color w:val="24292E"/>
          <w:shd w:val="clear" w:color="auto" w:fill="FFFFFF"/>
        </w:rPr>
      </w:pPr>
      <w:r w:rsidRPr="0076352E">
        <w:rPr>
          <w:rFonts w:ascii="Constantia" w:hAnsi="Constantia" w:cs="Segoe UI"/>
          <w:color w:val="24292E"/>
          <w:shd w:val="clear" w:color="auto" w:fill="FFFFFF"/>
        </w:rPr>
        <w:t>The key here is resource-local I believe.</w:t>
      </w:r>
      <w:r w:rsidR="006F63E1">
        <w:rPr>
          <w:rFonts w:ascii="Constantia" w:hAnsi="Constantia" w:cs="Segoe UI"/>
          <w:color w:val="24292E"/>
          <w:shd w:val="clear" w:color="auto" w:fill="FFFFFF"/>
        </w:rPr>
        <w:t xml:space="preserve"> Still can’t seem to find the </w:t>
      </w:r>
      <w:r w:rsidR="00526C77">
        <w:rPr>
          <w:rFonts w:ascii="Constantia" w:hAnsi="Constantia" w:cs="Segoe UI"/>
          <w:color w:val="24292E"/>
          <w:shd w:val="clear" w:color="auto" w:fill="FFFFFF"/>
        </w:rPr>
        <w:t xml:space="preserve">persistence pane to change it, somethings wrong with the </w:t>
      </w:r>
      <w:r w:rsidR="00045A93">
        <w:rPr>
          <w:rFonts w:ascii="Constantia" w:hAnsi="Constantia" w:cs="Segoe UI"/>
          <w:color w:val="24292E"/>
          <w:shd w:val="clear" w:color="auto" w:fill="FFFFFF"/>
        </w:rPr>
        <w:t>file, might be corrupt or something.</w:t>
      </w:r>
    </w:p>
    <w:p w14:paraId="038060FC" w14:textId="6F8B8647" w:rsidR="00331C56" w:rsidRDefault="00331C56" w:rsidP="00EE7D2F">
      <w:pPr>
        <w:rPr>
          <w:rFonts w:ascii="Constantia" w:hAnsi="Constantia" w:cs="Segoe UI"/>
          <w:color w:val="24292E"/>
          <w:shd w:val="clear" w:color="auto" w:fill="FFFFFF"/>
        </w:rPr>
      </w:pPr>
      <w:r>
        <w:rPr>
          <w:rFonts w:ascii="Constantia" w:hAnsi="Constantia" w:cs="Segoe UI"/>
          <w:color w:val="24292E"/>
          <w:shd w:val="clear" w:color="auto" w:fill="FFFFFF"/>
        </w:rPr>
        <w:t>After adding the no-arg and default constructors, I rebooted the server:</w:t>
      </w:r>
    </w:p>
    <w:p w14:paraId="610533EB" w14:textId="1D5DF2EB" w:rsidR="00331C56" w:rsidRDefault="00331C56" w:rsidP="00331C56">
      <w:pPr>
        <w:keepNext/>
      </w:pPr>
      <w:r>
        <w:rPr>
          <w:rFonts w:ascii="Constantia" w:hAnsi="Constantia"/>
          <w:noProof/>
        </w:rPr>
        <mc:AlternateContent>
          <mc:Choice Requires="wpi">
            <w:drawing>
              <wp:anchor distT="0" distB="0" distL="114300" distR="114300" simplePos="0" relativeHeight="251678720" behindDoc="0" locked="0" layoutInCell="1" allowOverlap="1" wp14:anchorId="383CD4C6" wp14:editId="5CA08B7D">
                <wp:simplePos x="0" y="0"/>
                <wp:positionH relativeFrom="column">
                  <wp:posOffset>46627</wp:posOffset>
                </wp:positionH>
                <wp:positionV relativeFrom="paragraph">
                  <wp:posOffset>755130</wp:posOffset>
                </wp:positionV>
                <wp:extent cx="4386600" cy="24840"/>
                <wp:effectExtent l="95250" t="133350" r="109220" b="165735"/>
                <wp:wrapNone/>
                <wp:docPr id="56" name="Ink 56"/>
                <wp:cNvGraphicFramePr/>
                <a:graphic xmlns:a="http://schemas.openxmlformats.org/drawingml/2006/main">
                  <a:graphicData uri="http://schemas.microsoft.com/office/word/2010/wordprocessingInk">
                    <w14:contentPart bwMode="auto" r:id="rId76">
                      <w14:nvContentPartPr>
                        <w14:cNvContentPartPr/>
                      </w14:nvContentPartPr>
                      <w14:xfrm>
                        <a:off x="0" y="0"/>
                        <a:ext cx="4386600" cy="24840"/>
                      </w14:xfrm>
                    </w14:contentPart>
                  </a:graphicData>
                </a:graphic>
              </wp:anchor>
            </w:drawing>
          </mc:Choice>
          <mc:Fallback>
            <w:pict>
              <v:shape w14:anchorId="6A840C3D" id="Ink 56" o:spid="_x0000_s1026" type="#_x0000_t75" style="position:absolute;margin-left:-.6pt;margin-top:50.8pt;width:353.9pt;height:19.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">
                <v:imagedata r:id="rId77" o:title=""/>
              </v:shape>
            </w:pict>
          </mc:Fallback>
        </mc:AlternateContent>
      </w:r>
      <w:r>
        <w:rPr>
          <w:rFonts w:ascii="Constantia" w:hAnsi="Constantia"/>
          <w:noProof/>
        </w:rPr>
        <mc:AlternateContent>
          <mc:Choice Requires="wpi">
            <w:drawing>
              <wp:anchor distT="0" distB="0" distL="114300" distR="114300" simplePos="0" relativeHeight="251677696" behindDoc="0" locked="0" layoutInCell="1" allowOverlap="1" wp14:anchorId="2EEBD88D" wp14:editId="48E98BDA">
                <wp:simplePos x="0" y="0"/>
                <wp:positionH relativeFrom="column">
                  <wp:posOffset>90187</wp:posOffset>
                </wp:positionH>
                <wp:positionV relativeFrom="paragraph">
                  <wp:posOffset>1002810</wp:posOffset>
                </wp:positionV>
                <wp:extent cx="5790960" cy="110520"/>
                <wp:effectExtent l="95250" t="152400" r="19685" b="156210"/>
                <wp:wrapNone/>
                <wp:docPr id="54" name="Ink 54"/>
                <wp:cNvGraphicFramePr/>
                <a:graphic xmlns:a="http://schemas.openxmlformats.org/drawingml/2006/main">
                  <a:graphicData uri="http://schemas.microsoft.com/office/word/2010/wordprocessingInk">
                    <w14:contentPart bwMode="auto" r:id="rId78">
                      <w14:nvContentPartPr>
                        <w14:cNvContentPartPr/>
                      </w14:nvContentPartPr>
                      <w14:xfrm>
                        <a:off x="0" y="0"/>
                        <a:ext cx="5790960" cy="110520"/>
                      </w14:xfrm>
                    </w14:contentPart>
                  </a:graphicData>
                </a:graphic>
              </wp:anchor>
            </w:drawing>
          </mc:Choice>
          <mc:Fallback>
            <w:pict>
              <v:shape w14:anchorId="622A4199" id="Ink 54" o:spid="_x0000_s1026" type="#_x0000_t75" style="position:absolute;margin-left:2.85pt;margin-top:70.45pt;width:464.5pt;height:2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">
                <v:imagedata r:id="rId79" o:title=""/>
              </v:shape>
            </w:pict>
          </mc:Fallback>
        </mc:AlternateContent>
      </w:r>
      <w:r>
        <w:rPr>
          <w:rFonts w:ascii="Constantia" w:hAnsi="Constantia"/>
          <w:noProof/>
        </w:rPr>
        <w:drawing>
          <wp:inline distT="0" distB="0" distL="0" distR="0" wp14:anchorId="2B882CEE" wp14:editId="37D07D4F">
            <wp:extent cx="5943600" cy="240284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social media post&#10;&#10;Description automatically generated"/>
                    <pic:cNvPicPr/>
                  </pic:nvPicPr>
                  <pic:blipFill>
                    <a:blip r:embed="rId80"/>
                    <a:stretch>
                      <a:fillRect/>
                    </a:stretch>
                  </pic:blipFill>
                  <pic:spPr>
                    <a:xfrm>
                      <a:off x="0" y="0"/>
                      <a:ext cx="5943600" cy="2402840"/>
                    </a:xfrm>
                    <a:prstGeom prst="rect">
                      <a:avLst/>
                    </a:prstGeom>
                  </pic:spPr>
                </pic:pic>
              </a:graphicData>
            </a:graphic>
          </wp:inline>
        </w:drawing>
      </w:r>
    </w:p>
    <w:p w14:paraId="3B0E1C10" w14:textId="1CBAD8E2" w:rsidR="00331C56" w:rsidRDefault="00331C56" w:rsidP="00331C56">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36</w:t>
      </w:r>
      <w:r w:rsidR="005F10C4">
        <w:rPr>
          <w:noProof/>
        </w:rPr>
        <w:fldChar w:fldCharType="end"/>
      </w:r>
      <w:r>
        <w:t>:server reboot after creating no-arg constructors</w:t>
      </w:r>
    </w:p>
    <w:p w14:paraId="0C23142D" w14:textId="67513FDD" w:rsidR="00331C56" w:rsidRDefault="00331C56" w:rsidP="00331C56">
      <w:r>
        <w:t>It appears to have started the driver, so that’s good! I still don’t have a persistence file yet though.</w:t>
      </w:r>
    </w:p>
    <w:p w14:paraId="330BE730" w14:textId="6E463AC5" w:rsidR="00025D09" w:rsidRDefault="00025D09" w:rsidP="00331C56">
      <w:r>
        <w:t>3:00PM – After monkeying around again with the persistence settings and setting it to JPA,, I finally have something:</w:t>
      </w:r>
    </w:p>
    <w:p w14:paraId="2149A2EE" w14:textId="6970EC0F" w:rsidR="00025D09" w:rsidRDefault="00025D09" w:rsidP="00331C56">
      <w:pPr>
        <w:rPr>
          <w:rFonts w:cs="Consolas"/>
          <w:color w:val="FF0000"/>
        </w:rPr>
      </w:pPr>
      <w:r w:rsidRPr="00025D09">
        <w:rPr>
          <w:rFonts w:cs="Consolas"/>
          <w:color w:val="FF0000"/>
        </w:rPr>
        <w:t xml:space="preserve">Services which failed to start:  service jboss.persistenceunit."course.management-0.0.1-SNAPSHOT.war#course.management": </w:t>
      </w:r>
      <w:r w:rsidRPr="00025D09">
        <w:rPr>
          <w:rFonts w:cs="Consolas"/>
          <w:color w:val="FF0000"/>
          <w:u w:val="single"/>
        </w:rPr>
        <w:t>org.hibernate.AnnotationException</w:t>
      </w:r>
      <w:r w:rsidRPr="00025D09">
        <w:rPr>
          <w:rFonts w:cs="Consolas"/>
          <w:color w:val="FF0000"/>
        </w:rPr>
        <w:t>: Illegal attempt to map a non collection as a @OneToMany, @ManyToMany or @CollectionOfElements: student.registration.bean.Teacher.teacher_id</w:t>
      </w:r>
    </w:p>
    <w:p w14:paraId="2C1CE5C6" w14:textId="0D118B5A" w:rsidR="00025D09" w:rsidRDefault="00025D09" w:rsidP="00331C56">
      <w:pPr>
        <w:rPr>
          <w:rFonts w:cs="Consolas"/>
        </w:rPr>
      </w:pPr>
      <w:r>
        <w:rPr>
          <w:rFonts w:cs="Consolas"/>
        </w:rPr>
        <w:t>I changed the transaction type back to resource local and still the same error</w:t>
      </w:r>
      <w:r w:rsidR="00CA4801">
        <w:rPr>
          <w:rFonts w:cs="Consolas"/>
        </w:rPr>
        <w:t>:</w:t>
      </w:r>
    </w:p>
    <w:p w14:paraId="751BC4E6" w14:textId="73E2A762" w:rsidR="00CA4801" w:rsidRDefault="00CA4801" w:rsidP="00331C56">
      <w:pPr>
        <w:rPr>
          <w:rFonts w:cs="Consolas"/>
          <w:color w:val="FF0000"/>
        </w:rPr>
      </w:pPr>
      <w:r w:rsidRPr="00CA4801">
        <w:rPr>
          <w:rFonts w:cs="Consolas"/>
          <w:color w:val="FF0000"/>
        </w:rPr>
        <w:t>WFLYCTL0448: 278 additional services are down due to their dependencies being missing or failed</w:t>
      </w:r>
    </w:p>
    <w:p w14:paraId="593C59D4" w14:textId="493F2764" w:rsidR="00CA4801" w:rsidRDefault="00295D69" w:rsidP="00331C56">
      <w:pPr>
        <w:rPr>
          <w:rFonts w:cs="Consolas"/>
        </w:rPr>
      </w:pPr>
      <w:r w:rsidRPr="00295D69">
        <w:rPr>
          <w:rFonts w:cs="Consolas"/>
        </w:rPr>
        <w:t>I’m taking a break and regrouping,</w:t>
      </w:r>
      <w:r>
        <w:rPr>
          <w:rFonts w:cs="Consolas"/>
        </w:rPr>
        <w:t xml:space="preserve"> maybe I should just leave the course_student table out for nowand at least get the other tables made..LOL</w:t>
      </w:r>
    </w:p>
    <w:p w14:paraId="16D71434" w14:textId="4C708D49" w:rsidR="00C76553" w:rsidRDefault="00C76553" w:rsidP="00331C56">
      <w:pPr>
        <w:rPr>
          <w:rFonts w:cs="Consolas"/>
        </w:rPr>
      </w:pPr>
      <w:r>
        <w:rPr>
          <w:rFonts w:cs="Consolas"/>
        </w:rPr>
        <w:t>After much monkeying around I might have something:</w:t>
      </w:r>
    </w:p>
    <w:p w14:paraId="6C686740" w14:textId="77777777" w:rsidR="00C76553" w:rsidRDefault="00C76553" w:rsidP="00C76553">
      <w:pPr>
        <w:keepNext/>
      </w:pPr>
      <w:r>
        <w:rPr>
          <w:noProof/>
        </w:rPr>
        <w:lastRenderedPageBreak/>
        <w:drawing>
          <wp:inline distT="0" distB="0" distL="0" distR="0" wp14:anchorId="7684CDA1" wp14:editId="4F4B426A">
            <wp:extent cx="5943600" cy="51733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5"/>
                    <a:stretch>
                      <a:fillRect/>
                    </a:stretch>
                  </pic:blipFill>
                  <pic:spPr>
                    <a:xfrm>
                      <a:off x="0" y="0"/>
                      <a:ext cx="5943600" cy="5173345"/>
                    </a:xfrm>
                    <a:prstGeom prst="rect">
                      <a:avLst/>
                    </a:prstGeom>
                  </pic:spPr>
                </pic:pic>
              </a:graphicData>
            </a:graphic>
          </wp:inline>
        </w:drawing>
      </w:r>
    </w:p>
    <w:p w14:paraId="14E909BB" w14:textId="74935E1B" w:rsidR="00C76553" w:rsidRDefault="00C76553" w:rsidP="00C76553">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37</w:t>
      </w:r>
      <w:r w:rsidR="005F10C4">
        <w:rPr>
          <w:noProof/>
        </w:rPr>
        <w:fldChar w:fldCharType="end"/>
      </w:r>
      <w:r>
        <w:t>: Project jpa settings</w:t>
      </w:r>
    </w:p>
    <w:p w14:paraId="16D09343" w14:textId="4FC66F8E" w:rsidR="002C153A" w:rsidRDefault="002C153A" w:rsidP="002C153A">
      <w:r>
        <w:t>And of course I got an error:</w:t>
      </w:r>
    </w:p>
    <w:p w14:paraId="57F3EDA6" w14:textId="77777777" w:rsidR="002C153A" w:rsidRPr="002C153A" w:rsidRDefault="002C153A" w:rsidP="002C153A">
      <w:pPr>
        <w:autoSpaceDE w:val="0"/>
        <w:autoSpaceDN w:val="0"/>
        <w:adjustRightInd w:val="0"/>
        <w:spacing w:after="0" w:line="240" w:lineRule="auto"/>
        <w:rPr>
          <w:rFonts w:cs="Consolas"/>
        </w:rPr>
      </w:pPr>
      <w:r w:rsidRPr="002C153A">
        <w:rPr>
          <w:rFonts w:cs="Consolas"/>
          <w:color w:val="FF0000"/>
        </w:rPr>
        <w:t xml:space="preserve">Internal Exception: Exception [EclipseLink-7250] (Eclipse Persistence Services - 2.5.2.v20140319-9ad6abd): </w:t>
      </w:r>
      <w:r w:rsidRPr="002C153A">
        <w:rPr>
          <w:rFonts w:cs="Consolas"/>
          <w:color w:val="0066CC"/>
          <w:u w:val="single"/>
        </w:rPr>
        <w:t>org.eclipse.persistence.exceptions.ValidationException</w:t>
      </w:r>
    </w:p>
    <w:p w14:paraId="0AB27674" w14:textId="31E99CF3" w:rsidR="002C153A" w:rsidRDefault="002C153A" w:rsidP="002C153A">
      <w:pPr>
        <w:rPr>
          <w:rFonts w:cs="Consolas"/>
          <w:color w:val="FF0000"/>
        </w:rPr>
      </w:pPr>
      <w:r w:rsidRPr="002C153A">
        <w:rPr>
          <w:rFonts w:cs="Consolas"/>
          <w:color w:val="FF0000"/>
        </w:rPr>
        <w:t>Exception Description: [class student.registration.bean.Teacher] uses a non-entity [class int] as target entity in the relationship attribute [field teacher_id].</w:t>
      </w:r>
    </w:p>
    <w:p w14:paraId="6A36ECBE" w14:textId="2F4F5463" w:rsidR="002C153A" w:rsidRDefault="002C153A" w:rsidP="002C153A">
      <w:pPr>
        <w:rPr>
          <w:rFonts w:cs="Consolas"/>
        </w:rPr>
      </w:pPr>
      <w:r w:rsidRPr="002C153A">
        <w:rPr>
          <w:rFonts w:cs="Consolas"/>
        </w:rPr>
        <w:t>Should be an easy fix?? HAHA</w:t>
      </w:r>
    </w:p>
    <w:p w14:paraId="11651AEE" w14:textId="1899F772" w:rsidR="00FD3820" w:rsidRDefault="00FD3820" w:rsidP="002C153A">
      <w:pPr>
        <w:rPr>
          <w:rFonts w:cs="Consolas"/>
        </w:rPr>
      </w:pPr>
      <w:r w:rsidRPr="00FD3820">
        <w:rPr>
          <w:rFonts w:cs="Consolas"/>
          <w:b/>
          <w:bCs/>
        </w:rPr>
        <w:t>08/12/20 7:00AM</w:t>
      </w:r>
      <w:r>
        <w:rPr>
          <w:rFonts w:cs="Consolas"/>
        </w:rPr>
        <w:t xml:space="preserve"> – After much tweaking and re-arranging the Entity Relationships, I might have something that’s workable! At lest the error’s went away,,HAHA!</w:t>
      </w:r>
      <w:r w:rsidR="008B3302">
        <w:rPr>
          <w:rFonts w:cs="Consolas"/>
        </w:rPr>
        <w:t xml:space="preserve"> Now to see if the Tables get generated correctly from the Entity models.</w:t>
      </w:r>
    </w:p>
    <w:p w14:paraId="65B68FBA" w14:textId="51C3C8D4" w:rsidR="00FE19B3" w:rsidRDefault="00FE19B3" w:rsidP="002C153A">
      <w:pPr>
        <w:rPr>
          <w:rFonts w:cs="Consolas"/>
        </w:rPr>
      </w:pPr>
      <w:r>
        <w:rPr>
          <w:rFonts w:cs="Consolas"/>
        </w:rPr>
        <w:t>DAMNIT! Failed:</w:t>
      </w:r>
    </w:p>
    <w:p w14:paraId="6D0FD228" w14:textId="77777777" w:rsidR="00FE19B3" w:rsidRDefault="00FE19B3" w:rsidP="00FE19B3">
      <w:pPr>
        <w:keepNext/>
      </w:pPr>
      <w:r>
        <w:rPr>
          <w:noProof/>
        </w:rPr>
        <w:lastRenderedPageBreak/>
        <w:drawing>
          <wp:inline distT="0" distB="0" distL="0" distR="0" wp14:anchorId="0D2DFED7" wp14:editId="5E2E82D5">
            <wp:extent cx="5943600" cy="28390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1"/>
                    <a:stretch>
                      <a:fillRect/>
                    </a:stretch>
                  </pic:blipFill>
                  <pic:spPr>
                    <a:xfrm>
                      <a:off x="0" y="0"/>
                      <a:ext cx="5943600" cy="2839085"/>
                    </a:xfrm>
                    <a:prstGeom prst="rect">
                      <a:avLst/>
                    </a:prstGeom>
                  </pic:spPr>
                </pic:pic>
              </a:graphicData>
            </a:graphic>
          </wp:inline>
        </w:drawing>
      </w:r>
    </w:p>
    <w:p w14:paraId="5EFC55FD" w14:textId="55AC7783" w:rsidR="00FE19B3" w:rsidRDefault="00FE19B3" w:rsidP="00FE19B3">
      <w:pPr>
        <w:pStyle w:val="Caption"/>
      </w:pPr>
      <w:r>
        <w:t xml:space="preserve">Figure </w:t>
      </w:r>
      <w:r w:rsidR="005F10C4">
        <w:fldChar w:fldCharType="begin"/>
      </w:r>
      <w:r w:rsidR="005F10C4">
        <w:instrText xml:space="preserve"> SEQ Fig</w:instrText>
      </w:r>
      <w:r w:rsidR="005F10C4">
        <w:instrText xml:space="preserve">ure \* ARABIC </w:instrText>
      </w:r>
      <w:r w:rsidR="005F10C4">
        <w:fldChar w:fldCharType="separate"/>
      </w:r>
      <w:r w:rsidR="0004467F">
        <w:rPr>
          <w:noProof/>
        </w:rPr>
        <w:t>38</w:t>
      </w:r>
      <w:r w:rsidR="005F10C4">
        <w:rPr>
          <w:noProof/>
        </w:rPr>
        <w:fldChar w:fldCharType="end"/>
      </w:r>
      <w:r>
        <w:t xml:space="preserve"> Table from entities fail</w:t>
      </w:r>
    </w:p>
    <w:p w14:paraId="106581D8" w14:textId="2FEEDEC7" w:rsidR="00FC5062" w:rsidRDefault="00FC5062" w:rsidP="00FC5062">
      <w:pPr>
        <w:autoSpaceDE w:val="0"/>
        <w:autoSpaceDN w:val="0"/>
        <w:adjustRightInd w:val="0"/>
        <w:spacing w:after="0" w:line="240" w:lineRule="auto"/>
      </w:pPr>
      <w:r>
        <w:t xml:space="preserve">Here is the full error as far as II can tell: </w:t>
      </w:r>
    </w:p>
    <w:p w14:paraId="79E555E0" w14:textId="77777777" w:rsidR="00FC5062" w:rsidRDefault="00FC5062" w:rsidP="00FC5062">
      <w:pPr>
        <w:autoSpaceDE w:val="0"/>
        <w:autoSpaceDN w:val="0"/>
        <w:adjustRightInd w:val="0"/>
        <w:spacing w:after="0" w:line="240" w:lineRule="auto"/>
      </w:pPr>
    </w:p>
    <w:p w14:paraId="661F475C" w14:textId="425EED98" w:rsidR="00FC5062" w:rsidRPr="00FC5062" w:rsidRDefault="00FC5062" w:rsidP="00FC5062">
      <w:pPr>
        <w:autoSpaceDE w:val="0"/>
        <w:autoSpaceDN w:val="0"/>
        <w:adjustRightInd w:val="0"/>
        <w:spacing w:after="0" w:line="240" w:lineRule="auto"/>
        <w:rPr>
          <w:rFonts w:cs="Consolas"/>
          <w:i/>
          <w:iCs/>
        </w:rPr>
      </w:pPr>
      <w:r>
        <w:t>“</w:t>
      </w:r>
      <w:r w:rsidRPr="00FC5062">
        <w:rPr>
          <w:rFonts w:cs="Consolas"/>
          <w:i/>
          <w:iCs/>
          <w:color w:val="FF0000"/>
        </w:rPr>
        <w:t xml:space="preserve">Caused by: Exception [EclipseLink-7250] (Eclipse Persistence Services - 2.5.2.v20140319-9ad6abd): </w:t>
      </w:r>
      <w:r w:rsidRPr="00FC5062">
        <w:rPr>
          <w:rFonts w:cs="Consolas"/>
          <w:i/>
          <w:iCs/>
          <w:color w:val="0066CC"/>
          <w:u w:val="single"/>
        </w:rPr>
        <w:t>org.eclipse.persistence.exceptions.ValidationException</w:t>
      </w:r>
    </w:p>
    <w:p w14:paraId="52EDAA4B" w14:textId="77D96189" w:rsidR="00E52AF1" w:rsidRDefault="00FC5062" w:rsidP="00FC5062">
      <w:pPr>
        <w:rPr>
          <w:rFonts w:cs="Consolas"/>
          <w:i/>
          <w:iCs/>
          <w:color w:val="FF0000"/>
        </w:rPr>
      </w:pPr>
      <w:r w:rsidRPr="00FC5062">
        <w:rPr>
          <w:rFonts w:cs="Consolas"/>
          <w:i/>
          <w:iCs/>
          <w:color w:val="FF0000"/>
        </w:rPr>
        <w:t>Exception Description: [class student.registration.bean.Course] uses a non-entity [class int] as target entity in the relationship attribute [field teacher_id].</w:t>
      </w:r>
      <w:r>
        <w:rPr>
          <w:rFonts w:cs="Consolas"/>
          <w:i/>
          <w:iCs/>
          <w:color w:val="FF0000"/>
        </w:rPr>
        <w:t>”</w:t>
      </w:r>
    </w:p>
    <w:p w14:paraId="697FC4BF" w14:textId="28A1A079" w:rsidR="00521248" w:rsidRDefault="00521248" w:rsidP="00FC5062">
      <w:pPr>
        <w:rPr>
          <w:rFonts w:cs="Consolas"/>
        </w:rPr>
      </w:pPr>
      <w:r w:rsidRPr="00521248">
        <w:rPr>
          <w:rFonts w:cs="Consolas"/>
        </w:rPr>
        <w:t>Let the investigating begin! LOL I might need to take a break from this project for awhile</w:t>
      </w:r>
      <w:r>
        <w:rPr>
          <w:rFonts w:cs="Consolas"/>
        </w:rPr>
        <w:t xml:space="preserve"> and do more studying.</w:t>
      </w:r>
      <w:r w:rsidR="00326BD9">
        <w:rPr>
          <w:rFonts w:cs="Consolas"/>
        </w:rPr>
        <w:t xml:space="preserve"> Maybe try this part of the project with a basic table creation with persistence, and add the columns to at least get a better feel for it. I kinda understand what’s going on here with the joins and such, it’s the syntax with the software that needs further practice.</w:t>
      </w:r>
    </w:p>
    <w:p w14:paraId="5B960BE9" w14:textId="4F6E3E50" w:rsidR="007B0E75" w:rsidRDefault="007B0E75" w:rsidP="00FC5062">
      <w:pPr>
        <w:rPr>
          <w:rFonts w:cs="Consolas"/>
        </w:rPr>
      </w:pPr>
      <w:r>
        <w:rPr>
          <w:rFonts w:cs="Consolas"/>
        </w:rPr>
        <w:t>9:30AM – After stripping down the Java Entities and re-ran the create table from entities, I got something at least:</w:t>
      </w:r>
    </w:p>
    <w:p w14:paraId="58FD0BD7" w14:textId="77777777" w:rsidR="007B0E75" w:rsidRDefault="007B0E75" w:rsidP="007B0E75">
      <w:pPr>
        <w:keepNext/>
      </w:pPr>
      <w:r>
        <w:rPr>
          <w:rFonts w:cs="Consolas"/>
          <w:noProof/>
        </w:rPr>
        <w:lastRenderedPageBreak/>
        <w:drawing>
          <wp:inline distT="0" distB="0" distL="0" distR="0" wp14:anchorId="32E9BEE8" wp14:editId="1EF72F1C">
            <wp:extent cx="5943600" cy="2958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2"/>
                    <a:stretch>
                      <a:fillRect/>
                    </a:stretch>
                  </pic:blipFill>
                  <pic:spPr>
                    <a:xfrm>
                      <a:off x="0" y="0"/>
                      <a:ext cx="5943600" cy="2958465"/>
                    </a:xfrm>
                    <a:prstGeom prst="rect">
                      <a:avLst/>
                    </a:prstGeom>
                  </pic:spPr>
                </pic:pic>
              </a:graphicData>
            </a:graphic>
          </wp:inline>
        </w:drawing>
      </w:r>
    </w:p>
    <w:p w14:paraId="53595D33" w14:textId="4EF13AF5" w:rsidR="007B0E75" w:rsidRDefault="007B0E75" w:rsidP="007B0E75">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39</w:t>
      </w:r>
      <w:r w:rsidR="005F10C4">
        <w:rPr>
          <w:noProof/>
        </w:rPr>
        <w:fldChar w:fldCharType="end"/>
      </w:r>
      <w:r>
        <w:t xml:space="preserve"> Generated tables from eclipse JPA</w:t>
      </w:r>
    </w:p>
    <w:p w14:paraId="37D69AFA" w14:textId="7B5D957B" w:rsidR="007B0E75" w:rsidRPr="007B0E75" w:rsidRDefault="007B0E75" w:rsidP="007B0E75">
      <w:r>
        <w:t>Have no clue why it turned the Columns into UpperCase though!</w:t>
      </w:r>
      <w:r w:rsidR="00370C2D">
        <w:t xml:space="preserve"> Student and Teacher do it but course</w:t>
      </w:r>
      <w:r w:rsidR="002F6251">
        <w:t>_student and Course don’</w:t>
      </w:r>
    </w:p>
    <w:p w14:paraId="4D07B0CF" w14:textId="3B16C4EC" w:rsidR="007B0E75" w:rsidRDefault="007B0E75" w:rsidP="00FC5062">
      <w:pPr>
        <w:rPr>
          <w:rFonts w:cs="Consolas"/>
        </w:rPr>
      </w:pPr>
    </w:p>
    <w:p w14:paraId="3E5CC0D2" w14:textId="77777777" w:rsidR="007B0E75" w:rsidRPr="007B0E75" w:rsidRDefault="007B0E75" w:rsidP="007B0E75">
      <w:pPr>
        <w:autoSpaceDE w:val="0"/>
        <w:autoSpaceDN w:val="0"/>
        <w:adjustRightInd w:val="0"/>
        <w:spacing w:after="0" w:line="240" w:lineRule="auto"/>
        <w:rPr>
          <w:rFonts w:cs="Consolas"/>
          <w:color w:val="FF0000"/>
        </w:rPr>
      </w:pPr>
      <w:r w:rsidRPr="007B0E75">
        <w:rPr>
          <w:rFonts w:cs="Consolas"/>
          <w:color w:val="FF0000"/>
        </w:rPr>
        <w:t>sql: Connection(173738886)--CREATE TABLE COURSE (course_id INTEGER AUTO_INCREMENT NOT NULL, credits INTEGER, name VARCHAR(255), TEACHER INTEGER, PRIMARY KEY (course_id))</w:t>
      </w:r>
    </w:p>
    <w:p w14:paraId="075E08B1" w14:textId="77777777" w:rsidR="007B0E75" w:rsidRPr="007B0E75" w:rsidRDefault="007B0E75" w:rsidP="007B0E75">
      <w:pPr>
        <w:autoSpaceDE w:val="0"/>
        <w:autoSpaceDN w:val="0"/>
        <w:adjustRightInd w:val="0"/>
        <w:spacing w:after="0" w:line="240" w:lineRule="auto"/>
        <w:rPr>
          <w:rFonts w:cs="Consolas"/>
          <w:color w:val="FF0000"/>
        </w:rPr>
      </w:pPr>
      <w:r w:rsidRPr="007B0E75">
        <w:rPr>
          <w:rFonts w:cs="Consolas"/>
          <w:color w:val="FF0000"/>
        </w:rPr>
        <w:t>[EL Fine]: sql: Connection(173738886)--CREATE TABLE STUDENT (STUDENT_ID INTEGER NOT NULL, ADDRESS VARCHAR(255), FIRSTNAME VARCHAR(255), LASTNAME VARCHAR(255), PRIMARY KEY (STUDENT_ID))</w:t>
      </w:r>
    </w:p>
    <w:p w14:paraId="3D801DF5" w14:textId="77777777" w:rsidR="007B0E75" w:rsidRPr="007B0E75" w:rsidRDefault="007B0E75" w:rsidP="007B0E75">
      <w:pPr>
        <w:autoSpaceDE w:val="0"/>
        <w:autoSpaceDN w:val="0"/>
        <w:adjustRightInd w:val="0"/>
        <w:spacing w:after="0" w:line="240" w:lineRule="auto"/>
        <w:rPr>
          <w:rFonts w:cs="Consolas"/>
          <w:color w:val="FF0000"/>
        </w:rPr>
      </w:pPr>
      <w:r w:rsidRPr="007B0E75">
        <w:rPr>
          <w:rFonts w:cs="Consolas"/>
          <w:color w:val="FF0000"/>
        </w:rPr>
        <w:t>[EL Fine]: sql: Connection(173738886)--CREATE TABLE TEACHER (TEACHER_ID INTEGER AUTO_INCREMENT NOT NULL, FIRSTNAME VARCHAR(255), LASTNAME VARCHAR(255), PRIMARY KEY (TEACHER_ID))</w:t>
      </w:r>
    </w:p>
    <w:p w14:paraId="770A078F" w14:textId="77777777" w:rsidR="007B0E75" w:rsidRPr="007B0E75" w:rsidRDefault="007B0E75" w:rsidP="007B0E75">
      <w:pPr>
        <w:autoSpaceDE w:val="0"/>
        <w:autoSpaceDN w:val="0"/>
        <w:adjustRightInd w:val="0"/>
        <w:spacing w:after="0" w:line="240" w:lineRule="auto"/>
        <w:rPr>
          <w:rFonts w:cs="Consolas"/>
          <w:color w:val="FF0000"/>
        </w:rPr>
      </w:pPr>
      <w:r w:rsidRPr="007B0E75">
        <w:rPr>
          <w:rFonts w:cs="Consolas"/>
          <w:color w:val="FF0000"/>
        </w:rPr>
        <w:t>[EL Fine]: sql: Connection(173738886)--CREATE TABLE course_student (course_id VARCHAR(255) NOT NULL, student_id VARCHAR(255) NOT NULL, PRIMARY KEY (course_id, student_id))</w:t>
      </w:r>
    </w:p>
    <w:p w14:paraId="738D75C3" w14:textId="56D0E4B2" w:rsidR="007B0E75" w:rsidRPr="007B0E75" w:rsidRDefault="007B0E75" w:rsidP="007B0E75">
      <w:pPr>
        <w:rPr>
          <w:color w:val="FF0000"/>
        </w:rPr>
      </w:pPr>
      <w:r w:rsidRPr="007B0E75">
        <w:rPr>
          <w:rFonts w:cs="Consolas"/>
          <w:color w:val="FF0000"/>
        </w:rPr>
        <w:t>[EL Fine]: sql: Connection(173738886)--ALTER TABLE course_student ADD CONSTRAINT FK_course_student_course_id FOREIGN KEY (course_id) REFERENCES COURSE (id)</w:t>
      </w:r>
    </w:p>
    <w:p w14:paraId="44FA4218" w14:textId="7086F3E8" w:rsidR="002C153A" w:rsidRDefault="006E0E2F" w:rsidP="002C153A">
      <w:r>
        <w:t>Well I guess this is why, it defaulted the columns to UPPERCASE:</w:t>
      </w:r>
    </w:p>
    <w:p w14:paraId="611F5115" w14:textId="77777777" w:rsidR="006E0E2F" w:rsidRDefault="006E0E2F" w:rsidP="006E0E2F">
      <w:pPr>
        <w:keepNext/>
      </w:pPr>
      <w:r>
        <w:rPr>
          <w:noProof/>
        </w:rPr>
        <w:lastRenderedPageBreak/>
        <w:drawing>
          <wp:inline distT="0" distB="0" distL="0" distR="0" wp14:anchorId="622FAEB1" wp14:editId="39871DE8">
            <wp:extent cx="5943600" cy="2198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3"/>
                    <a:stretch>
                      <a:fillRect/>
                    </a:stretch>
                  </pic:blipFill>
                  <pic:spPr>
                    <a:xfrm>
                      <a:off x="0" y="0"/>
                      <a:ext cx="5943600" cy="2198370"/>
                    </a:xfrm>
                    <a:prstGeom prst="rect">
                      <a:avLst/>
                    </a:prstGeom>
                  </pic:spPr>
                </pic:pic>
              </a:graphicData>
            </a:graphic>
          </wp:inline>
        </w:drawing>
      </w:r>
    </w:p>
    <w:p w14:paraId="0448057E" w14:textId="3127BFAA" w:rsidR="006E0E2F" w:rsidRDefault="006E0E2F" w:rsidP="006E0E2F">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40</w:t>
      </w:r>
      <w:r w:rsidR="005F10C4">
        <w:rPr>
          <w:noProof/>
        </w:rPr>
        <w:fldChar w:fldCharType="end"/>
      </w:r>
      <w:r>
        <w:t xml:space="preserve"> columns defaulted to uppercase</w:t>
      </w:r>
    </w:p>
    <w:p w14:paraId="0AFE6D9E" w14:textId="77777777" w:rsidR="00090C53" w:rsidRDefault="006E0E2F" w:rsidP="006E0E2F">
      <w:r w:rsidRPr="00090C53">
        <w:t xml:space="preserve">Just another problem to track down! </w:t>
      </w:r>
      <w:r w:rsidRPr="00090C53">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sidR="006D0AAE" w:rsidRPr="00090C53">
        <w:t xml:space="preserve"> Or maybe just let it go and move on.</w:t>
      </w:r>
    </w:p>
    <w:p w14:paraId="21BC3890" w14:textId="25AD78C2" w:rsidR="00090C53" w:rsidRPr="00090C53" w:rsidRDefault="00090C53" w:rsidP="006E0E2F">
      <w:r w:rsidRPr="00090C53">
        <w:t>After rebooting the JBoss Server I got this error:</w:t>
      </w:r>
    </w:p>
    <w:p w14:paraId="4769F46E" w14:textId="2BDEDF5B" w:rsidR="00090C53" w:rsidRDefault="00090C53" w:rsidP="006E0E2F">
      <w:pPr>
        <w:rPr>
          <w:rFonts w:cs="Consolas"/>
          <w:color w:val="FF0000"/>
        </w:rPr>
      </w:pPr>
      <w:r w:rsidRPr="00090C53">
        <w:rPr>
          <w:rFonts w:cs="Consolas"/>
          <w:color w:val="FF0000"/>
        </w:rPr>
        <w:t>failure description: {"WFLYCTL0080: Failed services" =&gt; {"jboss.persistenceunit.\"course.management-0.0.1-SNAPSHOT.war#course.management\"" =&gt; "</w:t>
      </w:r>
      <w:r w:rsidRPr="00090C53">
        <w:rPr>
          <w:rFonts w:cs="Consolas"/>
          <w:color w:val="FF0000"/>
          <w:u w:val="single"/>
        </w:rPr>
        <w:t>org.hibernate.AnnotationException</w:t>
      </w:r>
      <w:r w:rsidRPr="00090C53">
        <w:rPr>
          <w:rFonts w:cs="Consolas"/>
          <w:color w:val="FF0000"/>
        </w:rPr>
        <w:t>: Illegal attempt to map a non collection as a @OneToMany, @ManyToMany or @CollectionOfElements: student.registration.bean.Teacher.teacher_id</w:t>
      </w:r>
    </w:p>
    <w:p w14:paraId="202B8392" w14:textId="1065277F" w:rsidR="009240A8" w:rsidRDefault="009240A8" w:rsidP="00366278">
      <w:pPr>
        <w:ind w:left="720" w:hanging="720"/>
        <w:rPr>
          <w:rFonts w:cs="Consolas"/>
          <w:i/>
          <w:iCs/>
        </w:rPr>
      </w:pPr>
      <w:r w:rsidRPr="009240A8">
        <w:rPr>
          <w:rFonts w:cs="Consolas"/>
        </w:rPr>
        <w:t>Apparently it doesn’t like the teacher mapping..LOL</w:t>
      </w:r>
      <w:r w:rsidR="00366278">
        <w:rPr>
          <w:rFonts w:cs="Consolas"/>
        </w:rPr>
        <w:t xml:space="preserve"> I’m moving on to “</w:t>
      </w:r>
      <w:r w:rsidR="00366278" w:rsidRPr="00366278">
        <w:rPr>
          <w:rFonts w:cs="Consolas"/>
          <w:i/>
          <w:iCs/>
        </w:rPr>
        <w:t>UsingJPA</w:t>
      </w:r>
      <w:r w:rsidR="00366278" w:rsidRPr="00366278">
        <w:rPr>
          <w:rFonts w:cs="Consolas"/>
          <w:i/>
          <w:iCs/>
        </w:rPr>
        <w:tab/>
        <w:t>APIs</w:t>
      </w:r>
      <w:r w:rsidR="00366278">
        <w:rPr>
          <w:rFonts w:cs="Consolas"/>
          <w:i/>
          <w:iCs/>
        </w:rPr>
        <w:t xml:space="preserve">   </w:t>
      </w:r>
      <w:r w:rsidR="00366278" w:rsidRPr="00366278">
        <w:rPr>
          <w:rFonts w:cs="Consolas"/>
          <w:i/>
          <w:iCs/>
        </w:rPr>
        <w:t>to</w:t>
      </w:r>
      <w:r w:rsidR="00366278">
        <w:rPr>
          <w:rFonts w:cs="Consolas"/>
          <w:i/>
          <w:iCs/>
        </w:rPr>
        <w:t xml:space="preserve"> </w:t>
      </w:r>
      <w:r w:rsidR="00366278" w:rsidRPr="00366278">
        <w:rPr>
          <w:rFonts w:cs="Consolas"/>
          <w:i/>
          <w:iCs/>
        </w:rPr>
        <w:t>manage</w:t>
      </w:r>
      <w:r w:rsidR="00366278">
        <w:rPr>
          <w:rFonts w:cs="Consolas"/>
          <w:i/>
          <w:iCs/>
        </w:rPr>
        <w:t xml:space="preserve"> </w:t>
      </w:r>
      <w:r w:rsidR="00366278" w:rsidRPr="00366278">
        <w:rPr>
          <w:rFonts w:cs="Consolas"/>
          <w:i/>
          <w:iCs/>
        </w:rPr>
        <w:t>data</w:t>
      </w:r>
      <w:r w:rsidR="00366278">
        <w:rPr>
          <w:rFonts w:cs="Consolas"/>
          <w:i/>
          <w:iCs/>
        </w:rPr>
        <w:t>” and using EntityManagerFactory.</w:t>
      </w:r>
    </w:p>
    <w:p w14:paraId="13A8DDA0" w14:textId="768529AC" w:rsidR="008A6A84" w:rsidRDefault="008A6A84" w:rsidP="00366278">
      <w:pPr>
        <w:ind w:left="720" w:hanging="720"/>
        <w:rPr>
          <w:rFonts w:ascii="Constantia" w:hAnsi="Constantia" w:cs="Consolas"/>
          <w:i/>
          <w:iCs/>
        </w:rPr>
      </w:pPr>
      <w:r>
        <w:rPr>
          <w:rFonts w:cs="Consolas"/>
        </w:rPr>
        <w:t>Use the name of the persistence unit in persistence.xml. “</w:t>
      </w:r>
      <w:r w:rsidRPr="008A6A84">
        <w:rPr>
          <w:rFonts w:ascii="Constantia" w:hAnsi="Constantia" w:cs="Consolas"/>
          <w:i/>
          <w:iCs/>
        </w:rPr>
        <w:t>Every</w:t>
      </w:r>
      <w:r>
        <w:rPr>
          <w:rFonts w:ascii="Constantia" w:hAnsi="Constantia" w:cs="Consolas"/>
          <w:i/>
          <w:iCs/>
        </w:rPr>
        <w:t xml:space="preserve"> </w:t>
      </w:r>
      <w:r w:rsidRPr="008A6A84">
        <w:rPr>
          <w:rFonts w:ascii="Constantia" w:hAnsi="Constantia" w:cs="Consolas"/>
          <w:i/>
          <w:iCs/>
        </w:rPr>
        <w:t>service</w:t>
      </w:r>
      <w:r>
        <w:rPr>
          <w:rFonts w:ascii="Constantia" w:hAnsi="Constantia" w:cs="Consolas"/>
          <w:i/>
          <w:iCs/>
        </w:rPr>
        <w:t xml:space="preserve"> </w:t>
      </w:r>
      <w:r w:rsidRPr="008A6A84">
        <w:rPr>
          <w:rFonts w:ascii="Constantia" w:hAnsi="Constantia" w:cs="Consolas"/>
          <w:i/>
          <w:iCs/>
        </w:rPr>
        <w:t>class</w:t>
      </w:r>
      <w:r>
        <w:rPr>
          <w:rFonts w:ascii="Constantia" w:hAnsi="Constantia" w:cs="Consolas"/>
          <w:i/>
          <w:iCs/>
        </w:rPr>
        <w:t xml:space="preserve"> </w:t>
      </w:r>
      <w:r w:rsidRPr="008A6A84">
        <w:rPr>
          <w:rFonts w:ascii="Constantia" w:hAnsi="Constantia" w:cs="Consolas"/>
          <w:i/>
          <w:iCs/>
        </w:rPr>
        <w:t>will</w:t>
      </w:r>
      <w:r>
        <w:rPr>
          <w:rFonts w:ascii="Constantia" w:hAnsi="Constantia" w:cs="Consolas"/>
          <w:i/>
          <w:iCs/>
        </w:rPr>
        <w:t xml:space="preserve"> </w:t>
      </w:r>
      <w:r w:rsidRPr="008A6A84">
        <w:rPr>
          <w:rFonts w:ascii="Constantia" w:hAnsi="Constantia" w:cs="Consolas"/>
          <w:i/>
          <w:iCs/>
        </w:rPr>
        <w:t>need</w:t>
      </w:r>
      <w:r>
        <w:rPr>
          <w:rFonts w:ascii="Constantia" w:hAnsi="Constantia" w:cs="Consolas"/>
          <w:i/>
          <w:iCs/>
        </w:rPr>
        <w:t xml:space="preserve"> </w:t>
      </w:r>
      <w:r w:rsidRPr="008A6A84">
        <w:rPr>
          <w:rFonts w:ascii="Constantia" w:hAnsi="Constantia" w:cs="Consolas"/>
          <w:i/>
          <w:iCs/>
        </w:rPr>
        <w:t>access</w:t>
      </w:r>
      <w:r>
        <w:rPr>
          <w:rFonts w:ascii="Constantia" w:hAnsi="Constantia" w:cs="Consolas"/>
          <w:i/>
          <w:iCs/>
        </w:rPr>
        <w:t xml:space="preserve"> </w:t>
      </w:r>
      <w:r w:rsidRPr="008A6A84">
        <w:rPr>
          <w:rFonts w:ascii="Constantia" w:hAnsi="Constantia" w:cs="Consolas"/>
          <w:i/>
          <w:iCs/>
        </w:rPr>
        <w:t>to</w:t>
      </w:r>
      <w:r>
        <w:rPr>
          <w:rFonts w:ascii="Constantia" w:hAnsi="Constantia" w:cs="Consolas"/>
          <w:i/>
          <w:iCs/>
        </w:rPr>
        <w:t xml:space="preserve"> </w:t>
      </w:r>
      <w:r w:rsidRPr="008A6A84">
        <w:rPr>
          <w:rFonts w:ascii="Constantia" w:hAnsi="Constantia" w:cs="Consolas"/>
          <w:i/>
          <w:iCs/>
        </w:rPr>
        <w:t>EntityManagerFactory.</w:t>
      </w:r>
      <w:r>
        <w:rPr>
          <w:rFonts w:ascii="Constantia" w:hAnsi="Constantia" w:cs="Consolas"/>
          <w:i/>
          <w:iCs/>
        </w:rPr>
        <w:t>”</w:t>
      </w:r>
    </w:p>
    <w:p w14:paraId="6D9CB3DA" w14:textId="1F0A821A" w:rsidR="008265DC" w:rsidRDefault="008265DC" w:rsidP="00366278">
      <w:pPr>
        <w:ind w:left="720" w:hanging="720"/>
        <w:rPr>
          <w:rFonts w:ascii="Constantia" w:hAnsi="Constantia" w:cs="Consolas"/>
        </w:rPr>
      </w:pPr>
      <w:r w:rsidRPr="008265DC">
        <w:rPr>
          <w:rFonts w:ascii="Constantia" w:hAnsi="Constantia" w:cs="Consolas"/>
          <w:b/>
          <w:bCs/>
        </w:rPr>
        <w:t>7:00 PM</w:t>
      </w:r>
      <w:r>
        <w:rPr>
          <w:rFonts w:ascii="Constantia" w:hAnsi="Constantia" w:cs="Consolas"/>
        </w:rPr>
        <w:t xml:space="preserve"> - So,,I got all the course service beans done, but the server isn’t displaying them,,Damit!</w:t>
      </w:r>
    </w:p>
    <w:p w14:paraId="712DE68D" w14:textId="08F29787" w:rsidR="001B0AB0" w:rsidRDefault="001B0AB0" w:rsidP="00366278">
      <w:pPr>
        <w:ind w:left="720" w:hanging="720"/>
      </w:pPr>
    </w:p>
    <w:p w14:paraId="5DABC386" w14:textId="2722BD32" w:rsidR="001B0AB0" w:rsidRDefault="001B0AB0" w:rsidP="001B0AB0">
      <w:pPr>
        <w:pStyle w:val="Heading1"/>
        <w:jc w:val="center"/>
        <w:rPr>
          <w:sz w:val="40"/>
          <w:szCs w:val="40"/>
        </w:rPr>
      </w:pPr>
      <w:r w:rsidRPr="00894A9D">
        <w:rPr>
          <w:sz w:val="40"/>
          <w:szCs w:val="40"/>
        </w:rPr>
        <w:t>Things they fail to mention</w:t>
      </w:r>
    </w:p>
    <w:p w14:paraId="7AC0E341" w14:textId="77777777" w:rsidR="00894A9D" w:rsidRPr="00EC7C44" w:rsidRDefault="00894A9D" w:rsidP="00894A9D">
      <w:pPr>
        <w:rPr>
          <w:rFonts w:ascii="Constantia" w:hAnsi="Constantia"/>
        </w:rPr>
      </w:pPr>
    </w:p>
    <w:p w14:paraId="5F1E82F9" w14:textId="793F8EBF" w:rsidR="001B0AB0" w:rsidRPr="00EC7C44" w:rsidRDefault="001B0AB0" w:rsidP="001B0AB0">
      <w:pPr>
        <w:rPr>
          <w:rFonts w:ascii="Constantia" w:hAnsi="Constantia"/>
        </w:rPr>
      </w:pPr>
      <w:r w:rsidRPr="00EC7C44">
        <w:rPr>
          <w:rFonts w:ascii="Constantia" w:hAnsi="Constantia"/>
        </w:rPr>
        <w:t>08/13/20 7:00AM – So this morning I’m going over everything before I move on into “Using JPA API’s to manage data”</w:t>
      </w:r>
      <w:r w:rsidR="00894A9D" w:rsidRPr="00EC7C44">
        <w:rPr>
          <w:rFonts w:ascii="Constantia" w:hAnsi="Constantia"/>
        </w:rPr>
        <w:t xml:space="preserve"> and discovered a few details left out. For instance, the code from “addCourse” in the book calls for “courseBean” file, but there is no course bean file. The course file is under the bean folder, so am I supposed to assume the software knows to look in that folder when you specify “bean”? It doesn’t mention</w:t>
      </w:r>
      <w:r w:rsidR="00E44340" w:rsidRPr="00EC7C44">
        <w:rPr>
          <w:rFonts w:ascii="Constantia" w:hAnsi="Constantia"/>
        </w:rPr>
        <w:t xml:space="preserve"> anything like that in the book, I looked. I’ve done other tutorials where the files were actually called “*bean” and in a bean folder. I guess it does! The files are listed in the persistence file as managed classes so,,,I don’t recall anyone mentioning that in any tutorials I’ve done.</w:t>
      </w:r>
    </w:p>
    <w:p w14:paraId="16542A81" w14:textId="0CF8EDD5" w:rsidR="00C61D19" w:rsidRPr="00EC7C44" w:rsidRDefault="00C61D19" w:rsidP="001B0AB0">
      <w:pPr>
        <w:rPr>
          <w:rFonts w:ascii="Constantia" w:hAnsi="Constantia"/>
        </w:rPr>
      </w:pPr>
      <w:r w:rsidRPr="00EC7C44">
        <w:rPr>
          <w:rFonts w:ascii="Constantia" w:hAnsi="Constantia"/>
        </w:rPr>
        <w:t xml:space="preserve">Oh and another thing, not sure if I mentioned this yet. The server problems I was having for days at a time were caused because I actually </w:t>
      </w:r>
      <w:r w:rsidRPr="00EC7C44">
        <w:rPr>
          <w:rFonts w:ascii="Constantia" w:hAnsi="Constantia"/>
          <w:b/>
          <w:bCs/>
        </w:rPr>
        <w:t>“</w:t>
      </w:r>
      <w:r w:rsidRPr="00EC7C44">
        <w:rPr>
          <w:rFonts w:ascii="Constantia" w:hAnsi="Constantia"/>
          <w:b/>
          <w:bCs/>
          <w:i/>
          <w:iCs/>
        </w:rPr>
        <w:t>installed</w:t>
      </w:r>
      <w:r w:rsidRPr="00EC7C44">
        <w:rPr>
          <w:rFonts w:ascii="Constantia" w:hAnsi="Constantia"/>
          <w:b/>
          <w:bCs/>
        </w:rPr>
        <w:t>”</w:t>
      </w:r>
      <w:r w:rsidRPr="00EC7C44">
        <w:rPr>
          <w:rFonts w:ascii="Constantia" w:hAnsi="Constantia"/>
        </w:rPr>
        <w:t xml:space="preserve"> the Tomcat, not just an </w:t>
      </w:r>
      <w:r w:rsidRPr="00EC7C44">
        <w:rPr>
          <w:rFonts w:ascii="Constantia" w:hAnsi="Constantia"/>
          <w:b/>
          <w:bCs/>
        </w:rPr>
        <w:t>“</w:t>
      </w:r>
      <w:r w:rsidRPr="00EC7C44">
        <w:rPr>
          <w:rFonts w:ascii="Constantia" w:hAnsi="Constantia"/>
          <w:b/>
          <w:bCs/>
          <w:i/>
          <w:iCs/>
        </w:rPr>
        <w:t>instance</w:t>
      </w:r>
      <w:r w:rsidRPr="00EC7C44">
        <w:rPr>
          <w:rFonts w:ascii="Constantia" w:hAnsi="Constantia"/>
          <w:b/>
          <w:bCs/>
        </w:rPr>
        <w:t>”</w:t>
      </w:r>
      <w:r w:rsidRPr="00EC7C44">
        <w:rPr>
          <w:rFonts w:ascii="Constantia" w:hAnsi="Constantia"/>
        </w:rPr>
        <w:t xml:space="preserve"> of it, big difference!</w:t>
      </w:r>
    </w:p>
    <w:p w14:paraId="44C8BCE0" w14:textId="4AA497B4" w:rsidR="005A1962" w:rsidRDefault="005A1962" w:rsidP="005A1962">
      <w:pPr>
        <w:pStyle w:val="Heading1"/>
        <w:jc w:val="center"/>
      </w:pPr>
      <w:r>
        <w:t>Modify an Existing Form</w:t>
      </w:r>
    </w:p>
    <w:p w14:paraId="275CA670" w14:textId="77777777" w:rsidR="005A1962" w:rsidRPr="005A1962" w:rsidRDefault="005A1962" w:rsidP="005A1962">
      <w:pPr>
        <w:spacing w:line="240" w:lineRule="auto"/>
      </w:pPr>
    </w:p>
    <w:p w14:paraId="228CED67" w14:textId="228EC62F" w:rsidR="005A1962" w:rsidRPr="00126757" w:rsidRDefault="005A1962" w:rsidP="005A1962">
      <w:pPr>
        <w:rPr>
          <w:rFonts w:ascii="Constantia" w:hAnsi="Constantia"/>
        </w:rPr>
      </w:pPr>
      <w:r w:rsidRPr="00126757">
        <w:rPr>
          <w:rFonts w:ascii="Constantia" w:hAnsi="Constantia"/>
        </w:rPr>
        <w:lastRenderedPageBreak/>
        <w:t xml:space="preserve">08/13/20 – There are many tutorials/books available to assist in JSP pages. I’m going to use the </w:t>
      </w:r>
      <w:r w:rsidRPr="00126757">
        <w:rPr>
          <w:rFonts w:ascii="Constantia" w:hAnsi="Constantia"/>
          <w:i/>
          <w:iCs/>
        </w:rPr>
        <w:t>javaguides.net</w:t>
      </w:r>
      <w:r w:rsidRPr="00126757">
        <w:rPr>
          <w:rFonts w:ascii="Constantia" w:hAnsi="Constantia"/>
        </w:rPr>
        <w:t xml:space="preserve"> tutorial called: </w:t>
      </w:r>
      <w:r w:rsidRPr="00126757">
        <w:rPr>
          <w:rFonts w:ascii="Constantia" w:hAnsi="Constantia"/>
          <w:i/>
          <w:iCs/>
        </w:rPr>
        <w:t>“JSP Servlet Hibernate Web Application”</w:t>
      </w:r>
      <w:r w:rsidRPr="00126757">
        <w:rPr>
          <w:rFonts w:ascii="Constantia" w:hAnsi="Constantia"/>
        </w:rPr>
        <w:t xml:space="preserve"> Basically it is a UserManagement App which will hopefully be suitable for my needs</w:t>
      </w:r>
      <w:r w:rsidR="00C106CA" w:rsidRPr="00126757">
        <w:rPr>
          <w:rFonts w:ascii="Constantia" w:hAnsi="Constantia"/>
        </w:rPr>
        <w:t>, communicating with a DB using a JSP form</w:t>
      </w:r>
      <w:r w:rsidR="000A3B90" w:rsidRPr="00126757">
        <w:rPr>
          <w:rFonts w:ascii="Constantia" w:hAnsi="Constantia"/>
        </w:rPr>
        <w:t xml:space="preserve"> to Add/Delete users. Instead of users, I’ll use Courses. Sounds simple enough right?</w:t>
      </w:r>
    </w:p>
    <w:p w14:paraId="5A55B6E4" w14:textId="5DAE6C22" w:rsidR="00D859F4" w:rsidRPr="00126757" w:rsidRDefault="00D859F4" w:rsidP="005A1962">
      <w:pPr>
        <w:rPr>
          <w:rFonts w:ascii="Constantia" w:hAnsi="Constantia"/>
        </w:rPr>
      </w:pPr>
      <w:r w:rsidRPr="00126757">
        <w:rPr>
          <w:rFonts w:ascii="Constantia" w:hAnsi="Constantia"/>
        </w:rPr>
        <w:t>08/14/20 7:00AM – This morning I discovered another interesting way to check on your dependencies in persistence files. I kept getting double columns as I stated previously, while investigating how it happened, this method to check what persistent columns are mapped in the table came to my attention:</w:t>
      </w:r>
    </w:p>
    <w:p w14:paraId="35287511" w14:textId="09DDE4AB" w:rsidR="00D859F4" w:rsidRDefault="00D859F4" w:rsidP="00D859F4">
      <w:pPr>
        <w:keepNext/>
      </w:pPr>
      <w:r>
        <w:rPr>
          <w:noProof/>
        </w:rPr>
        <mc:AlternateContent>
          <mc:Choice Requires="wpi">
            <w:drawing>
              <wp:anchor distT="0" distB="0" distL="114300" distR="114300" simplePos="0" relativeHeight="251681792" behindDoc="0" locked="0" layoutInCell="1" allowOverlap="1" wp14:anchorId="209A3191" wp14:editId="4D4D15AF">
                <wp:simplePos x="0" y="0"/>
                <wp:positionH relativeFrom="column">
                  <wp:posOffset>1132569</wp:posOffset>
                </wp:positionH>
                <wp:positionV relativeFrom="paragraph">
                  <wp:posOffset>2238890</wp:posOffset>
                </wp:positionV>
                <wp:extent cx="707400" cy="360"/>
                <wp:effectExtent l="76200" t="152400" r="111760" b="152400"/>
                <wp:wrapNone/>
                <wp:docPr id="64" name="Ink 64"/>
                <wp:cNvGraphicFramePr/>
                <a:graphic xmlns:a="http://schemas.openxmlformats.org/drawingml/2006/main">
                  <a:graphicData uri="http://schemas.microsoft.com/office/word/2010/wordprocessingInk">
                    <w14:contentPart bwMode="auto" r:id="rId84">
                      <w14:nvContentPartPr>
                        <w14:cNvContentPartPr/>
                      </w14:nvContentPartPr>
                      <w14:xfrm>
                        <a:off x="0" y="0"/>
                        <a:ext cx="707400" cy="360"/>
                      </w14:xfrm>
                    </w14:contentPart>
                  </a:graphicData>
                </a:graphic>
              </wp:anchor>
            </w:drawing>
          </mc:Choice>
          <mc:Fallback>
            <w:pict>
              <v:shapetype w14:anchorId="06F490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4" o:spid="_x0000_s1026" type="#_x0000_t75" style="position:absolute;margin-left:84.95pt;margin-top:167.8pt;width:64.2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">
                <v:imagedata r:id="rId85" o:title=""/>
              </v:shape>
            </w:pict>
          </mc:Fallback>
        </mc:AlternateContent>
      </w:r>
      <w:r>
        <w:rPr>
          <w:noProof/>
        </w:rPr>
        <mc:AlternateContent>
          <mc:Choice Requires="wpi">
            <w:drawing>
              <wp:anchor distT="0" distB="0" distL="114300" distR="114300" simplePos="0" relativeHeight="251680768" behindDoc="0" locked="0" layoutInCell="1" allowOverlap="1" wp14:anchorId="76EBF00B" wp14:editId="15DBDB7F">
                <wp:simplePos x="0" y="0"/>
                <wp:positionH relativeFrom="column">
                  <wp:posOffset>1192329</wp:posOffset>
                </wp:positionH>
                <wp:positionV relativeFrom="paragraph">
                  <wp:posOffset>1710770</wp:posOffset>
                </wp:positionV>
                <wp:extent cx="652680" cy="39240"/>
                <wp:effectExtent l="95250" t="152400" r="109855" b="151765"/>
                <wp:wrapNone/>
                <wp:docPr id="63" name="Ink 63"/>
                <wp:cNvGraphicFramePr/>
                <a:graphic xmlns:a="http://schemas.openxmlformats.org/drawingml/2006/main">
                  <a:graphicData uri="http://schemas.microsoft.com/office/word/2010/wordprocessingInk">
                    <w14:contentPart bwMode="auto" r:id="rId86">
                      <w14:nvContentPartPr>
                        <w14:cNvContentPartPr/>
                      </w14:nvContentPartPr>
                      <w14:xfrm>
                        <a:off x="0" y="0"/>
                        <a:ext cx="652680" cy="39240"/>
                      </w14:xfrm>
                    </w14:contentPart>
                  </a:graphicData>
                </a:graphic>
              </wp:anchor>
            </w:drawing>
          </mc:Choice>
          <mc:Fallback>
            <w:pict>
              <v:shape w14:anchorId="16A7D850" id="Ink 63" o:spid="_x0000_s1026" type="#_x0000_t75" style="position:absolute;margin-left:89.7pt;margin-top:126.2pt;width:59.9pt;height:20.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">
                <v:imagedata r:id="rId87" o:title=""/>
              </v:shape>
            </w:pict>
          </mc:Fallback>
        </mc:AlternateContent>
      </w:r>
      <w:r>
        <w:rPr>
          <w:noProof/>
        </w:rPr>
        <mc:AlternateContent>
          <mc:Choice Requires="wpi">
            <w:drawing>
              <wp:anchor distT="0" distB="0" distL="114300" distR="114300" simplePos="0" relativeHeight="251679744" behindDoc="0" locked="0" layoutInCell="1" allowOverlap="1" wp14:anchorId="32988C89" wp14:editId="1953A844">
                <wp:simplePos x="0" y="0"/>
                <wp:positionH relativeFrom="column">
                  <wp:posOffset>1186929</wp:posOffset>
                </wp:positionH>
                <wp:positionV relativeFrom="paragraph">
                  <wp:posOffset>1536530</wp:posOffset>
                </wp:positionV>
                <wp:extent cx="707400" cy="27720"/>
                <wp:effectExtent l="76200" t="133350" r="111760" b="182245"/>
                <wp:wrapNone/>
                <wp:docPr id="62" name="Ink 62"/>
                <wp:cNvGraphicFramePr/>
                <a:graphic xmlns:a="http://schemas.openxmlformats.org/drawingml/2006/main">
                  <a:graphicData uri="http://schemas.microsoft.com/office/word/2010/wordprocessingInk">
                    <w14:contentPart bwMode="auto" r:id="rId88">
                      <w14:nvContentPartPr>
                        <w14:cNvContentPartPr/>
                      </w14:nvContentPartPr>
                      <w14:xfrm>
                        <a:off x="0" y="0"/>
                        <a:ext cx="707400" cy="27720"/>
                      </w14:xfrm>
                    </w14:contentPart>
                  </a:graphicData>
                </a:graphic>
              </wp:anchor>
            </w:drawing>
          </mc:Choice>
          <mc:Fallback>
            <w:pict>
              <v:shape w14:anchorId="445AA8E7" id="Ink 62" o:spid="_x0000_s1026" type="#_x0000_t75" style="position:absolute;margin-left:89.2pt;margin-top:112.5pt;width:64.2pt;height:19.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">
                <v:imagedata r:id="rId89" o:title=""/>
              </v:shape>
            </w:pict>
          </mc:Fallback>
        </mc:AlternateContent>
      </w:r>
      <w:r>
        <w:rPr>
          <w:noProof/>
        </w:rPr>
        <w:drawing>
          <wp:inline distT="0" distB="0" distL="0" distR="0" wp14:anchorId="0D87D096" wp14:editId="42F7C7F7">
            <wp:extent cx="4054191" cy="4633362"/>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0"/>
                    <a:stretch>
                      <a:fillRect/>
                    </a:stretch>
                  </pic:blipFill>
                  <pic:spPr>
                    <a:xfrm>
                      <a:off x="0" y="0"/>
                      <a:ext cx="4054191" cy="4633362"/>
                    </a:xfrm>
                    <a:prstGeom prst="rect">
                      <a:avLst/>
                    </a:prstGeom>
                  </pic:spPr>
                </pic:pic>
              </a:graphicData>
            </a:graphic>
          </wp:inline>
        </w:drawing>
      </w:r>
    </w:p>
    <w:p w14:paraId="07774349" w14:textId="6A730E0B" w:rsidR="00D859F4" w:rsidRDefault="00D859F4" w:rsidP="00D859F4">
      <w:pPr>
        <w:pStyle w:val="Caption"/>
        <w:rPr>
          <w:b w:val="0"/>
          <w:bCs w:val="0"/>
          <w:i/>
          <w:iCs/>
        </w:rPr>
      </w:pPr>
      <w:r w:rsidRPr="00D859F4">
        <w:rPr>
          <w:b w:val="0"/>
          <w:bCs w:val="0"/>
          <w:i/>
          <w:iCs/>
        </w:rPr>
        <w:t xml:space="preserve">Figure </w:t>
      </w:r>
      <w:r w:rsidRPr="00D859F4">
        <w:rPr>
          <w:b w:val="0"/>
          <w:bCs w:val="0"/>
          <w:i/>
          <w:iCs/>
        </w:rPr>
        <w:fldChar w:fldCharType="begin"/>
      </w:r>
      <w:r w:rsidRPr="00D859F4">
        <w:rPr>
          <w:b w:val="0"/>
          <w:bCs w:val="0"/>
          <w:i/>
          <w:iCs/>
        </w:rPr>
        <w:instrText xml:space="preserve"> SEQ Figure \* ARABIC </w:instrText>
      </w:r>
      <w:r w:rsidRPr="00D859F4">
        <w:rPr>
          <w:b w:val="0"/>
          <w:bCs w:val="0"/>
          <w:i/>
          <w:iCs/>
        </w:rPr>
        <w:fldChar w:fldCharType="separate"/>
      </w:r>
      <w:r w:rsidR="0004467F">
        <w:rPr>
          <w:b w:val="0"/>
          <w:bCs w:val="0"/>
          <w:i/>
          <w:iCs/>
          <w:noProof/>
        </w:rPr>
        <w:t>41</w:t>
      </w:r>
      <w:r w:rsidRPr="00D859F4">
        <w:rPr>
          <w:b w:val="0"/>
          <w:bCs w:val="0"/>
          <w:i/>
          <w:iCs/>
        </w:rPr>
        <w:fldChar w:fldCharType="end"/>
      </w:r>
      <w:r w:rsidRPr="00D859F4">
        <w:rPr>
          <w:b w:val="0"/>
          <w:bCs w:val="0"/>
          <w:i/>
          <w:iCs/>
        </w:rPr>
        <w:t>: Persistence file entity attributes</w:t>
      </w:r>
    </w:p>
    <w:p w14:paraId="2908EDAA" w14:textId="5B7F10FB" w:rsidR="00D859F4" w:rsidRDefault="00D859F4" w:rsidP="00D859F4">
      <w:pPr>
        <w:rPr>
          <w:rFonts w:ascii="Constantia" w:hAnsi="Constantia"/>
        </w:rPr>
      </w:pPr>
      <w:r w:rsidRPr="00126757">
        <w:rPr>
          <w:rFonts w:ascii="Constantia" w:hAnsi="Constantia"/>
        </w:rPr>
        <w:t xml:space="preserve">Notice in the Course entity, students and teacher have mapping </w:t>
      </w:r>
      <w:r w:rsidR="000B7F22" w:rsidRPr="00126757">
        <w:rPr>
          <w:rFonts w:ascii="Constantia" w:hAnsi="Constantia"/>
        </w:rPr>
        <w:t>indicators</w:t>
      </w:r>
      <w:r w:rsidRPr="00126757">
        <w:rPr>
          <w:rFonts w:ascii="Constantia" w:hAnsi="Constantia"/>
        </w:rPr>
        <w:t xml:space="preserve"> for many-to-one &amp; one-to-many symbols</w:t>
      </w:r>
      <w:r w:rsidR="000B7F22" w:rsidRPr="00126757">
        <w:rPr>
          <w:rFonts w:ascii="Constantia" w:hAnsi="Constantia"/>
        </w:rPr>
        <w:t xml:space="preserve">. A nice way to verify your </w:t>
      </w:r>
      <w:r w:rsidR="00126757" w:rsidRPr="00126757">
        <w:rPr>
          <w:rFonts w:ascii="Constantia" w:hAnsi="Constantia"/>
        </w:rPr>
        <w:t>selections after using the JPA details in the console view!</w:t>
      </w:r>
    </w:p>
    <w:p w14:paraId="34BB491F" w14:textId="773E81CC" w:rsidR="008274A9" w:rsidRDefault="008274A9" w:rsidP="00D859F4">
      <w:pPr>
        <w:rPr>
          <w:rFonts w:ascii="Constantia" w:hAnsi="Constantia"/>
        </w:rPr>
      </w:pPr>
      <w:r>
        <w:rPr>
          <w:rFonts w:ascii="Constantia" w:hAnsi="Constantia"/>
        </w:rPr>
        <w:t>9:30AM Here’s some weird shit! Check this out:</w:t>
      </w:r>
    </w:p>
    <w:p w14:paraId="0CF5CAB6" w14:textId="77777777" w:rsidR="008274A9" w:rsidRDefault="008274A9" w:rsidP="008274A9">
      <w:pPr>
        <w:keepNext/>
      </w:pPr>
      <w:r>
        <w:rPr>
          <w:rFonts w:ascii="Constantia" w:hAnsi="Constantia"/>
          <w:noProof/>
        </w:rPr>
        <w:lastRenderedPageBreak/>
        <w:drawing>
          <wp:inline distT="0" distB="0" distL="0" distR="0" wp14:anchorId="21E93B3B" wp14:editId="4851280D">
            <wp:extent cx="4130398" cy="4648603"/>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1"/>
                    <a:stretch>
                      <a:fillRect/>
                    </a:stretch>
                  </pic:blipFill>
                  <pic:spPr>
                    <a:xfrm>
                      <a:off x="0" y="0"/>
                      <a:ext cx="4130398" cy="4648603"/>
                    </a:xfrm>
                    <a:prstGeom prst="rect">
                      <a:avLst/>
                    </a:prstGeom>
                  </pic:spPr>
                </pic:pic>
              </a:graphicData>
            </a:graphic>
          </wp:inline>
        </w:drawing>
      </w:r>
    </w:p>
    <w:p w14:paraId="34065D41" w14:textId="300FAAA5" w:rsidR="008274A9" w:rsidRDefault="008274A9" w:rsidP="008274A9">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42</w:t>
      </w:r>
      <w:r w:rsidR="005F10C4">
        <w:rPr>
          <w:noProof/>
        </w:rPr>
        <w:fldChar w:fldCharType="end"/>
      </w:r>
      <w:r>
        <w:t>: Persistence file columns and fields</w:t>
      </w:r>
    </w:p>
    <w:p w14:paraId="1977D476" w14:textId="2FA48E59" w:rsidR="008274A9" w:rsidRDefault="008274A9" w:rsidP="008274A9">
      <w:r>
        <w:t>This is correct, verified in the SQL Database. Now check this out:</w:t>
      </w:r>
    </w:p>
    <w:p w14:paraId="59B5C4F2" w14:textId="77777777" w:rsidR="008274A9" w:rsidRDefault="008274A9" w:rsidP="008274A9">
      <w:pPr>
        <w:keepNext/>
      </w:pPr>
      <w:r>
        <w:rPr>
          <w:noProof/>
        </w:rPr>
        <w:lastRenderedPageBreak/>
        <w:drawing>
          <wp:inline distT="0" distB="0" distL="0" distR="0" wp14:anchorId="63CA027E" wp14:editId="2C149990">
            <wp:extent cx="4084674" cy="51439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2"/>
                    <a:stretch>
                      <a:fillRect/>
                    </a:stretch>
                  </pic:blipFill>
                  <pic:spPr>
                    <a:xfrm>
                      <a:off x="0" y="0"/>
                      <a:ext cx="4084674" cy="5143946"/>
                    </a:xfrm>
                    <a:prstGeom prst="rect">
                      <a:avLst/>
                    </a:prstGeom>
                  </pic:spPr>
                </pic:pic>
              </a:graphicData>
            </a:graphic>
          </wp:inline>
        </w:drawing>
      </w:r>
    </w:p>
    <w:p w14:paraId="56F5B17D" w14:textId="17F9501F" w:rsidR="008274A9" w:rsidRDefault="008274A9" w:rsidP="008274A9">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43</w:t>
      </w:r>
      <w:r w:rsidR="005F10C4">
        <w:rPr>
          <w:noProof/>
        </w:rPr>
        <w:fldChar w:fldCharType="end"/>
      </w:r>
      <w:r>
        <w:t>: Beans fields under web resources</w:t>
      </w:r>
    </w:p>
    <w:p w14:paraId="3F41E31C" w14:textId="627DBF18" w:rsidR="008274A9" w:rsidRPr="0096680F" w:rsidRDefault="008274A9" w:rsidP="008274A9">
      <w:pPr>
        <w:rPr>
          <w:rFonts w:ascii="Constantia" w:hAnsi="Constantia"/>
        </w:rPr>
      </w:pPr>
      <w:r w:rsidRPr="0096680F">
        <w:rPr>
          <w:rFonts w:ascii="Constantia" w:hAnsi="Constantia"/>
        </w:rPr>
        <w:t>Both of these are under the web-resources bean directory. Another freaking thing to track down! Not sure if I’m up for it today.</w:t>
      </w:r>
    </w:p>
    <w:p w14:paraId="0D18F0C3" w14:textId="165E9F4A" w:rsidR="00633B69" w:rsidRPr="0096680F" w:rsidRDefault="00633B69" w:rsidP="008274A9">
      <w:pPr>
        <w:rPr>
          <w:rFonts w:ascii="Constantia" w:hAnsi="Constantia"/>
        </w:rPr>
      </w:pPr>
      <w:r w:rsidRPr="0096680F">
        <w:rPr>
          <w:rFonts w:ascii="Constantia" w:hAnsi="Constantia"/>
        </w:rPr>
        <w:t xml:space="preserve">11:00AM – Well there’s more than one way to fix the school_management_jpa database! </w:t>
      </w:r>
      <w:r w:rsidRPr="0096680F">
        <w:rPr>
          <mc:AlternateContent>
            <mc:Choice Requires="w16se">
              <w:rFonts w:ascii="Constantia" w:hAnsi="Constant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96680F">
        <w:rPr>
          <w:rFonts w:ascii="Constantia" w:hAnsi="Constantia"/>
        </w:rPr>
        <w:t xml:space="preserve"> I opened up the script file in Sql and corrected it. Got rid of all the double fields, saved the script as separate files for each table. Worked perfectly!</w:t>
      </w:r>
    </w:p>
    <w:p w14:paraId="47119C7E" w14:textId="32E64EF2" w:rsidR="0096680F" w:rsidRPr="0096680F" w:rsidRDefault="0096680F" w:rsidP="008274A9">
      <w:pPr>
        <w:rPr>
          <w:rFonts w:ascii="Constantia" w:hAnsi="Constantia"/>
        </w:rPr>
      </w:pPr>
      <w:r w:rsidRPr="0096680F">
        <w:rPr>
          <w:rFonts w:ascii="Constantia" w:hAnsi="Constantia"/>
        </w:rPr>
        <w:t>Finally! I imported the javax.faces.bean…..files and got a clean build for a change!</w:t>
      </w:r>
    </w:p>
    <w:p w14:paraId="5867BEC5" w14:textId="77777777" w:rsidR="0096680F" w:rsidRDefault="0096680F" w:rsidP="0096680F">
      <w:pPr>
        <w:keepNext/>
      </w:pPr>
      <w:r>
        <w:rPr>
          <w:noProof/>
        </w:rPr>
        <w:lastRenderedPageBreak/>
        <w:drawing>
          <wp:inline distT="0" distB="0" distL="0" distR="0" wp14:anchorId="56688AF6" wp14:editId="7B8BE00C">
            <wp:extent cx="5943600" cy="35204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3"/>
                    <a:stretch>
                      <a:fillRect/>
                    </a:stretch>
                  </pic:blipFill>
                  <pic:spPr>
                    <a:xfrm>
                      <a:off x="0" y="0"/>
                      <a:ext cx="5943600" cy="3520440"/>
                    </a:xfrm>
                    <a:prstGeom prst="rect">
                      <a:avLst/>
                    </a:prstGeom>
                  </pic:spPr>
                </pic:pic>
              </a:graphicData>
            </a:graphic>
          </wp:inline>
        </w:drawing>
      </w:r>
    </w:p>
    <w:p w14:paraId="486F60DF" w14:textId="770DC943" w:rsidR="0096680F" w:rsidRDefault="0096680F" w:rsidP="0096680F">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44</w:t>
      </w:r>
      <w:r w:rsidR="005F10C4">
        <w:rPr>
          <w:noProof/>
        </w:rPr>
        <w:fldChar w:fldCharType="end"/>
      </w:r>
      <w:r>
        <w:t>: successful maven build</w:t>
      </w:r>
    </w:p>
    <w:p w14:paraId="7A26C343" w14:textId="77DF8986" w:rsidR="0096680F" w:rsidRDefault="000E6B1E" w:rsidP="0096680F">
      <w:r>
        <w:t>I spoke too soon apparently! Still getting an error:</w:t>
      </w:r>
    </w:p>
    <w:p w14:paraId="1251B62E" w14:textId="002CFE37" w:rsidR="000E6B1E" w:rsidRDefault="000E6B1E" w:rsidP="000E6B1E">
      <w:pPr>
        <w:keepNext/>
      </w:pPr>
      <w:r>
        <w:rPr>
          <w:noProof/>
        </w:rPr>
        <mc:AlternateContent>
          <mc:Choice Requires="wpi">
            <w:drawing>
              <wp:anchor distT="0" distB="0" distL="114300" distR="114300" simplePos="0" relativeHeight="251682816" behindDoc="0" locked="0" layoutInCell="1" allowOverlap="1" wp14:anchorId="59212C4A" wp14:editId="3C14B93F">
                <wp:simplePos x="0" y="0"/>
                <wp:positionH relativeFrom="column">
                  <wp:posOffset>1708929</wp:posOffset>
                </wp:positionH>
                <wp:positionV relativeFrom="paragraph">
                  <wp:posOffset>1764682</wp:posOffset>
                </wp:positionV>
                <wp:extent cx="4614120" cy="82800"/>
                <wp:effectExtent l="95250" t="152400" r="34290" b="165100"/>
                <wp:wrapNone/>
                <wp:docPr id="70" name="Ink 70"/>
                <wp:cNvGraphicFramePr/>
                <a:graphic xmlns:a="http://schemas.openxmlformats.org/drawingml/2006/main">
                  <a:graphicData uri="http://schemas.microsoft.com/office/word/2010/wordprocessingInk">
                    <w14:contentPart bwMode="auto" r:id="rId94">
                      <w14:nvContentPartPr>
                        <w14:cNvContentPartPr/>
                      </w14:nvContentPartPr>
                      <w14:xfrm>
                        <a:off x="0" y="0"/>
                        <a:ext cx="4614120" cy="82800"/>
                      </w14:xfrm>
                    </w14:contentPart>
                  </a:graphicData>
                </a:graphic>
              </wp:anchor>
            </w:drawing>
          </mc:Choice>
          <mc:Fallback>
            <w:pict>
              <v:shapetype w14:anchorId="52DD4F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130.3pt;margin-top:130.45pt;width:371.8pt;height:2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">
                <v:imagedata r:id="rId95" o:title=""/>
              </v:shape>
            </w:pict>
          </mc:Fallback>
        </mc:AlternateContent>
      </w:r>
      <w:r>
        <w:rPr>
          <w:noProof/>
        </w:rPr>
        <w:drawing>
          <wp:inline distT="0" distB="0" distL="0" distR="0" wp14:anchorId="2F79667E" wp14:editId="61FC9206">
            <wp:extent cx="5943600" cy="24333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6"/>
                    <a:stretch>
                      <a:fillRect/>
                    </a:stretch>
                  </pic:blipFill>
                  <pic:spPr>
                    <a:xfrm>
                      <a:off x="0" y="0"/>
                      <a:ext cx="5943600" cy="2433320"/>
                    </a:xfrm>
                    <a:prstGeom prst="rect">
                      <a:avLst/>
                    </a:prstGeom>
                  </pic:spPr>
                </pic:pic>
              </a:graphicData>
            </a:graphic>
          </wp:inline>
        </w:drawing>
      </w:r>
    </w:p>
    <w:p w14:paraId="55ABE1E6" w14:textId="5DC3BEEC" w:rsidR="000E6B1E" w:rsidRDefault="000E6B1E" w:rsidP="000E6B1E">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45</w:t>
      </w:r>
      <w:r w:rsidR="005F10C4">
        <w:rPr>
          <w:noProof/>
        </w:rPr>
        <w:fldChar w:fldCharType="end"/>
      </w:r>
      <w:r>
        <w:t>:illegal mapping error</w:t>
      </w:r>
    </w:p>
    <w:p w14:paraId="3E773281" w14:textId="7B388F60" w:rsidR="000E6B1E" w:rsidRDefault="000E6B1E" w:rsidP="000E6B1E">
      <w:r w:rsidRPr="000E6B1E">
        <w:rPr>
          <w:rFonts w:ascii="Constantia" w:hAnsi="Constantia"/>
        </w:rPr>
        <w:t>Guess I’ll have to google that too!</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10C88782" w14:textId="47D8266E" w:rsidR="00894A9D" w:rsidRDefault="002F2344" w:rsidP="001B0AB0">
      <w:r>
        <w:t>08/15/20 8:00AM – So, I get one problem solved and another pops up! I went and edited the relationships and joins so the last error got omitted, now I have this one:</w:t>
      </w:r>
    </w:p>
    <w:p w14:paraId="76B9E132" w14:textId="77777777" w:rsidR="002F2344" w:rsidRDefault="002F2344" w:rsidP="002F2344">
      <w:pPr>
        <w:keepNext/>
      </w:pPr>
      <w:r>
        <w:rPr>
          <w:noProof/>
        </w:rPr>
        <w:lastRenderedPageBreak/>
        <w:drawing>
          <wp:inline distT="0" distB="0" distL="0" distR="0" wp14:anchorId="657F1C56" wp14:editId="548C60D8">
            <wp:extent cx="5943600" cy="46234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7"/>
                    <a:stretch>
                      <a:fillRect/>
                    </a:stretch>
                  </pic:blipFill>
                  <pic:spPr>
                    <a:xfrm>
                      <a:off x="0" y="0"/>
                      <a:ext cx="5943600" cy="4623435"/>
                    </a:xfrm>
                    <a:prstGeom prst="rect">
                      <a:avLst/>
                    </a:prstGeom>
                  </pic:spPr>
                </pic:pic>
              </a:graphicData>
            </a:graphic>
          </wp:inline>
        </w:drawing>
      </w:r>
    </w:p>
    <w:p w14:paraId="4A4737A8" w14:textId="32B0DD64" w:rsidR="002F2344" w:rsidRDefault="002F2344" w:rsidP="002F2344">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46</w:t>
      </w:r>
      <w:r w:rsidR="005F10C4">
        <w:rPr>
          <w:noProof/>
        </w:rPr>
        <w:fldChar w:fldCharType="end"/>
      </w:r>
      <w:r>
        <w:t>: connection failure</w:t>
      </w:r>
    </w:p>
    <w:p w14:paraId="69F722B0" w14:textId="1562A73B" w:rsidR="002F2344" w:rsidRDefault="002F2344" w:rsidP="002F2344">
      <w:r>
        <w:t>So close! And yet so far! LOL I’ll guess my day will be googling that now.</w:t>
      </w:r>
    </w:p>
    <w:p w14:paraId="320CEC20" w14:textId="77777777" w:rsidR="00C23229" w:rsidRDefault="00C23229" w:rsidP="00C23229">
      <w:pPr>
        <w:keepNext/>
      </w:pPr>
      <w:r>
        <w:rPr>
          <w:noProof/>
        </w:rPr>
        <w:drawing>
          <wp:inline distT="0" distB="0" distL="0" distR="0" wp14:anchorId="3E5D09ED" wp14:editId="7A2AC73F">
            <wp:extent cx="5943600" cy="2712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8"/>
                    <a:stretch>
                      <a:fillRect/>
                    </a:stretch>
                  </pic:blipFill>
                  <pic:spPr>
                    <a:xfrm>
                      <a:off x="0" y="0"/>
                      <a:ext cx="5943600" cy="2712720"/>
                    </a:xfrm>
                    <a:prstGeom prst="rect">
                      <a:avLst/>
                    </a:prstGeom>
                  </pic:spPr>
                </pic:pic>
              </a:graphicData>
            </a:graphic>
          </wp:inline>
        </w:drawing>
      </w:r>
    </w:p>
    <w:p w14:paraId="04B64AE5" w14:textId="4D68E816" w:rsidR="00C23229" w:rsidRDefault="00C23229" w:rsidP="00C23229">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47</w:t>
      </w:r>
      <w:r w:rsidR="005F10C4">
        <w:rPr>
          <w:noProof/>
        </w:rPr>
        <w:fldChar w:fldCharType="end"/>
      </w:r>
      <w:r>
        <w:t>: DataSource Error</w:t>
      </w:r>
    </w:p>
    <w:p w14:paraId="41384814" w14:textId="54E69874" w:rsidR="00C23229" w:rsidRDefault="00C23229" w:rsidP="00C23229">
      <w:r>
        <w:lastRenderedPageBreak/>
        <w:t>So close! LOL</w:t>
      </w:r>
    </w:p>
    <w:p w14:paraId="2D73860A" w14:textId="4BCC3B2D" w:rsidR="003913E4" w:rsidRDefault="003913E4" w:rsidP="003913E4">
      <w:pPr>
        <w:pStyle w:val="Heading1"/>
        <w:jc w:val="center"/>
        <w:rPr>
          <w:rFonts w:ascii="Constantia" w:hAnsi="Constantia"/>
        </w:rPr>
      </w:pPr>
      <w:r>
        <w:rPr>
          <w:rFonts w:ascii="Constantia" w:hAnsi="Constantia"/>
        </w:rPr>
        <w:t>Again with the Server Problems!</w:t>
      </w:r>
    </w:p>
    <w:p w14:paraId="75071319" w14:textId="77777777" w:rsidR="003913E4" w:rsidRPr="003913E4" w:rsidRDefault="003913E4" w:rsidP="003913E4"/>
    <w:p w14:paraId="1ECA8AA5" w14:textId="34247227" w:rsidR="003913E4" w:rsidRDefault="003913E4" w:rsidP="003913E4">
      <w:r w:rsidRPr="00F464DB">
        <w:rPr>
          <w:b/>
          <w:bCs/>
        </w:rPr>
        <w:t>08/19/20 9:00AM</w:t>
      </w:r>
      <w:r>
        <w:t xml:space="preserve"> - So,,here we go again! After much research and reading forums/user groups,I “think” my problems may be sorting out. Turns out it was user error after all! HAHA! Imagine that! Re-using code and copying whole projects and renaming them, probably not a good idea I’m finding out. All my problems start when I do that it seems. A wrong dependency here,</w:t>
      </w:r>
      <w:r w:rsidR="00A82715">
        <w:t xml:space="preserve"> missing dependency there,</w:t>
      </w:r>
      <w:r>
        <w:t xml:space="preserve"> a wrong piece of code here, etc.. What finally caught my eye was an error that stated “illegal reference to another file or procedure” or something like that!</w:t>
      </w:r>
      <w:r w:rsidR="008414CF">
        <w:t xml:space="preserve"> I should have cut and pasted it! LOL </w:t>
      </w:r>
      <w:r w:rsidR="008414C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8414CF">
        <w:t xml:space="preserve"> Anyways, after freshly installing Java, Eclipse, </w:t>
      </w:r>
      <w:r w:rsidR="00C42C88">
        <w:t>Tomcat, etc,, I’m back up and running so far.</w:t>
      </w:r>
    </w:p>
    <w:p w14:paraId="03F138E4" w14:textId="209CDA32" w:rsidR="00AD327B" w:rsidRDefault="00AD327B" w:rsidP="003913E4">
      <w:r>
        <w:t>The Course Management Project is at Rev.3 now,,HAHA! Different approaches result in different obstacles &amp; problems. My current approach is to have a Student, Course, and Teacher POJO. Pretty basic. Incorporating Maven, Hibernate</w:t>
      </w:r>
      <w:r w:rsidR="000F6230">
        <w:t>,</w:t>
      </w:r>
      <w:r>
        <w:t xml:space="preserve"> Apache 8.5 </w:t>
      </w:r>
      <w:r w:rsidR="000F6230">
        <w:t xml:space="preserve">Server </w:t>
      </w:r>
      <w:r>
        <w:t>and Java 1.8 runtimes.</w:t>
      </w:r>
      <w:r w:rsidR="0091545E">
        <w:t xml:space="preserve"> </w:t>
      </w:r>
      <w:r w:rsidR="0071199B">
        <w:t xml:space="preserve">Also the Context and Dependency Injection (CDI) nature. </w:t>
      </w:r>
      <w:r w:rsidR="0091545E">
        <w:t>Start small and make sure the DB connections work is the first step</w:t>
      </w:r>
      <w:r w:rsidR="0071199B">
        <w:t xml:space="preserve"> with Student, Course, Teacher beans.</w:t>
      </w:r>
      <w:r w:rsidR="00A035D3">
        <w:t xml:space="preserve"> Before I kept using student_id, teacher_id, course_id as the beans. This time </w:t>
      </w:r>
      <w:r w:rsidR="003B0B53">
        <w:t>“</w:t>
      </w:r>
      <w:r w:rsidR="00A035D3">
        <w:t>student_id</w:t>
      </w:r>
      <w:r w:rsidR="003B0B53">
        <w:t>”</w:t>
      </w:r>
      <w:r w:rsidR="00A035D3">
        <w:t xml:space="preserve"> is just “id”</w:t>
      </w:r>
      <w:r w:rsidR="003B0B53">
        <w:t>, so that will be the model that ties everything together hopefully.</w:t>
      </w:r>
    </w:p>
    <w:p w14:paraId="3C6B6477" w14:textId="19B798FF" w:rsidR="00F464DB" w:rsidRDefault="00F464DB" w:rsidP="003913E4">
      <w:r w:rsidRPr="006212D3">
        <w:rPr>
          <w:b/>
          <w:bCs/>
        </w:rPr>
        <w:t>2:30PM</w:t>
      </w:r>
      <w:r>
        <w:t xml:space="preserve"> – Just confirmed! If I put the forward slash “/” here:</w:t>
      </w:r>
    </w:p>
    <w:p w14:paraId="08E36122" w14:textId="77777777" w:rsidR="00F464DB" w:rsidRPr="00F464DB" w:rsidRDefault="00F464DB" w:rsidP="00F464DB">
      <w:pPr>
        <w:autoSpaceDE w:val="0"/>
        <w:autoSpaceDN w:val="0"/>
        <w:adjustRightInd w:val="0"/>
        <w:spacing w:after="0" w:line="240" w:lineRule="auto"/>
        <w:ind w:firstLine="0"/>
        <w:rPr>
          <w:rFonts w:cs="Consolas"/>
          <w:i/>
          <w:iCs/>
          <w:sz w:val="22"/>
          <w:szCs w:val="22"/>
        </w:rPr>
      </w:pPr>
      <w:r w:rsidRPr="00F464DB">
        <w:rPr>
          <w:rFonts w:cs="Consolas"/>
          <w:i/>
          <w:iCs/>
          <w:color w:val="646464"/>
          <w:sz w:val="22"/>
          <w:szCs w:val="22"/>
        </w:rPr>
        <w:t>@WebServlet</w:t>
      </w:r>
      <w:r w:rsidRPr="00F464DB">
        <w:rPr>
          <w:rFonts w:cs="Consolas"/>
          <w:i/>
          <w:iCs/>
          <w:color w:val="000000"/>
          <w:sz w:val="22"/>
          <w:szCs w:val="22"/>
        </w:rPr>
        <w:t>(</w:t>
      </w:r>
      <w:r w:rsidRPr="00F464DB">
        <w:rPr>
          <w:rFonts w:cs="Consolas"/>
          <w:i/>
          <w:iCs/>
          <w:color w:val="2A00FF"/>
          <w:sz w:val="22"/>
          <w:szCs w:val="22"/>
        </w:rPr>
        <w:t>"/register"</w:t>
      </w:r>
      <w:r w:rsidRPr="00F464DB">
        <w:rPr>
          <w:rFonts w:cs="Consolas"/>
          <w:i/>
          <w:iCs/>
          <w:color w:val="000000"/>
          <w:sz w:val="22"/>
          <w:szCs w:val="22"/>
        </w:rPr>
        <w:t>)</w:t>
      </w:r>
    </w:p>
    <w:p w14:paraId="16120216" w14:textId="1DAEEA78" w:rsidR="00F464DB" w:rsidRDefault="00F464DB" w:rsidP="00F464DB">
      <w:pPr>
        <w:autoSpaceDE w:val="0"/>
        <w:autoSpaceDN w:val="0"/>
        <w:adjustRightInd w:val="0"/>
        <w:spacing w:after="0" w:line="240" w:lineRule="auto"/>
        <w:ind w:firstLine="0"/>
        <w:rPr>
          <w:rFonts w:cs="Consolas"/>
          <w:i/>
          <w:iCs/>
          <w:color w:val="000000"/>
          <w:sz w:val="22"/>
          <w:szCs w:val="22"/>
        </w:rPr>
      </w:pPr>
      <w:r w:rsidRPr="00F464DB">
        <w:rPr>
          <w:rFonts w:cs="Consolas"/>
          <w:b/>
          <w:bCs/>
          <w:i/>
          <w:iCs/>
          <w:color w:val="7F0055"/>
          <w:sz w:val="22"/>
          <w:szCs w:val="22"/>
        </w:rPr>
        <w:t>public</w:t>
      </w:r>
      <w:r w:rsidRPr="00F464DB">
        <w:rPr>
          <w:rFonts w:cs="Consolas"/>
          <w:i/>
          <w:iCs/>
          <w:color w:val="000000"/>
          <w:sz w:val="22"/>
          <w:szCs w:val="22"/>
        </w:rPr>
        <w:t xml:space="preserve"> </w:t>
      </w:r>
      <w:r w:rsidRPr="00F464DB">
        <w:rPr>
          <w:rFonts w:cs="Consolas"/>
          <w:b/>
          <w:bCs/>
          <w:i/>
          <w:iCs/>
          <w:color w:val="7F0055"/>
          <w:sz w:val="22"/>
          <w:szCs w:val="22"/>
        </w:rPr>
        <w:t>class</w:t>
      </w:r>
      <w:r w:rsidRPr="00F464DB">
        <w:rPr>
          <w:rFonts w:cs="Consolas"/>
          <w:i/>
          <w:iCs/>
          <w:color w:val="000000"/>
          <w:sz w:val="22"/>
          <w:szCs w:val="22"/>
        </w:rPr>
        <w:t xml:space="preserve"> StudentServlet </w:t>
      </w:r>
      <w:r w:rsidRPr="00F464DB">
        <w:rPr>
          <w:rFonts w:cs="Consolas"/>
          <w:b/>
          <w:bCs/>
          <w:i/>
          <w:iCs/>
          <w:color w:val="7F0055"/>
          <w:sz w:val="22"/>
          <w:szCs w:val="22"/>
        </w:rPr>
        <w:t>extends</w:t>
      </w:r>
      <w:r w:rsidRPr="00F464DB">
        <w:rPr>
          <w:rFonts w:cs="Consolas"/>
          <w:i/>
          <w:iCs/>
          <w:color w:val="000000"/>
          <w:sz w:val="22"/>
          <w:szCs w:val="22"/>
        </w:rPr>
        <w:t xml:space="preserve"> HttpServlet {</w:t>
      </w:r>
    </w:p>
    <w:p w14:paraId="5A65C79F" w14:textId="0DA80A4A" w:rsidR="00F464DB" w:rsidRDefault="00F464DB" w:rsidP="00F464DB">
      <w:pPr>
        <w:autoSpaceDE w:val="0"/>
        <w:autoSpaceDN w:val="0"/>
        <w:adjustRightInd w:val="0"/>
        <w:spacing w:after="0" w:line="240" w:lineRule="auto"/>
        <w:ind w:firstLine="0"/>
        <w:rPr>
          <w:rFonts w:cs="Consolas"/>
          <w:i/>
          <w:iCs/>
          <w:color w:val="000000"/>
          <w:sz w:val="22"/>
          <w:szCs w:val="22"/>
        </w:rPr>
      </w:pPr>
    </w:p>
    <w:p w14:paraId="029F5F1A" w14:textId="03DB5EB8" w:rsidR="00F464DB" w:rsidRDefault="00F464DB" w:rsidP="00E5286C">
      <w:pPr>
        <w:autoSpaceDE w:val="0"/>
        <w:autoSpaceDN w:val="0"/>
        <w:adjustRightInd w:val="0"/>
        <w:spacing w:after="0" w:line="240" w:lineRule="auto"/>
        <w:rPr>
          <w:rFonts w:cs="Consolas"/>
          <w:color w:val="000000"/>
          <w:sz w:val="22"/>
          <w:szCs w:val="22"/>
        </w:rPr>
      </w:pPr>
      <w:r>
        <w:rPr>
          <w:rFonts w:cs="Consolas"/>
          <w:color w:val="000000"/>
          <w:sz w:val="22"/>
          <w:szCs w:val="22"/>
        </w:rPr>
        <w:t>It works, if I leave it out, it doesn’t start! Weird! I have never learned that in a tutorial that’s for sure!</w:t>
      </w:r>
    </w:p>
    <w:p w14:paraId="11CD67E7" w14:textId="77777777" w:rsidR="00E5286C" w:rsidRDefault="00E5286C" w:rsidP="00E5286C">
      <w:pPr>
        <w:autoSpaceDE w:val="0"/>
        <w:autoSpaceDN w:val="0"/>
        <w:adjustRightInd w:val="0"/>
        <w:spacing w:after="0" w:line="240" w:lineRule="auto"/>
        <w:rPr>
          <w:rFonts w:cs="Consolas"/>
          <w:color w:val="000000"/>
          <w:sz w:val="22"/>
          <w:szCs w:val="22"/>
        </w:rPr>
      </w:pPr>
    </w:p>
    <w:p w14:paraId="259D9888" w14:textId="1017BF18" w:rsidR="00E5286C" w:rsidRDefault="00E5286C" w:rsidP="00E5286C">
      <w:pPr>
        <w:autoSpaceDE w:val="0"/>
        <w:autoSpaceDN w:val="0"/>
        <w:adjustRightInd w:val="0"/>
        <w:spacing w:after="0" w:line="240" w:lineRule="auto"/>
        <w:rPr>
          <w:rFonts w:cs="Consolas"/>
          <w:color w:val="000000"/>
          <w:sz w:val="22"/>
          <w:szCs w:val="22"/>
        </w:rPr>
      </w:pPr>
      <w:r>
        <w:rPr>
          <w:rFonts w:cs="Consolas"/>
          <w:color w:val="000000"/>
          <w:sz w:val="22"/>
          <w:szCs w:val="22"/>
        </w:rPr>
        <w:t>6:00PM – Here’s a bit of info to keep in mind:</w:t>
      </w:r>
    </w:p>
    <w:p w14:paraId="29D590F2" w14:textId="77777777" w:rsidR="00E5286C" w:rsidRDefault="00E5286C" w:rsidP="00E5286C">
      <w:pPr>
        <w:keepNext/>
        <w:autoSpaceDE w:val="0"/>
        <w:autoSpaceDN w:val="0"/>
        <w:adjustRightInd w:val="0"/>
        <w:spacing w:after="0" w:line="240" w:lineRule="auto"/>
      </w:pPr>
      <w:r>
        <w:rPr>
          <w:rFonts w:cs="Consolas"/>
          <w:noProof/>
          <w:color w:val="000000"/>
          <w:sz w:val="22"/>
          <w:szCs w:val="22"/>
        </w:rPr>
        <mc:AlternateContent>
          <mc:Choice Requires="wpi">
            <w:drawing>
              <wp:anchor distT="0" distB="0" distL="114300" distR="114300" simplePos="0" relativeHeight="251685888" behindDoc="0" locked="0" layoutInCell="1" allowOverlap="1" wp14:anchorId="754CA4D0" wp14:editId="103D6D6C">
                <wp:simplePos x="0" y="0"/>
                <wp:positionH relativeFrom="column">
                  <wp:posOffset>-1496871</wp:posOffset>
                </wp:positionH>
                <wp:positionV relativeFrom="paragraph">
                  <wp:posOffset>949605</wp:posOffset>
                </wp:positionV>
                <wp:extent cx="360" cy="360"/>
                <wp:effectExtent l="95250" t="152400" r="114300" b="152400"/>
                <wp:wrapNone/>
                <wp:docPr id="76" name="Ink 76"/>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type w14:anchorId="7BB14B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22.1pt;margin-top:66.25pt;width:8.55pt;height:17.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">
                <v:imagedata r:id="rId100" o:title=""/>
              </v:shape>
            </w:pict>
          </mc:Fallback>
        </mc:AlternateContent>
      </w:r>
      <w:r>
        <w:rPr>
          <w:rFonts w:cs="Consolas"/>
          <w:noProof/>
          <w:color w:val="000000"/>
          <w:sz w:val="22"/>
          <w:szCs w:val="22"/>
        </w:rPr>
        <mc:AlternateContent>
          <mc:Choice Requires="wpi">
            <w:drawing>
              <wp:anchor distT="0" distB="0" distL="114300" distR="114300" simplePos="0" relativeHeight="251684864" behindDoc="0" locked="0" layoutInCell="1" allowOverlap="1" wp14:anchorId="79B66B15" wp14:editId="32EB32D2">
                <wp:simplePos x="0" y="0"/>
                <wp:positionH relativeFrom="column">
                  <wp:posOffset>4332249</wp:posOffset>
                </wp:positionH>
                <wp:positionV relativeFrom="paragraph">
                  <wp:posOffset>481245</wp:posOffset>
                </wp:positionV>
                <wp:extent cx="1049400" cy="53280"/>
                <wp:effectExtent l="0" t="133350" r="132080" b="175895"/>
                <wp:wrapNone/>
                <wp:docPr id="74" name="Ink 74"/>
                <wp:cNvGraphicFramePr/>
                <a:graphic xmlns:a="http://schemas.openxmlformats.org/drawingml/2006/main">
                  <a:graphicData uri="http://schemas.microsoft.com/office/word/2010/wordprocessingInk">
                    <w14:contentPart bwMode="auto" r:id="rId101">
                      <w14:nvContentPartPr>
                        <w14:cNvContentPartPr/>
                      </w14:nvContentPartPr>
                      <w14:xfrm>
                        <a:off x="0" y="0"/>
                        <a:ext cx="1049400" cy="53280"/>
                      </w14:xfrm>
                    </w14:contentPart>
                  </a:graphicData>
                </a:graphic>
              </wp:anchor>
            </w:drawing>
          </mc:Choice>
          <mc:Fallback>
            <w:pict>
              <v:shape w14:anchorId="55948D69" id="Ink 74" o:spid="_x0000_s1026" type="#_x0000_t75" style="position:absolute;margin-left:336.85pt;margin-top:29.4pt;width:91.15pt;height:21.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">
                <v:imagedata r:id="rId102" o:title=""/>
              </v:shape>
            </w:pict>
          </mc:Fallback>
        </mc:AlternateContent>
      </w:r>
      <w:r>
        <w:rPr>
          <w:rFonts w:cs="Consolas"/>
          <w:noProof/>
          <w:color w:val="000000"/>
          <w:sz w:val="22"/>
          <w:szCs w:val="22"/>
        </w:rPr>
        <mc:AlternateContent>
          <mc:Choice Requires="wpi">
            <w:drawing>
              <wp:anchor distT="0" distB="0" distL="114300" distR="114300" simplePos="0" relativeHeight="251683840" behindDoc="0" locked="0" layoutInCell="1" allowOverlap="1" wp14:anchorId="2974602C" wp14:editId="15284FC9">
                <wp:simplePos x="0" y="0"/>
                <wp:positionH relativeFrom="column">
                  <wp:posOffset>805329</wp:posOffset>
                </wp:positionH>
                <wp:positionV relativeFrom="paragraph">
                  <wp:posOffset>1673925</wp:posOffset>
                </wp:positionV>
                <wp:extent cx="5356440" cy="120600"/>
                <wp:effectExtent l="76200" t="152400" r="73025" b="165735"/>
                <wp:wrapNone/>
                <wp:docPr id="73" name="Ink 73"/>
                <wp:cNvGraphicFramePr/>
                <a:graphic xmlns:a="http://schemas.openxmlformats.org/drawingml/2006/main">
                  <a:graphicData uri="http://schemas.microsoft.com/office/word/2010/wordprocessingInk">
                    <w14:contentPart bwMode="auto" r:id="rId103">
                      <w14:nvContentPartPr>
                        <w14:cNvContentPartPr/>
                      </w14:nvContentPartPr>
                      <w14:xfrm>
                        <a:off x="0" y="0"/>
                        <a:ext cx="5356440" cy="120600"/>
                      </w14:xfrm>
                    </w14:contentPart>
                  </a:graphicData>
                </a:graphic>
              </wp:anchor>
            </w:drawing>
          </mc:Choice>
          <mc:Fallback>
            <w:pict>
              <v:shape w14:anchorId="0383C117" id="Ink 73" o:spid="_x0000_s1026" type="#_x0000_t75" style="position:absolute;margin-left:59.15pt;margin-top:123.3pt;width:430.25pt;height:26.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">
                <v:imagedata r:id="rId104" o:title=""/>
              </v:shape>
            </w:pict>
          </mc:Fallback>
        </mc:AlternateContent>
      </w:r>
      <w:r>
        <w:rPr>
          <w:rFonts w:cs="Consolas"/>
          <w:noProof/>
          <w:color w:val="000000"/>
          <w:sz w:val="22"/>
          <w:szCs w:val="22"/>
        </w:rPr>
        <w:drawing>
          <wp:inline distT="0" distB="0" distL="0" distR="0" wp14:anchorId="7642E94E" wp14:editId="71CA5555">
            <wp:extent cx="5943600" cy="22796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5"/>
                    <a:stretch>
                      <a:fillRect/>
                    </a:stretch>
                  </pic:blipFill>
                  <pic:spPr>
                    <a:xfrm>
                      <a:off x="0" y="0"/>
                      <a:ext cx="5943600" cy="2279650"/>
                    </a:xfrm>
                    <a:prstGeom prst="rect">
                      <a:avLst/>
                    </a:prstGeom>
                  </pic:spPr>
                </pic:pic>
              </a:graphicData>
            </a:graphic>
          </wp:inline>
        </w:drawing>
      </w:r>
    </w:p>
    <w:p w14:paraId="7A0ABBB4" w14:textId="07CB98EE" w:rsidR="00E5286C" w:rsidRDefault="00E5286C" w:rsidP="00E5286C">
      <w:pPr>
        <w:pStyle w:val="Caption"/>
        <w:rPr>
          <w:rFonts w:cs="Consolas"/>
          <w:color w:val="000000"/>
          <w:sz w:val="22"/>
          <w:szCs w:val="22"/>
        </w:rPr>
      </w:pPr>
      <w:r>
        <w:t xml:space="preserve">Figure </w:t>
      </w:r>
      <w:r w:rsidR="005F10C4">
        <w:fldChar w:fldCharType="begin"/>
      </w:r>
      <w:r w:rsidR="005F10C4">
        <w:instrText xml:space="preserve"> SEQ Figure \* ARAB</w:instrText>
      </w:r>
      <w:r w:rsidR="005F10C4">
        <w:instrText xml:space="preserve">IC </w:instrText>
      </w:r>
      <w:r w:rsidR="005F10C4">
        <w:fldChar w:fldCharType="separate"/>
      </w:r>
      <w:r w:rsidR="0004467F">
        <w:rPr>
          <w:noProof/>
        </w:rPr>
        <w:t>48</w:t>
      </w:r>
      <w:r w:rsidR="005F10C4">
        <w:rPr>
          <w:noProof/>
        </w:rPr>
        <w:fldChar w:fldCharType="end"/>
      </w:r>
      <w:r>
        <w:t>:Connection errors</w:t>
      </w:r>
    </w:p>
    <w:p w14:paraId="5D6B990D" w14:textId="77777777" w:rsidR="00E5286C" w:rsidRPr="00F464DB" w:rsidRDefault="00E5286C" w:rsidP="00F464DB">
      <w:pPr>
        <w:autoSpaceDE w:val="0"/>
        <w:autoSpaceDN w:val="0"/>
        <w:adjustRightInd w:val="0"/>
        <w:spacing w:after="0" w:line="240" w:lineRule="auto"/>
        <w:ind w:firstLine="0"/>
        <w:rPr>
          <w:rFonts w:cs="Consolas"/>
          <w:sz w:val="22"/>
          <w:szCs w:val="22"/>
        </w:rPr>
      </w:pPr>
    </w:p>
    <w:p w14:paraId="33752C4E" w14:textId="3F1BEFD5" w:rsidR="00F464DB" w:rsidRDefault="00F464DB" w:rsidP="00F464DB">
      <w:pPr>
        <w:rPr>
          <w:rFonts w:cs="Consolas"/>
          <w:color w:val="000000"/>
        </w:rPr>
      </w:pPr>
      <w:r>
        <w:rPr>
          <w:rFonts w:cs="Consolas"/>
          <w:color w:val="000000"/>
          <w:sz w:val="28"/>
          <w:szCs w:val="28"/>
        </w:rPr>
        <w:lastRenderedPageBreak/>
        <w:tab/>
      </w:r>
      <w:r w:rsidR="00E5286C">
        <w:rPr>
          <w:rFonts w:cs="Consolas"/>
          <w:color w:val="000000"/>
        </w:rPr>
        <w:t>After rebooting the server after a few code changes, I got this error about SSL, I think I’ll have to turn it off in the server file, or make useSSL=true. I also saw this too in the error log:</w:t>
      </w:r>
    </w:p>
    <w:p w14:paraId="066A92A4" w14:textId="77777777" w:rsidR="00E5286C" w:rsidRDefault="00E5286C" w:rsidP="00E5286C">
      <w:pPr>
        <w:keepNext/>
      </w:pPr>
      <w:r>
        <w:rPr>
          <w:noProof/>
        </w:rPr>
        <w:drawing>
          <wp:inline distT="0" distB="0" distL="0" distR="0" wp14:anchorId="58419738" wp14:editId="4FA9E17B">
            <wp:extent cx="5943600" cy="12871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6"/>
                    <a:stretch>
                      <a:fillRect/>
                    </a:stretch>
                  </pic:blipFill>
                  <pic:spPr>
                    <a:xfrm>
                      <a:off x="0" y="0"/>
                      <a:ext cx="5943600" cy="1287145"/>
                    </a:xfrm>
                    <a:prstGeom prst="rect">
                      <a:avLst/>
                    </a:prstGeom>
                  </pic:spPr>
                </pic:pic>
              </a:graphicData>
            </a:graphic>
          </wp:inline>
        </w:drawing>
      </w:r>
    </w:p>
    <w:p w14:paraId="1900F759" w14:textId="6AD92E3A" w:rsidR="00E5286C" w:rsidRDefault="00E5286C" w:rsidP="00E5286C">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49</w:t>
      </w:r>
      <w:r w:rsidR="005F10C4">
        <w:rPr>
          <w:noProof/>
        </w:rPr>
        <w:fldChar w:fldCharType="end"/>
      </w:r>
      <w:r>
        <w:t>:driver connection errors</w:t>
      </w:r>
    </w:p>
    <w:p w14:paraId="1D9BC804" w14:textId="047D8921" w:rsidR="00E5286C" w:rsidRDefault="00E5286C" w:rsidP="00E5286C">
      <w:r>
        <w:t>At least I know I’m getting something again!</w:t>
      </w:r>
    </w:p>
    <w:p w14:paraId="5F02769A" w14:textId="7C8CD3F3" w:rsidR="00011EBC" w:rsidRDefault="00011EBC" w:rsidP="00E5286C"/>
    <w:p w14:paraId="41AC0198" w14:textId="319A1CE0" w:rsidR="00011EBC" w:rsidRDefault="00011EBC" w:rsidP="00011EBC">
      <w:pPr>
        <w:pStyle w:val="Heading1"/>
        <w:jc w:val="center"/>
      </w:pPr>
      <w:r>
        <w:t>I think I have it figured out!</w:t>
      </w:r>
    </w:p>
    <w:p w14:paraId="005294F8" w14:textId="365A54A1" w:rsidR="00011EBC" w:rsidRDefault="00011EBC" w:rsidP="00011EBC">
      <w:pPr>
        <w:jc w:val="both"/>
      </w:pPr>
    </w:p>
    <w:p w14:paraId="426D6F1E" w14:textId="0F51BCA9" w:rsidR="00011EBC" w:rsidRDefault="00011EBC" w:rsidP="00011EBC">
      <w:pPr>
        <w:jc w:val="both"/>
      </w:pPr>
      <w:r>
        <w:tab/>
      </w:r>
      <w:r w:rsidRPr="00011EBC">
        <w:rPr>
          <w:b/>
          <w:bCs/>
        </w:rPr>
        <w:t>08/20/20 8:30AM</w:t>
      </w:r>
      <w:r>
        <w:t xml:space="preserve"> – After looking closely at the code the sessionFactory defined in HibernateUtil is not being called in the DAO class! It’s opening up a connection instead of a session from HibernateUtil like it should.</w:t>
      </w:r>
    </w:p>
    <w:p w14:paraId="4DBF64B4" w14:textId="02C3D8C9" w:rsidR="005B0446" w:rsidRDefault="005B0446" w:rsidP="00011EBC">
      <w:pPr>
        <w:jc w:val="both"/>
      </w:pPr>
      <w:r>
        <w:t xml:space="preserve">In StudentDAO </w:t>
      </w:r>
      <w:r w:rsidR="0095186D">
        <w:t>the org.hibernate.Session was not imported, needs to be used with the org.hibernate.Transaction import.</w:t>
      </w:r>
    </w:p>
    <w:p w14:paraId="2E604C98" w14:textId="1A577858" w:rsidR="00077C26" w:rsidRDefault="00077C26" w:rsidP="00077C26">
      <w:pPr>
        <w:pStyle w:val="Heading1"/>
        <w:jc w:val="center"/>
      </w:pPr>
      <w:r>
        <w:t>YES! I was right!</w:t>
      </w:r>
    </w:p>
    <w:p w14:paraId="28B07E98" w14:textId="1EDE4324" w:rsidR="00077C26" w:rsidRDefault="00077C26" w:rsidP="00077C26">
      <w:pPr>
        <w:rPr>
          <w:rFonts w:ascii="Constantia" w:hAnsi="Constantia"/>
        </w:rPr>
      </w:pPr>
      <w:r>
        <w:rPr>
          <w:rFonts w:ascii="Constantia" w:hAnsi="Constantia"/>
        </w:rPr>
        <w:t>Success! Damn I’m getting good! Hibernate is working:</w:t>
      </w:r>
    </w:p>
    <w:p w14:paraId="5E71D307" w14:textId="77777777" w:rsidR="00077C26" w:rsidRDefault="00077C26" w:rsidP="00077C26">
      <w:pPr>
        <w:keepNext/>
      </w:pPr>
      <w:r>
        <w:rPr>
          <w:rFonts w:ascii="Constantia" w:hAnsi="Constantia"/>
          <w:noProof/>
        </w:rPr>
        <w:drawing>
          <wp:inline distT="0" distB="0" distL="0" distR="0" wp14:anchorId="2F030491" wp14:editId="617D5CC2">
            <wp:extent cx="5943600" cy="30708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7"/>
                    <a:stretch>
                      <a:fillRect/>
                    </a:stretch>
                  </pic:blipFill>
                  <pic:spPr>
                    <a:xfrm>
                      <a:off x="0" y="0"/>
                      <a:ext cx="5943600" cy="3070860"/>
                    </a:xfrm>
                    <a:prstGeom prst="rect">
                      <a:avLst/>
                    </a:prstGeom>
                  </pic:spPr>
                </pic:pic>
              </a:graphicData>
            </a:graphic>
          </wp:inline>
        </w:drawing>
      </w:r>
    </w:p>
    <w:p w14:paraId="4FC29132" w14:textId="72DB51B5" w:rsidR="00077C26" w:rsidRDefault="00077C26" w:rsidP="00077C26">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50</w:t>
      </w:r>
      <w:r w:rsidR="005F10C4">
        <w:rPr>
          <w:noProof/>
        </w:rPr>
        <w:fldChar w:fldCharType="end"/>
      </w:r>
      <w:r>
        <w:t>:list all students query using hibernate</w:t>
      </w:r>
    </w:p>
    <w:p w14:paraId="6E18B61E" w14:textId="29CB03CB" w:rsidR="00E62969" w:rsidRDefault="00E62969" w:rsidP="00E62969">
      <w:pPr>
        <w:rPr>
          <w:rFonts w:ascii="Constantia" w:hAnsi="Constantia"/>
        </w:rPr>
      </w:pPr>
      <w:r w:rsidRPr="00E62969">
        <w:rPr>
          <w:rFonts w:ascii="Constantia" w:hAnsi="Constantia"/>
        </w:rPr>
        <w:lastRenderedPageBreak/>
        <w:t>A thing of beauty! Add Student:</w:t>
      </w:r>
    </w:p>
    <w:p w14:paraId="5EF7986E" w14:textId="77777777" w:rsidR="00E62969" w:rsidRDefault="00E62969" w:rsidP="00E62969">
      <w:pPr>
        <w:keepNext/>
      </w:pPr>
      <w:r>
        <w:rPr>
          <w:rFonts w:ascii="Constantia" w:hAnsi="Constantia"/>
          <w:noProof/>
        </w:rPr>
        <w:drawing>
          <wp:inline distT="0" distB="0" distL="0" distR="0" wp14:anchorId="7AA40E40" wp14:editId="6746ED12">
            <wp:extent cx="5943600" cy="35312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8"/>
                    <a:stretch>
                      <a:fillRect/>
                    </a:stretch>
                  </pic:blipFill>
                  <pic:spPr>
                    <a:xfrm>
                      <a:off x="0" y="0"/>
                      <a:ext cx="5943600" cy="3531235"/>
                    </a:xfrm>
                    <a:prstGeom prst="rect">
                      <a:avLst/>
                    </a:prstGeom>
                  </pic:spPr>
                </pic:pic>
              </a:graphicData>
            </a:graphic>
          </wp:inline>
        </w:drawing>
      </w:r>
    </w:p>
    <w:p w14:paraId="6C5D5E02" w14:textId="56541575" w:rsidR="00E62969" w:rsidRDefault="00E62969" w:rsidP="00E62969">
      <w:pPr>
        <w:pStyle w:val="Caption"/>
      </w:pPr>
      <w:r>
        <w:t xml:space="preserve">Figure </w:t>
      </w:r>
      <w:r w:rsidR="005F10C4">
        <w:fldChar w:fldCharType="begin"/>
      </w:r>
      <w:r w:rsidR="005F10C4">
        <w:instrText xml:space="preserve"> SEQ Figure \* ARABIC </w:instrText>
      </w:r>
      <w:r w:rsidR="005F10C4">
        <w:fldChar w:fldCharType="separate"/>
      </w:r>
      <w:r w:rsidR="0004467F">
        <w:rPr>
          <w:noProof/>
        </w:rPr>
        <w:t>51</w:t>
      </w:r>
      <w:r w:rsidR="005F10C4">
        <w:rPr>
          <w:noProof/>
        </w:rPr>
        <w:fldChar w:fldCharType="end"/>
      </w:r>
      <w:r>
        <w:t>:hibernate add new student</w:t>
      </w:r>
    </w:p>
    <w:p w14:paraId="6ED75445" w14:textId="55C8BF78" w:rsidR="00E62969" w:rsidRDefault="00E62969" w:rsidP="00E62969"/>
    <w:p w14:paraId="116647B9" w14:textId="54DA1EC8" w:rsidR="00E62969" w:rsidRDefault="00E62969" w:rsidP="00E62969">
      <w:r>
        <w:t>Just need to work a few kinks out,like why is it adding new student with a “0” ID?</w:t>
      </w:r>
    </w:p>
    <w:p w14:paraId="4EDBB93E" w14:textId="43FD6A0A" w:rsidR="00DD1946" w:rsidRDefault="00DD1946" w:rsidP="00E62969">
      <w:pPr>
        <w:rPr>
          <w:b/>
          <w:bCs/>
        </w:rPr>
      </w:pPr>
      <w:r>
        <w:t xml:space="preserve">OMG! It is working correctly! I have the Delete Table then Add New Fields in the Query. So it deleted the existing table of course. </w:t>
      </w:r>
      <w:r w:rsidRPr="00DD1946">
        <w:rPr>
          <w:b/>
          <w:bCs/>
        </w:rPr>
        <w:t>IT’S WORKING! YAHOO!! HEBERNATE AND PERSIST!</w:t>
      </w:r>
    </w:p>
    <w:p w14:paraId="6BD9D434" w14:textId="45972601" w:rsidR="0004467F" w:rsidRDefault="0004467F" w:rsidP="00E62969">
      <w:pPr>
        <w:rPr>
          <w:b/>
          <w:bCs/>
        </w:rPr>
      </w:pPr>
      <w:r>
        <w:rPr>
          <w:b/>
          <w:bCs/>
        </w:rPr>
        <w:t>Browser check is good:</w:t>
      </w:r>
    </w:p>
    <w:p w14:paraId="63E243E8" w14:textId="77777777" w:rsidR="0004467F" w:rsidRDefault="0004467F" w:rsidP="0004467F">
      <w:pPr>
        <w:keepNext/>
      </w:pPr>
      <w:r>
        <w:rPr>
          <w:b/>
          <w:bCs/>
          <w:noProof/>
        </w:rPr>
        <w:lastRenderedPageBreak/>
        <w:drawing>
          <wp:inline distT="0" distB="0" distL="0" distR="0" wp14:anchorId="7EA2030E" wp14:editId="4E439B30">
            <wp:extent cx="5943600" cy="30403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9"/>
                    <a:stretch>
                      <a:fillRect/>
                    </a:stretch>
                  </pic:blipFill>
                  <pic:spPr>
                    <a:xfrm>
                      <a:off x="0" y="0"/>
                      <a:ext cx="5943600" cy="3040380"/>
                    </a:xfrm>
                    <a:prstGeom prst="rect">
                      <a:avLst/>
                    </a:prstGeom>
                  </pic:spPr>
                </pic:pic>
              </a:graphicData>
            </a:graphic>
          </wp:inline>
        </w:drawing>
      </w:r>
    </w:p>
    <w:p w14:paraId="5299C283" w14:textId="5D999592" w:rsidR="0004467F" w:rsidRDefault="0004467F" w:rsidP="0004467F">
      <w:pPr>
        <w:pStyle w:val="Caption"/>
      </w:pPr>
      <w:r>
        <w:t xml:space="preserve">Figure </w:t>
      </w:r>
      <w:r w:rsidR="005F10C4">
        <w:fldChar w:fldCharType="begin"/>
      </w:r>
      <w:r w:rsidR="005F10C4">
        <w:instrText xml:space="preserve"> SEQ Figure \* ARABIC </w:instrText>
      </w:r>
      <w:r w:rsidR="005F10C4">
        <w:fldChar w:fldCharType="separate"/>
      </w:r>
      <w:r>
        <w:rPr>
          <w:noProof/>
        </w:rPr>
        <w:t>52</w:t>
      </w:r>
      <w:r w:rsidR="005F10C4">
        <w:rPr>
          <w:noProof/>
        </w:rPr>
        <w:fldChar w:fldCharType="end"/>
      </w:r>
      <w:r>
        <w:t>: Add new student check</w:t>
      </w:r>
    </w:p>
    <w:p w14:paraId="7E1E6A45" w14:textId="77777777" w:rsidR="0004467F" w:rsidRDefault="0004467F" w:rsidP="0004467F">
      <w:pPr>
        <w:keepNext/>
      </w:pPr>
      <w:r>
        <w:rPr>
          <w:noProof/>
        </w:rPr>
        <w:drawing>
          <wp:inline distT="0" distB="0" distL="0" distR="0" wp14:anchorId="06AC7A80" wp14:editId="14DF12D4">
            <wp:extent cx="5943600" cy="30086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0"/>
                    <a:stretch>
                      <a:fillRect/>
                    </a:stretch>
                  </pic:blipFill>
                  <pic:spPr>
                    <a:xfrm>
                      <a:off x="0" y="0"/>
                      <a:ext cx="5943600" cy="3008630"/>
                    </a:xfrm>
                    <a:prstGeom prst="rect">
                      <a:avLst/>
                    </a:prstGeom>
                  </pic:spPr>
                </pic:pic>
              </a:graphicData>
            </a:graphic>
          </wp:inline>
        </w:drawing>
      </w:r>
    </w:p>
    <w:p w14:paraId="350B0299" w14:textId="7CB6F6CA" w:rsidR="0004467F" w:rsidRDefault="0004467F" w:rsidP="0004467F">
      <w:pPr>
        <w:pStyle w:val="Caption"/>
      </w:pPr>
      <w:r>
        <w:t xml:space="preserve">Figure </w:t>
      </w:r>
      <w:r w:rsidR="005F10C4">
        <w:fldChar w:fldCharType="begin"/>
      </w:r>
      <w:r w:rsidR="005F10C4">
        <w:instrText xml:space="preserve"> SEQ Figure \* ARABIC </w:instrText>
      </w:r>
      <w:r w:rsidR="005F10C4">
        <w:fldChar w:fldCharType="separate"/>
      </w:r>
      <w:r>
        <w:rPr>
          <w:noProof/>
        </w:rPr>
        <w:t>53</w:t>
      </w:r>
      <w:r w:rsidR="005F10C4">
        <w:rPr>
          <w:noProof/>
        </w:rPr>
        <w:fldChar w:fldCharType="end"/>
      </w:r>
      <w:r>
        <w:t>: adding new student test</w:t>
      </w:r>
    </w:p>
    <w:p w14:paraId="55A325D9" w14:textId="77777777" w:rsidR="0004467F" w:rsidRDefault="0004467F" w:rsidP="0004467F">
      <w:pPr>
        <w:keepNext/>
      </w:pPr>
      <w:r>
        <w:rPr>
          <w:noProof/>
        </w:rPr>
        <w:lastRenderedPageBreak/>
        <w:drawing>
          <wp:inline distT="0" distB="0" distL="0" distR="0" wp14:anchorId="1ECF3C26" wp14:editId="327F1B51">
            <wp:extent cx="5943600" cy="29267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1"/>
                    <a:stretch>
                      <a:fillRect/>
                    </a:stretch>
                  </pic:blipFill>
                  <pic:spPr>
                    <a:xfrm>
                      <a:off x="0" y="0"/>
                      <a:ext cx="5943600" cy="2926715"/>
                    </a:xfrm>
                    <a:prstGeom prst="rect">
                      <a:avLst/>
                    </a:prstGeom>
                  </pic:spPr>
                </pic:pic>
              </a:graphicData>
            </a:graphic>
          </wp:inline>
        </w:drawing>
      </w:r>
    </w:p>
    <w:p w14:paraId="089DC464" w14:textId="7AC721B7" w:rsidR="0004467F" w:rsidRDefault="0004467F" w:rsidP="0004467F">
      <w:pPr>
        <w:pStyle w:val="Caption"/>
      </w:pPr>
      <w:r>
        <w:t xml:space="preserve">Figure </w:t>
      </w:r>
      <w:r w:rsidR="005F10C4">
        <w:fldChar w:fldCharType="begin"/>
      </w:r>
      <w:r w:rsidR="005F10C4">
        <w:instrText xml:space="preserve"> SEQ Figure \* ARABIC </w:instrText>
      </w:r>
      <w:r w:rsidR="005F10C4">
        <w:fldChar w:fldCharType="separate"/>
      </w:r>
      <w:r>
        <w:rPr>
          <w:noProof/>
        </w:rPr>
        <w:t>54</w:t>
      </w:r>
      <w:r w:rsidR="005F10C4">
        <w:rPr>
          <w:noProof/>
        </w:rPr>
        <w:fldChar w:fldCharType="end"/>
      </w:r>
      <w:r>
        <w:t>: Add verification</w:t>
      </w:r>
    </w:p>
    <w:p w14:paraId="1ED1E3BE" w14:textId="77777777" w:rsidR="0004467F" w:rsidRDefault="0004467F" w:rsidP="0004467F">
      <w:pPr>
        <w:keepNext/>
      </w:pPr>
      <w:r>
        <w:rPr>
          <w:noProof/>
        </w:rPr>
        <w:drawing>
          <wp:inline distT="0" distB="0" distL="0" distR="0" wp14:anchorId="113B4808" wp14:editId="33D68DB7">
            <wp:extent cx="5943600" cy="1719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12"/>
                    <a:stretch>
                      <a:fillRect/>
                    </a:stretch>
                  </pic:blipFill>
                  <pic:spPr>
                    <a:xfrm>
                      <a:off x="0" y="0"/>
                      <a:ext cx="5943600" cy="1719580"/>
                    </a:xfrm>
                    <a:prstGeom prst="rect">
                      <a:avLst/>
                    </a:prstGeom>
                  </pic:spPr>
                </pic:pic>
              </a:graphicData>
            </a:graphic>
          </wp:inline>
        </w:drawing>
      </w:r>
    </w:p>
    <w:p w14:paraId="4F4F1FA2" w14:textId="758625A5" w:rsidR="0004467F" w:rsidRDefault="0004467F" w:rsidP="0004467F">
      <w:pPr>
        <w:pStyle w:val="Caption"/>
      </w:pPr>
      <w:r>
        <w:t xml:space="preserve">Figure </w:t>
      </w:r>
      <w:r w:rsidR="005F10C4">
        <w:fldChar w:fldCharType="begin"/>
      </w:r>
      <w:r w:rsidR="005F10C4">
        <w:instrText xml:space="preserve"> SEQ Figure \* ARABIC </w:instrText>
      </w:r>
      <w:r w:rsidR="005F10C4">
        <w:fldChar w:fldCharType="separate"/>
      </w:r>
      <w:r>
        <w:rPr>
          <w:noProof/>
        </w:rPr>
        <w:t>55</w:t>
      </w:r>
      <w:r w:rsidR="005F10C4">
        <w:rPr>
          <w:noProof/>
        </w:rPr>
        <w:fldChar w:fldCharType="end"/>
      </w:r>
      <w:r>
        <w:t>:SQL statements sent to server</w:t>
      </w:r>
    </w:p>
    <w:p w14:paraId="365F27B3" w14:textId="264438BA" w:rsidR="0004467F" w:rsidRPr="00E55E1C" w:rsidRDefault="0004467F" w:rsidP="0004467F">
      <w:pPr>
        <w:rPr>
          <w:rFonts w:ascii="Constantia" w:hAnsi="Constantia"/>
        </w:rPr>
      </w:pPr>
      <w:r w:rsidRPr="00E55E1C">
        <w:rPr>
          <w:rFonts w:ascii="Constantia" w:hAnsi="Constantia"/>
        </w:rPr>
        <w:t xml:space="preserve">Everything looks great! I saved the project to my local Git Repository as </w:t>
      </w:r>
      <w:r w:rsidR="00E55E1C" w:rsidRPr="00E55E1C">
        <w:rPr>
          <w:rFonts w:ascii="Constantia" w:hAnsi="Constantia"/>
        </w:rPr>
        <w:t>CourseManagementRev3. Now the next step, do I try the Registration/Login form from W3Schools? Yes I am! LOL back to my old HTML/CSS days.</w:t>
      </w:r>
    </w:p>
    <w:p w14:paraId="62D1E5C9" w14:textId="458B4B29" w:rsidR="00DD1946" w:rsidRPr="00E62969" w:rsidRDefault="00DD1946" w:rsidP="00E62969">
      <w:r>
        <w:rPr>
          <w:noProof/>
        </w:rPr>
        <w:lastRenderedPageBreak/>
        <w:drawing>
          <wp:inline distT="0" distB="0" distL="0" distR="0" wp14:anchorId="0BCF2CA7" wp14:editId="3B70E20B">
            <wp:extent cx="5943600" cy="59302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3"/>
                    <a:stretch>
                      <a:fillRect/>
                    </a:stretch>
                  </pic:blipFill>
                  <pic:spPr>
                    <a:xfrm>
                      <a:off x="0" y="0"/>
                      <a:ext cx="5943600" cy="5930265"/>
                    </a:xfrm>
                    <a:prstGeom prst="rect">
                      <a:avLst/>
                    </a:prstGeom>
                  </pic:spPr>
                </pic:pic>
              </a:graphicData>
            </a:graphic>
          </wp:inline>
        </w:drawing>
      </w:r>
    </w:p>
    <w:p w14:paraId="1BE0F828" w14:textId="77777777" w:rsidR="00F464DB" w:rsidRPr="003913E4" w:rsidRDefault="00F464DB" w:rsidP="003913E4"/>
    <w:p w14:paraId="09C529BA" w14:textId="77777777" w:rsidR="00C23229" w:rsidRPr="00C23229" w:rsidRDefault="00C23229" w:rsidP="00C23229"/>
    <w:p w14:paraId="2DFD693F" w14:textId="6DBB610A" w:rsidR="00894A9D" w:rsidRDefault="00894A9D" w:rsidP="001B0AB0"/>
    <w:p w14:paraId="48869D97" w14:textId="6F58857D" w:rsidR="00894A9D" w:rsidRDefault="00894A9D" w:rsidP="001B0AB0"/>
    <w:p w14:paraId="3206123C" w14:textId="2DF64B29" w:rsidR="00894A9D" w:rsidRDefault="00894A9D" w:rsidP="001B0AB0"/>
    <w:p w14:paraId="5CAE22AF" w14:textId="1F7575A8" w:rsidR="00894A9D" w:rsidRDefault="00894A9D" w:rsidP="001B0AB0"/>
    <w:p w14:paraId="782F7EF3" w14:textId="77777777" w:rsidR="00894A9D" w:rsidRPr="001B0AB0" w:rsidRDefault="00894A9D" w:rsidP="001B0AB0"/>
    <w:p w14:paraId="5B846930" w14:textId="6DA0777A" w:rsidR="001A4736" w:rsidRPr="00090C53" w:rsidRDefault="001A4736" w:rsidP="00756292">
      <w:pPr>
        <w:rPr>
          <w:color w:val="FF0000"/>
        </w:rPr>
      </w:pPr>
    </w:p>
    <w:p w14:paraId="401467A6" w14:textId="77777777" w:rsidR="001A4736" w:rsidRPr="007F7021" w:rsidRDefault="001A4736" w:rsidP="00756292"/>
    <w:p w14:paraId="4CFD0E12" w14:textId="77777777" w:rsidR="000970DF" w:rsidRPr="000970DF" w:rsidRDefault="000970DF" w:rsidP="00756292"/>
    <w:p w14:paraId="1D56CEBF" w14:textId="77777777" w:rsidR="003A26E3" w:rsidRPr="00756292" w:rsidRDefault="003A26E3" w:rsidP="00756292"/>
    <w:sectPr w:rsidR="003A26E3" w:rsidRPr="00756292" w:rsidSect="000D4F81">
      <w:footerReference w:type="default" r:id="rId1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2F5B35" w14:textId="77777777" w:rsidR="005F10C4" w:rsidRDefault="005F10C4">
      <w:pPr>
        <w:spacing w:after="0"/>
      </w:pPr>
      <w:r>
        <w:separator/>
      </w:r>
    </w:p>
  </w:endnote>
  <w:endnote w:type="continuationSeparator" w:id="0">
    <w:p w14:paraId="01C80E51" w14:textId="77777777" w:rsidR="005F10C4" w:rsidRDefault="005F1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w Cen MT">
    <w:panose1 w:val="020B0602020104020603"/>
    <w:charset w:val="00"/>
    <w:family w:val="swiss"/>
    <w:pitch w:val="variable"/>
    <w:sig w:usb0="00000007" w:usb1="00000000" w:usb2="00000000" w:usb3="00000000" w:csb0="00000003"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716C4B" w14:textId="77777777" w:rsidR="0004467F" w:rsidRDefault="0004467F">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0237D9" w14:textId="77777777" w:rsidR="005F10C4" w:rsidRDefault="005F10C4">
      <w:pPr>
        <w:spacing w:after="0"/>
      </w:pPr>
      <w:r>
        <w:separator/>
      </w:r>
    </w:p>
  </w:footnote>
  <w:footnote w:type="continuationSeparator" w:id="0">
    <w:p w14:paraId="468BAF06" w14:textId="77777777" w:rsidR="005F10C4" w:rsidRDefault="005F10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183600A2"/>
    <w:multiLevelType w:val="hybridMultilevel"/>
    <w:tmpl w:val="53AE8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81"/>
    <w:rsid w:val="00011EBC"/>
    <w:rsid w:val="000215C4"/>
    <w:rsid w:val="00025D09"/>
    <w:rsid w:val="00036543"/>
    <w:rsid w:val="0004467F"/>
    <w:rsid w:val="00045A93"/>
    <w:rsid w:val="00046F67"/>
    <w:rsid w:val="00051903"/>
    <w:rsid w:val="00077C26"/>
    <w:rsid w:val="00081231"/>
    <w:rsid w:val="00090C53"/>
    <w:rsid w:val="000970DF"/>
    <w:rsid w:val="000A3B90"/>
    <w:rsid w:val="000B0692"/>
    <w:rsid w:val="000B3A9A"/>
    <w:rsid w:val="000B7F22"/>
    <w:rsid w:val="000C38AF"/>
    <w:rsid w:val="000C5D9F"/>
    <w:rsid w:val="000D25E6"/>
    <w:rsid w:val="000D4F81"/>
    <w:rsid w:val="000E6B1E"/>
    <w:rsid w:val="000F6230"/>
    <w:rsid w:val="0010191C"/>
    <w:rsid w:val="00107778"/>
    <w:rsid w:val="0011265E"/>
    <w:rsid w:val="00117AD5"/>
    <w:rsid w:val="00126757"/>
    <w:rsid w:val="0013782D"/>
    <w:rsid w:val="001406A3"/>
    <w:rsid w:val="00140E2F"/>
    <w:rsid w:val="0015265D"/>
    <w:rsid w:val="001850C7"/>
    <w:rsid w:val="001A4736"/>
    <w:rsid w:val="001B0AB0"/>
    <w:rsid w:val="001C06BE"/>
    <w:rsid w:val="001C6639"/>
    <w:rsid w:val="001F2C8A"/>
    <w:rsid w:val="00204641"/>
    <w:rsid w:val="00207ED8"/>
    <w:rsid w:val="00210860"/>
    <w:rsid w:val="00214A50"/>
    <w:rsid w:val="00215B26"/>
    <w:rsid w:val="002246AD"/>
    <w:rsid w:val="0025491E"/>
    <w:rsid w:val="00282792"/>
    <w:rsid w:val="00284287"/>
    <w:rsid w:val="002869C3"/>
    <w:rsid w:val="00287CF2"/>
    <w:rsid w:val="0029178E"/>
    <w:rsid w:val="0029595B"/>
    <w:rsid w:val="00295D69"/>
    <w:rsid w:val="002B215C"/>
    <w:rsid w:val="002C153A"/>
    <w:rsid w:val="002C7463"/>
    <w:rsid w:val="002D4158"/>
    <w:rsid w:val="002D418C"/>
    <w:rsid w:val="002E46A5"/>
    <w:rsid w:val="002F2344"/>
    <w:rsid w:val="002F6251"/>
    <w:rsid w:val="00312F7B"/>
    <w:rsid w:val="00325996"/>
    <w:rsid w:val="00326BD9"/>
    <w:rsid w:val="0033080D"/>
    <w:rsid w:val="00331C56"/>
    <w:rsid w:val="003530AB"/>
    <w:rsid w:val="003614A6"/>
    <w:rsid w:val="00366278"/>
    <w:rsid w:val="00370C2D"/>
    <w:rsid w:val="0037773C"/>
    <w:rsid w:val="0038044B"/>
    <w:rsid w:val="003809EF"/>
    <w:rsid w:val="003913E4"/>
    <w:rsid w:val="003A26E3"/>
    <w:rsid w:val="003A3C9D"/>
    <w:rsid w:val="003A446D"/>
    <w:rsid w:val="003A6B76"/>
    <w:rsid w:val="003B025B"/>
    <w:rsid w:val="003B0B53"/>
    <w:rsid w:val="003C0F0D"/>
    <w:rsid w:val="003E1E10"/>
    <w:rsid w:val="003F445B"/>
    <w:rsid w:val="004177DD"/>
    <w:rsid w:val="00426243"/>
    <w:rsid w:val="004328F9"/>
    <w:rsid w:val="004418BD"/>
    <w:rsid w:val="00447A80"/>
    <w:rsid w:val="00466B7E"/>
    <w:rsid w:val="004771CC"/>
    <w:rsid w:val="00484F71"/>
    <w:rsid w:val="00485EF2"/>
    <w:rsid w:val="00491A21"/>
    <w:rsid w:val="004925D7"/>
    <w:rsid w:val="004A4FD4"/>
    <w:rsid w:val="004C4B82"/>
    <w:rsid w:val="00521248"/>
    <w:rsid w:val="00522CE8"/>
    <w:rsid w:val="00526C77"/>
    <w:rsid w:val="005441E8"/>
    <w:rsid w:val="0055232F"/>
    <w:rsid w:val="00555494"/>
    <w:rsid w:val="00562AC7"/>
    <w:rsid w:val="005714BA"/>
    <w:rsid w:val="00574A9E"/>
    <w:rsid w:val="00575654"/>
    <w:rsid w:val="00577C8C"/>
    <w:rsid w:val="005845CB"/>
    <w:rsid w:val="005A1962"/>
    <w:rsid w:val="005A281B"/>
    <w:rsid w:val="005B0446"/>
    <w:rsid w:val="005D508E"/>
    <w:rsid w:val="005F0EBA"/>
    <w:rsid w:val="005F10C4"/>
    <w:rsid w:val="005F7AC5"/>
    <w:rsid w:val="005F7C92"/>
    <w:rsid w:val="006000EE"/>
    <w:rsid w:val="00606F6B"/>
    <w:rsid w:val="00606F6E"/>
    <w:rsid w:val="006212D3"/>
    <w:rsid w:val="00622EF4"/>
    <w:rsid w:val="00630076"/>
    <w:rsid w:val="00633B69"/>
    <w:rsid w:val="00635B75"/>
    <w:rsid w:val="006369C1"/>
    <w:rsid w:val="00641FF3"/>
    <w:rsid w:val="00652443"/>
    <w:rsid w:val="00653353"/>
    <w:rsid w:val="006577BA"/>
    <w:rsid w:val="00672312"/>
    <w:rsid w:val="00674B89"/>
    <w:rsid w:val="00686C05"/>
    <w:rsid w:val="00687B9D"/>
    <w:rsid w:val="00690445"/>
    <w:rsid w:val="00697F95"/>
    <w:rsid w:val="006A6766"/>
    <w:rsid w:val="006B79B6"/>
    <w:rsid w:val="006C2D88"/>
    <w:rsid w:val="006C777A"/>
    <w:rsid w:val="006D0AAE"/>
    <w:rsid w:val="006E0E2F"/>
    <w:rsid w:val="006E61BF"/>
    <w:rsid w:val="006F63E1"/>
    <w:rsid w:val="00707652"/>
    <w:rsid w:val="0071199B"/>
    <w:rsid w:val="00721F01"/>
    <w:rsid w:val="00723555"/>
    <w:rsid w:val="007475D4"/>
    <w:rsid w:val="00756292"/>
    <w:rsid w:val="0076352E"/>
    <w:rsid w:val="00763773"/>
    <w:rsid w:val="007B0E75"/>
    <w:rsid w:val="007C5F9E"/>
    <w:rsid w:val="007D0EAD"/>
    <w:rsid w:val="007D36AF"/>
    <w:rsid w:val="007F5B91"/>
    <w:rsid w:val="007F7021"/>
    <w:rsid w:val="008005DE"/>
    <w:rsid w:val="00807813"/>
    <w:rsid w:val="008265DC"/>
    <w:rsid w:val="008274A9"/>
    <w:rsid w:val="008406FE"/>
    <w:rsid w:val="008414CF"/>
    <w:rsid w:val="00847C79"/>
    <w:rsid w:val="00852277"/>
    <w:rsid w:val="00857C27"/>
    <w:rsid w:val="00862387"/>
    <w:rsid w:val="0086794F"/>
    <w:rsid w:val="0087099B"/>
    <w:rsid w:val="00884349"/>
    <w:rsid w:val="00894A9D"/>
    <w:rsid w:val="008976B7"/>
    <w:rsid w:val="00897E92"/>
    <w:rsid w:val="008A6A84"/>
    <w:rsid w:val="008B3302"/>
    <w:rsid w:val="008B45C2"/>
    <w:rsid w:val="008C3535"/>
    <w:rsid w:val="008C35B4"/>
    <w:rsid w:val="008C59DA"/>
    <w:rsid w:val="008D0EF9"/>
    <w:rsid w:val="008D1CF8"/>
    <w:rsid w:val="008E132A"/>
    <w:rsid w:val="0091545E"/>
    <w:rsid w:val="0091744A"/>
    <w:rsid w:val="00920807"/>
    <w:rsid w:val="0092294E"/>
    <w:rsid w:val="009240A8"/>
    <w:rsid w:val="00924479"/>
    <w:rsid w:val="00941F9F"/>
    <w:rsid w:val="00942FB1"/>
    <w:rsid w:val="0095186D"/>
    <w:rsid w:val="00951F4F"/>
    <w:rsid w:val="00956253"/>
    <w:rsid w:val="009570EE"/>
    <w:rsid w:val="0096680F"/>
    <w:rsid w:val="009906C4"/>
    <w:rsid w:val="009A5575"/>
    <w:rsid w:val="009B03AE"/>
    <w:rsid w:val="009B0703"/>
    <w:rsid w:val="009B5600"/>
    <w:rsid w:val="009E0938"/>
    <w:rsid w:val="00A035D3"/>
    <w:rsid w:val="00A24F4E"/>
    <w:rsid w:val="00A277BF"/>
    <w:rsid w:val="00A34BB1"/>
    <w:rsid w:val="00A42F49"/>
    <w:rsid w:val="00A526B3"/>
    <w:rsid w:val="00A5494D"/>
    <w:rsid w:val="00A6355A"/>
    <w:rsid w:val="00A82715"/>
    <w:rsid w:val="00A82AD2"/>
    <w:rsid w:val="00A90746"/>
    <w:rsid w:val="00A9319E"/>
    <w:rsid w:val="00AD327B"/>
    <w:rsid w:val="00AF4D70"/>
    <w:rsid w:val="00B013D2"/>
    <w:rsid w:val="00B03E13"/>
    <w:rsid w:val="00B26B48"/>
    <w:rsid w:val="00B57160"/>
    <w:rsid w:val="00B66DBC"/>
    <w:rsid w:val="00B815B9"/>
    <w:rsid w:val="00B868B1"/>
    <w:rsid w:val="00BA36DB"/>
    <w:rsid w:val="00BB0604"/>
    <w:rsid w:val="00BB502A"/>
    <w:rsid w:val="00BB7DB1"/>
    <w:rsid w:val="00BC36AE"/>
    <w:rsid w:val="00C106CA"/>
    <w:rsid w:val="00C15750"/>
    <w:rsid w:val="00C172F0"/>
    <w:rsid w:val="00C23229"/>
    <w:rsid w:val="00C24495"/>
    <w:rsid w:val="00C42C88"/>
    <w:rsid w:val="00C42F9E"/>
    <w:rsid w:val="00C61D19"/>
    <w:rsid w:val="00C64FAA"/>
    <w:rsid w:val="00C76553"/>
    <w:rsid w:val="00CA4801"/>
    <w:rsid w:val="00CA4A79"/>
    <w:rsid w:val="00CD2798"/>
    <w:rsid w:val="00CE3BC3"/>
    <w:rsid w:val="00CE5AFB"/>
    <w:rsid w:val="00CF00A2"/>
    <w:rsid w:val="00CF03FB"/>
    <w:rsid w:val="00CF2E73"/>
    <w:rsid w:val="00D10C09"/>
    <w:rsid w:val="00D528F9"/>
    <w:rsid w:val="00D55545"/>
    <w:rsid w:val="00D722EB"/>
    <w:rsid w:val="00D823F6"/>
    <w:rsid w:val="00D82CCA"/>
    <w:rsid w:val="00D8531A"/>
    <w:rsid w:val="00D859F4"/>
    <w:rsid w:val="00DC0338"/>
    <w:rsid w:val="00DD072C"/>
    <w:rsid w:val="00DD1946"/>
    <w:rsid w:val="00E43069"/>
    <w:rsid w:val="00E44340"/>
    <w:rsid w:val="00E445A6"/>
    <w:rsid w:val="00E5286C"/>
    <w:rsid w:val="00E52AF1"/>
    <w:rsid w:val="00E55E1C"/>
    <w:rsid w:val="00E62969"/>
    <w:rsid w:val="00E910E4"/>
    <w:rsid w:val="00E918F7"/>
    <w:rsid w:val="00EA3934"/>
    <w:rsid w:val="00EB5D72"/>
    <w:rsid w:val="00EB6501"/>
    <w:rsid w:val="00EC0FC9"/>
    <w:rsid w:val="00EC7C44"/>
    <w:rsid w:val="00ED0094"/>
    <w:rsid w:val="00EE6716"/>
    <w:rsid w:val="00EE7D2F"/>
    <w:rsid w:val="00F1479B"/>
    <w:rsid w:val="00F21489"/>
    <w:rsid w:val="00F3699A"/>
    <w:rsid w:val="00F464DB"/>
    <w:rsid w:val="00F621A8"/>
    <w:rsid w:val="00F65C14"/>
    <w:rsid w:val="00F76946"/>
    <w:rsid w:val="00F85B17"/>
    <w:rsid w:val="00FA547D"/>
    <w:rsid w:val="00FB44C5"/>
    <w:rsid w:val="00FB6195"/>
    <w:rsid w:val="00FC5062"/>
    <w:rsid w:val="00FD3820"/>
    <w:rsid w:val="00FE1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A1774F"/>
  <w15:chartTrackingRefBased/>
  <w15:docId w15:val="{2666357A-0328-4EBA-9DC5-6B42F6CE1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onsolas" w:eastAsiaTheme="minorEastAsia" w:hAnsi="Consolas" w:cstheme="minorBidi"/>
        <w:lang w:val="en-US" w:eastAsia="ja-JP" w:bidi="ar-SA"/>
      </w:rPr>
    </w:rPrDefault>
    <w:pPrDefault>
      <w:pPr>
        <w:spacing w:after="120" w:line="264"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0EE"/>
  </w:style>
  <w:style w:type="paragraph" w:styleId="Heading1">
    <w:name w:val="heading 1"/>
    <w:basedOn w:val="Normal"/>
    <w:next w:val="Normal"/>
    <w:link w:val="Heading1Char"/>
    <w:uiPriority w:val="9"/>
    <w:qFormat/>
    <w:rsid w:val="006000EE"/>
    <w:pPr>
      <w:keepNext/>
      <w:keepLines/>
      <w:spacing w:before="320" w:after="0" w:line="240" w:lineRule="auto"/>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6000E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6000EE"/>
    <w:pPr>
      <w:keepNext/>
      <w:keepLines/>
      <w:spacing w:before="40" w:after="0" w:line="240" w:lineRule="auto"/>
      <w:outlineLvl w:val="2"/>
    </w:pPr>
    <w:rPr>
      <w:rFonts w:asciiTheme="majorHAnsi" w:eastAsiaTheme="majorEastAsia" w:hAnsiTheme="majorHAnsi" w:cstheme="majorBidi"/>
      <w:color w:val="335B74" w:themeColor="text2"/>
      <w:sz w:val="24"/>
      <w:szCs w:val="24"/>
    </w:rPr>
  </w:style>
  <w:style w:type="paragraph" w:styleId="Heading4">
    <w:name w:val="heading 4"/>
    <w:basedOn w:val="Normal"/>
    <w:next w:val="Normal"/>
    <w:link w:val="Heading4Char"/>
    <w:uiPriority w:val="9"/>
    <w:semiHidden/>
    <w:unhideWhenUsed/>
    <w:qFormat/>
    <w:rsid w:val="006000EE"/>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000EE"/>
    <w:pPr>
      <w:keepNext/>
      <w:keepLines/>
      <w:spacing w:before="40" w:after="0"/>
      <w:outlineLvl w:val="4"/>
    </w:pPr>
    <w:rPr>
      <w:rFonts w:asciiTheme="majorHAnsi" w:eastAsiaTheme="majorEastAsia" w:hAnsiTheme="majorHAnsi" w:cstheme="majorBidi"/>
      <w:color w:val="335B74" w:themeColor="text2"/>
      <w:sz w:val="22"/>
      <w:szCs w:val="22"/>
    </w:rPr>
  </w:style>
  <w:style w:type="paragraph" w:styleId="Heading6">
    <w:name w:val="heading 6"/>
    <w:basedOn w:val="Normal"/>
    <w:next w:val="Normal"/>
    <w:link w:val="Heading6Char"/>
    <w:uiPriority w:val="9"/>
    <w:semiHidden/>
    <w:unhideWhenUsed/>
    <w:qFormat/>
    <w:rsid w:val="006000EE"/>
    <w:pPr>
      <w:keepNext/>
      <w:keepLines/>
      <w:spacing w:before="40" w:after="0"/>
      <w:outlineLvl w:val="5"/>
    </w:pPr>
    <w:rPr>
      <w:rFonts w:asciiTheme="majorHAnsi" w:eastAsiaTheme="majorEastAsia" w:hAnsiTheme="majorHAnsi" w:cstheme="majorBidi"/>
      <w:i/>
      <w:iCs/>
      <w:color w:val="335B74" w:themeColor="text2"/>
      <w:sz w:val="21"/>
      <w:szCs w:val="21"/>
    </w:rPr>
  </w:style>
  <w:style w:type="paragraph" w:styleId="Heading7">
    <w:name w:val="heading 7"/>
    <w:basedOn w:val="Normal"/>
    <w:next w:val="Normal"/>
    <w:link w:val="Heading7Char"/>
    <w:uiPriority w:val="9"/>
    <w:semiHidden/>
    <w:unhideWhenUsed/>
    <w:qFormat/>
    <w:rsid w:val="006000EE"/>
    <w:pPr>
      <w:keepNext/>
      <w:keepLines/>
      <w:spacing w:before="40" w:after="0"/>
      <w:outlineLvl w:val="6"/>
    </w:pPr>
    <w:rPr>
      <w:rFonts w:asciiTheme="majorHAnsi" w:eastAsiaTheme="majorEastAsia" w:hAnsiTheme="majorHAnsi" w:cstheme="majorBidi"/>
      <w:i/>
      <w:iCs/>
      <w:color w:val="0D5672" w:themeColor="accent1" w:themeShade="80"/>
      <w:sz w:val="21"/>
      <w:szCs w:val="21"/>
    </w:rPr>
  </w:style>
  <w:style w:type="paragraph" w:styleId="Heading8">
    <w:name w:val="heading 8"/>
    <w:basedOn w:val="Normal"/>
    <w:next w:val="Normal"/>
    <w:link w:val="Heading8Char"/>
    <w:uiPriority w:val="9"/>
    <w:semiHidden/>
    <w:unhideWhenUsed/>
    <w:qFormat/>
    <w:rsid w:val="006000EE"/>
    <w:pPr>
      <w:keepNext/>
      <w:keepLines/>
      <w:spacing w:before="40" w:after="0"/>
      <w:outlineLvl w:val="7"/>
    </w:pPr>
    <w:rPr>
      <w:rFonts w:asciiTheme="majorHAnsi" w:eastAsiaTheme="majorEastAsia" w:hAnsiTheme="majorHAnsi" w:cstheme="majorBidi"/>
      <w:b/>
      <w:bCs/>
      <w:color w:val="335B74" w:themeColor="text2"/>
    </w:rPr>
  </w:style>
  <w:style w:type="paragraph" w:styleId="Heading9">
    <w:name w:val="heading 9"/>
    <w:basedOn w:val="Normal"/>
    <w:next w:val="Normal"/>
    <w:link w:val="Heading9Char"/>
    <w:uiPriority w:val="9"/>
    <w:semiHidden/>
    <w:unhideWhenUsed/>
    <w:qFormat/>
    <w:rsid w:val="006000EE"/>
    <w:pPr>
      <w:keepNext/>
      <w:keepLines/>
      <w:spacing w:before="40" w:after="0"/>
      <w:outlineLvl w:val="8"/>
    </w:pPr>
    <w:rPr>
      <w:rFonts w:asciiTheme="majorHAnsi" w:eastAsiaTheme="majorEastAsia" w:hAnsiTheme="majorHAnsi" w:cstheme="majorBidi"/>
      <w:b/>
      <w:bCs/>
      <w:i/>
      <w:iCs/>
      <w:color w:val="335B74"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pPr>
      <w:spacing w:after="0"/>
      <w:jc w:val="center"/>
    </w:pPr>
  </w:style>
  <w:style w:type="character" w:customStyle="1" w:styleId="Heading1Char">
    <w:name w:val="Heading 1 Char"/>
    <w:basedOn w:val="DefaultParagraphFont"/>
    <w:link w:val="Heading1"/>
    <w:uiPriority w:val="9"/>
    <w:rsid w:val="006000EE"/>
    <w:rPr>
      <w:rFonts w:asciiTheme="majorHAnsi" w:eastAsiaTheme="majorEastAsia" w:hAnsiTheme="majorHAnsi" w:cstheme="majorBidi"/>
      <w:color w:val="1481AB" w:themeColor="accent1" w:themeShade="BF"/>
      <w:sz w:val="32"/>
      <w:szCs w:val="32"/>
    </w:rPr>
  </w:style>
  <w:style w:type="character" w:customStyle="1" w:styleId="Heading2Char">
    <w:name w:val="Heading 2 Char"/>
    <w:basedOn w:val="DefaultParagraphFont"/>
    <w:link w:val="Heading2"/>
    <w:uiPriority w:val="9"/>
    <w:rsid w:val="006000EE"/>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6000EE"/>
    <w:rPr>
      <w:rFonts w:asciiTheme="majorHAnsi" w:eastAsiaTheme="majorEastAsia" w:hAnsiTheme="majorHAnsi" w:cstheme="majorBidi"/>
      <w:color w:val="335B74" w:themeColor="text2"/>
      <w:sz w:val="24"/>
      <w:szCs w:val="24"/>
    </w:rPr>
  </w:style>
  <w:style w:type="character" w:customStyle="1" w:styleId="Heading4Char">
    <w:name w:val="Heading 4 Char"/>
    <w:basedOn w:val="DefaultParagraphFont"/>
    <w:link w:val="Heading4"/>
    <w:uiPriority w:val="9"/>
    <w:semiHidden/>
    <w:rsid w:val="006000EE"/>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000EE"/>
    <w:rPr>
      <w:rFonts w:asciiTheme="majorHAnsi" w:eastAsiaTheme="majorEastAsia" w:hAnsiTheme="majorHAnsi" w:cstheme="majorBidi"/>
      <w:color w:val="335B74" w:themeColor="text2"/>
      <w:sz w:val="22"/>
      <w:szCs w:val="22"/>
    </w:rPr>
  </w:style>
  <w:style w:type="character" w:customStyle="1" w:styleId="Heading6Char">
    <w:name w:val="Heading 6 Char"/>
    <w:basedOn w:val="DefaultParagraphFont"/>
    <w:link w:val="Heading6"/>
    <w:uiPriority w:val="9"/>
    <w:semiHidden/>
    <w:rsid w:val="006000EE"/>
    <w:rPr>
      <w:rFonts w:asciiTheme="majorHAnsi" w:eastAsiaTheme="majorEastAsia" w:hAnsiTheme="majorHAnsi" w:cstheme="majorBidi"/>
      <w:i/>
      <w:iCs/>
      <w:color w:val="335B74" w:themeColor="text2"/>
      <w:sz w:val="21"/>
      <w:szCs w:val="21"/>
    </w:rPr>
  </w:style>
  <w:style w:type="paragraph" w:styleId="Caption">
    <w:name w:val="caption"/>
    <w:basedOn w:val="Normal"/>
    <w:next w:val="Normal"/>
    <w:uiPriority w:val="35"/>
    <w:unhideWhenUsed/>
    <w:qFormat/>
    <w:rsid w:val="006000EE"/>
    <w:pPr>
      <w:spacing w:line="240" w:lineRule="auto"/>
    </w:pPr>
    <w:rPr>
      <w:b/>
      <w:bCs/>
      <w:smallCaps/>
      <w:color w:val="595959" w:themeColor="text1" w:themeTint="A6"/>
      <w:spacing w:val="6"/>
    </w:rPr>
  </w:style>
  <w:style w:type="paragraph" w:styleId="ListBullet">
    <w:name w:val="List Bullet"/>
    <w:basedOn w:val="Normal"/>
    <w:uiPriority w:val="1"/>
    <w:unhideWhenUsed/>
    <w:pPr>
      <w:numPr>
        <w:numId w:val="5"/>
      </w:numPr>
    </w:pPr>
  </w:style>
  <w:style w:type="paragraph" w:styleId="ListNumber">
    <w:name w:val="List Number"/>
    <w:basedOn w:val="Normal"/>
    <w:uiPriority w:val="1"/>
    <w:unhideWhenUsed/>
    <w:pPr>
      <w:numPr>
        <w:numId w:val="6"/>
      </w:numPr>
      <w:contextualSpacing/>
    </w:pPr>
  </w:style>
  <w:style w:type="paragraph" w:styleId="Title">
    <w:name w:val="Title"/>
    <w:basedOn w:val="Normal"/>
    <w:next w:val="Normal"/>
    <w:link w:val="TitleChar"/>
    <w:uiPriority w:val="10"/>
    <w:qFormat/>
    <w:rsid w:val="006000EE"/>
    <w:pPr>
      <w:spacing w:after="0" w:line="240" w:lineRule="auto"/>
      <w:contextualSpacing/>
    </w:pPr>
    <w:rPr>
      <w:rFonts w:asciiTheme="majorHAnsi" w:eastAsiaTheme="majorEastAsia" w:hAnsiTheme="majorHAnsi" w:cstheme="majorBidi"/>
      <w:color w:val="1CADE4" w:themeColor="accent1"/>
      <w:spacing w:val="-10"/>
      <w:sz w:val="56"/>
      <w:szCs w:val="56"/>
    </w:rPr>
  </w:style>
  <w:style w:type="character" w:customStyle="1" w:styleId="TitleChar">
    <w:name w:val="Title Char"/>
    <w:basedOn w:val="DefaultParagraphFont"/>
    <w:link w:val="Title"/>
    <w:uiPriority w:val="10"/>
    <w:rsid w:val="006000EE"/>
    <w:rPr>
      <w:rFonts w:asciiTheme="majorHAnsi" w:eastAsiaTheme="majorEastAsia" w:hAnsiTheme="majorHAnsi" w:cstheme="majorBidi"/>
      <w:color w:val="1CADE4" w:themeColor="accent1"/>
      <w:spacing w:val="-10"/>
      <w:sz w:val="56"/>
      <w:szCs w:val="56"/>
    </w:rPr>
  </w:style>
  <w:style w:type="paragraph" w:styleId="Subtitle">
    <w:name w:val="Subtitle"/>
    <w:basedOn w:val="Normal"/>
    <w:next w:val="Normal"/>
    <w:link w:val="SubtitleChar"/>
    <w:uiPriority w:val="11"/>
    <w:qFormat/>
    <w:rsid w:val="006000EE"/>
    <w:pPr>
      <w:numPr>
        <w:ilvl w:val="1"/>
      </w:numPr>
      <w:spacing w:line="240" w:lineRule="auto"/>
      <w:ind w:firstLine="720"/>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000EE"/>
    <w:rPr>
      <w:rFonts w:asciiTheme="majorHAnsi" w:eastAsiaTheme="majorEastAsia" w:hAnsiTheme="majorHAnsi" w:cstheme="majorBidi"/>
      <w:sz w:val="24"/>
      <w:szCs w:val="24"/>
    </w:rPr>
  </w:style>
  <w:style w:type="character" w:styleId="Emphasis">
    <w:name w:val="Emphasis"/>
    <w:basedOn w:val="DefaultParagraphFont"/>
    <w:uiPriority w:val="20"/>
    <w:qFormat/>
    <w:rsid w:val="006000EE"/>
    <w:rPr>
      <w:i/>
      <w:iCs/>
    </w:rPr>
  </w:style>
  <w:style w:type="paragraph" w:styleId="NoSpacing">
    <w:name w:val="No Spacing"/>
    <w:link w:val="NoSpacingChar"/>
    <w:uiPriority w:val="1"/>
    <w:qFormat/>
    <w:rsid w:val="006000EE"/>
    <w:pPr>
      <w:spacing w:after="0" w:line="240" w:lineRule="auto"/>
    </w:pPr>
  </w:style>
  <w:style w:type="character" w:customStyle="1" w:styleId="NoSpacingChar">
    <w:name w:val="No Spacing Char"/>
    <w:basedOn w:val="DefaultParagraphFont"/>
    <w:link w:val="NoSpacing"/>
    <w:uiPriority w:val="1"/>
  </w:style>
  <w:style w:type="paragraph" w:styleId="Quote">
    <w:name w:val="Quote"/>
    <w:basedOn w:val="Normal"/>
    <w:next w:val="Normal"/>
    <w:link w:val="QuoteChar"/>
    <w:uiPriority w:val="29"/>
    <w:qFormat/>
    <w:rsid w:val="006000EE"/>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000EE"/>
    <w:rPr>
      <w:i/>
      <w:iCs/>
      <w:color w:val="404040" w:themeColor="text1" w:themeTint="BF"/>
    </w:rPr>
  </w:style>
  <w:style w:type="paragraph" w:styleId="TOCHeading">
    <w:name w:val="TOC Heading"/>
    <w:basedOn w:val="Heading1"/>
    <w:next w:val="Normal"/>
    <w:uiPriority w:val="39"/>
    <w:unhideWhenUsed/>
    <w:qFormat/>
    <w:rsid w:val="006000EE"/>
    <w:pPr>
      <w:outlineLvl w:val="9"/>
    </w:pPr>
  </w:style>
  <w:style w:type="paragraph" w:styleId="Footer">
    <w:name w:val="footer"/>
    <w:basedOn w:val="Normal"/>
    <w:link w:val="FooterChar"/>
    <w:uiPriority w:val="99"/>
    <w:unhideWhenUsed/>
    <w:pPr>
      <w:spacing w:after="0"/>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6B9F25"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after="0"/>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jc w:val="center"/>
    </w:pPr>
    <w:tblPr>
      <w:tblBorders>
        <w:top w:val="single" w:sz="4" w:space="0" w:color="1CADE4" w:themeColor="accent1"/>
        <w:left w:val="single" w:sz="4" w:space="0" w:color="1CADE4" w:themeColor="accent1"/>
        <w:bottom w:val="single" w:sz="4" w:space="0" w:color="1CADE4" w:themeColor="accent1"/>
        <w:right w:val="single" w:sz="4" w:space="0" w:color="1CADE4" w:themeColor="accent1"/>
        <w:insideH w:val="single" w:sz="4" w:space="0" w:color="1CADE4" w:themeColor="accent1"/>
        <w:insideV w:val="single" w:sz="4" w:space="0" w:color="1CADE4"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aliases w:val="Table of Reference Material"/>
    <w:basedOn w:val="ListNumber"/>
    <w:next w:val="Normal"/>
    <w:autoRedefine/>
    <w:uiPriority w:val="99"/>
    <w:unhideWhenUsed/>
    <w:rsid w:val="00862387"/>
    <w:pPr>
      <w:numPr>
        <w:numId w:val="0"/>
      </w:numPr>
      <w:spacing w:after="0"/>
      <w:ind w:left="200" w:hanging="200"/>
      <w:contextualSpacing w:val="0"/>
    </w:pPr>
  </w:style>
  <w:style w:type="paragraph" w:styleId="TOAHeading">
    <w:name w:val="toa heading"/>
    <w:basedOn w:val="Normal"/>
    <w:next w:val="Normal"/>
    <w:uiPriority w:val="99"/>
    <w:unhideWhenUsed/>
    <w:rsid w:val="00BC36AE"/>
    <w:pPr>
      <w:spacing w:before="240"/>
    </w:pPr>
    <w:rPr>
      <w:rFonts w:cs="Arial"/>
      <w:b/>
      <w:bCs/>
      <w:caps/>
    </w:rPr>
  </w:style>
  <w:style w:type="paragraph" w:styleId="ListParagraph">
    <w:name w:val="List Paragraph"/>
    <w:basedOn w:val="Normal"/>
    <w:uiPriority w:val="34"/>
    <w:qFormat/>
    <w:rsid w:val="00920807"/>
    <w:pPr>
      <w:ind w:left="720"/>
      <w:contextualSpacing/>
    </w:pPr>
  </w:style>
  <w:style w:type="character" w:customStyle="1" w:styleId="Heading7Char">
    <w:name w:val="Heading 7 Char"/>
    <w:basedOn w:val="DefaultParagraphFont"/>
    <w:link w:val="Heading7"/>
    <w:uiPriority w:val="9"/>
    <w:semiHidden/>
    <w:rsid w:val="006000EE"/>
    <w:rPr>
      <w:rFonts w:asciiTheme="majorHAnsi" w:eastAsiaTheme="majorEastAsia" w:hAnsiTheme="majorHAnsi" w:cstheme="majorBidi"/>
      <w:i/>
      <w:iCs/>
      <w:color w:val="0D5672" w:themeColor="accent1" w:themeShade="80"/>
      <w:sz w:val="21"/>
      <w:szCs w:val="21"/>
    </w:rPr>
  </w:style>
  <w:style w:type="character" w:customStyle="1" w:styleId="Heading8Char">
    <w:name w:val="Heading 8 Char"/>
    <w:basedOn w:val="DefaultParagraphFont"/>
    <w:link w:val="Heading8"/>
    <w:uiPriority w:val="9"/>
    <w:semiHidden/>
    <w:rsid w:val="006000EE"/>
    <w:rPr>
      <w:rFonts w:asciiTheme="majorHAnsi" w:eastAsiaTheme="majorEastAsia" w:hAnsiTheme="majorHAnsi" w:cstheme="majorBidi"/>
      <w:b/>
      <w:bCs/>
      <w:color w:val="335B74" w:themeColor="text2"/>
    </w:rPr>
  </w:style>
  <w:style w:type="character" w:customStyle="1" w:styleId="Heading9Char">
    <w:name w:val="Heading 9 Char"/>
    <w:basedOn w:val="DefaultParagraphFont"/>
    <w:link w:val="Heading9"/>
    <w:uiPriority w:val="9"/>
    <w:semiHidden/>
    <w:rsid w:val="006000EE"/>
    <w:rPr>
      <w:rFonts w:asciiTheme="majorHAnsi" w:eastAsiaTheme="majorEastAsia" w:hAnsiTheme="majorHAnsi" w:cstheme="majorBidi"/>
      <w:b/>
      <w:bCs/>
      <w:i/>
      <w:iCs/>
      <w:color w:val="335B74" w:themeColor="text2"/>
    </w:rPr>
  </w:style>
  <w:style w:type="character" w:styleId="Strong">
    <w:name w:val="Strong"/>
    <w:basedOn w:val="DefaultParagraphFont"/>
    <w:uiPriority w:val="22"/>
    <w:qFormat/>
    <w:rsid w:val="006000EE"/>
    <w:rPr>
      <w:b/>
      <w:bCs/>
    </w:rPr>
  </w:style>
  <w:style w:type="paragraph" w:styleId="IntenseQuote">
    <w:name w:val="Intense Quote"/>
    <w:basedOn w:val="Normal"/>
    <w:next w:val="Normal"/>
    <w:link w:val="IntenseQuoteChar"/>
    <w:uiPriority w:val="30"/>
    <w:qFormat/>
    <w:rsid w:val="006000EE"/>
    <w:pPr>
      <w:pBdr>
        <w:left w:val="single" w:sz="18" w:space="12" w:color="1CADE4" w:themeColor="accent1"/>
      </w:pBdr>
      <w:spacing w:before="100" w:beforeAutospacing="1" w:line="300" w:lineRule="auto"/>
      <w:ind w:left="1224" w:right="1224"/>
    </w:pPr>
    <w:rPr>
      <w:rFonts w:asciiTheme="majorHAnsi" w:eastAsiaTheme="majorEastAsia" w:hAnsiTheme="majorHAnsi" w:cstheme="majorBidi"/>
      <w:color w:val="1CADE4" w:themeColor="accent1"/>
      <w:sz w:val="28"/>
      <w:szCs w:val="28"/>
    </w:rPr>
  </w:style>
  <w:style w:type="character" w:customStyle="1" w:styleId="IntenseQuoteChar">
    <w:name w:val="Intense Quote Char"/>
    <w:basedOn w:val="DefaultParagraphFont"/>
    <w:link w:val="IntenseQuote"/>
    <w:uiPriority w:val="30"/>
    <w:rsid w:val="006000EE"/>
    <w:rPr>
      <w:rFonts w:asciiTheme="majorHAnsi" w:eastAsiaTheme="majorEastAsia" w:hAnsiTheme="majorHAnsi" w:cstheme="majorBidi"/>
      <w:color w:val="1CADE4" w:themeColor="accent1"/>
      <w:sz w:val="28"/>
      <w:szCs w:val="28"/>
    </w:rPr>
  </w:style>
  <w:style w:type="character" w:styleId="SubtleEmphasis">
    <w:name w:val="Subtle Emphasis"/>
    <w:basedOn w:val="DefaultParagraphFont"/>
    <w:uiPriority w:val="19"/>
    <w:qFormat/>
    <w:rsid w:val="006000EE"/>
    <w:rPr>
      <w:i/>
      <w:iCs/>
      <w:color w:val="404040" w:themeColor="text1" w:themeTint="BF"/>
    </w:rPr>
  </w:style>
  <w:style w:type="character" w:styleId="IntenseEmphasis">
    <w:name w:val="Intense Emphasis"/>
    <w:basedOn w:val="DefaultParagraphFont"/>
    <w:uiPriority w:val="21"/>
    <w:qFormat/>
    <w:rsid w:val="006000EE"/>
    <w:rPr>
      <w:b/>
      <w:bCs/>
      <w:i/>
      <w:iCs/>
    </w:rPr>
  </w:style>
  <w:style w:type="character" w:styleId="SubtleReference">
    <w:name w:val="Subtle Reference"/>
    <w:basedOn w:val="DefaultParagraphFont"/>
    <w:uiPriority w:val="31"/>
    <w:qFormat/>
    <w:rsid w:val="006000E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000EE"/>
    <w:rPr>
      <w:b/>
      <w:bCs/>
      <w:smallCaps/>
      <w:spacing w:val="5"/>
      <w:u w:val="single"/>
    </w:rPr>
  </w:style>
  <w:style w:type="character" w:styleId="BookTitle">
    <w:name w:val="Book Title"/>
    <w:basedOn w:val="DefaultParagraphFont"/>
    <w:uiPriority w:val="33"/>
    <w:qFormat/>
    <w:rsid w:val="006000EE"/>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240020">
      <w:bodyDiv w:val="1"/>
      <w:marLeft w:val="0"/>
      <w:marRight w:val="0"/>
      <w:marTop w:val="0"/>
      <w:marBottom w:val="0"/>
      <w:divBdr>
        <w:top w:val="none" w:sz="0" w:space="0" w:color="auto"/>
        <w:left w:val="none" w:sz="0" w:space="0" w:color="auto"/>
        <w:bottom w:val="none" w:sz="0" w:space="0" w:color="auto"/>
        <w:right w:val="none" w:sz="0" w:space="0" w:color="auto"/>
      </w:divBdr>
    </w:div>
    <w:div w:id="187646792">
      <w:bodyDiv w:val="1"/>
      <w:marLeft w:val="0"/>
      <w:marRight w:val="0"/>
      <w:marTop w:val="0"/>
      <w:marBottom w:val="0"/>
      <w:divBdr>
        <w:top w:val="none" w:sz="0" w:space="0" w:color="auto"/>
        <w:left w:val="none" w:sz="0" w:space="0" w:color="auto"/>
        <w:bottom w:val="none" w:sz="0" w:space="0" w:color="auto"/>
        <w:right w:val="none" w:sz="0" w:space="0" w:color="auto"/>
      </w:divBdr>
    </w:div>
    <w:div w:id="436953346">
      <w:bodyDiv w:val="1"/>
      <w:marLeft w:val="0"/>
      <w:marRight w:val="0"/>
      <w:marTop w:val="0"/>
      <w:marBottom w:val="0"/>
      <w:divBdr>
        <w:top w:val="none" w:sz="0" w:space="0" w:color="auto"/>
        <w:left w:val="none" w:sz="0" w:space="0" w:color="auto"/>
        <w:bottom w:val="none" w:sz="0" w:space="0" w:color="auto"/>
        <w:right w:val="none" w:sz="0" w:space="0" w:color="auto"/>
      </w:divBdr>
    </w:div>
    <w:div w:id="661933119">
      <w:bodyDiv w:val="1"/>
      <w:marLeft w:val="0"/>
      <w:marRight w:val="0"/>
      <w:marTop w:val="0"/>
      <w:marBottom w:val="0"/>
      <w:divBdr>
        <w:top w:val="none" w:sz="0" w:space="0" w:color="auto"/>
        <w:left w:val="none" w:sz="0" w:space="0" w:color="auto"/>
        <w:bottom w:val="none" w:sz="0" w:space="0" w:color="auto"/>
        <w:right w:val="none" w:sz="0" w:space="0" w:color="auto"/>
      </w:divBdr>
    </w:div>
    <w:div w:id="672880468">
      <w:bodyDiv w:val="1"/>
      <w:marLeft w:val="0"/>
      <w:marRight w:val="0"/>
      <w:marTop w:val="0"/>
      <w:marBottom w:val="0"/>
      <w:divBdr>
        <w:top w:val="none" w:sz="0" w:space="0" w:color="auto"/>
        <w:left w:val="none" w:sz="0" w:space="0" w:color="auto"/>
        <w:bottom w:val="none" w:sz="0" w:space="0" w:color="auto"/>
        <w:right w:val="none" w:sz="0" w:space="0" w:color="auto"/>
      </w:divBdr>
    </w:div>
    <w:div w:id="697507176">
      <w:bodyDiv w:val="1"/>
      <w:marLeft w:val="0"/>
      <w:marRight w:val="0"/>
      <w:marTop w:val="0"/>
      <w:marBottom w:val="0"/>
      <w:divBdr>
        <w:top w:val="none" w:sz="0" w:space="0" w:color="auto"/>
        <w:left w:val="none" w:sz="0" w:space="0" w:color="auto"/>
        <w:bottom w:val="none" w:sz="0" w:space="0" w:color="auto"/>
        <w:right w:val="none" w:sz="0" w:space="0" w:color="auto"/>
      </w:divBdr>
    </w:div>
    <w:div w:id="730730877">
      <w:bodyDiv w:val="1"/>
      <w:marLeft w:val="0"/>
      <w:marRight w:val="0"/>
      <w:marTop w:val="0"/>
      <w:marBottom w:val="0"/>
      <w:divBdr>
        <w:top w:val="none" w:sz="0" w:space="0" w:color="auto"/>
        <w:left w:val="none" w:sz="0" w:space="0" w:color="auto"/>
        <w:bottom w:val="none" w:sz="0" w:space="0" w:color="auto"/>
        <w:right w:val="none" w:sz="0" w:space="0" w:color="auto"/>
      </w:divBdr>
    </w:div>
    <w:div w:id="920717719">
      <w:bodyDiv w:val="1"/>
      <w:marLeft w:val="0"/>
      <w:marRight w:val="0"/>
      <w:marTop w:val="0"/>
      <w:marBottom w:val="0"/>
      <w:divBdr>
        <w:top w:val="none" w:sz="0" w:space="0" w:color="auto"/>
        <w:left w:val="none" w:sz="0" w:space="0" w:color="auto"/>
        <w:bottom w:val="none" w:sz="0" w:space="0" w:color="auto"/>
        <w:right w:val="none" w:sz="0" w:space="0" w:color="auto"/>
      </w:divBdr>
    </w:div>
    <w:div w:id="1029062899">
      <w:bodyDiv w:val="1"/>
      <w:marLeft w:val="0"/>
      <w:marRight w:val="0"/>
      <w:marTop w:val="0"/>
      <w:marBottom w:val="0"/>
      <w:divBdr>
        <w:top w:val="none" w:sz="0" w:space="0" w:color="auto"/>
        <w:left w:val="none" w:sz="0" w:space="0" w:color="auto"/>
        <w:bottom w:val="none" w:sz="0" w:space="0" w:color="auto"/>
        <w:right w:val="none" w:sz="0" w:space="0" w:color="auto"/>
      </w:divBdr>
    </w:div>
    <w:div w:id="120266493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66712023">
      <w:bodyDiv w:val="1"/>
      <w:marLeft w:val="0"/>
      <w:marRight w:val="0"/>
      <w:marTop w:val="0"/>
      <w:marBottom w:val="0"/>
      <w:divBdr>
        <w:top w:val="none" w:sz="0" w:space="0" w:color="auto"/>
        <w:left w:val="none" w:sz="0" w:space="0" w:color="auto"/>
        <w:bottom w:val="none" w:sz="0" w:space="0" w:color="auto"/>
        <w:right w:val="none" w:sz="0" w:space="0" w:color="auto"/>
      </w:divBdr>
    </w:div>
    <w:div w:id="1500197976">
      <w:bodyDiv w:val="1"/>
      <w:marLeft w:val="0"/>
      <w:marRight w:val="0"/>
      <w:marTop w:val="0"/>
      <w:marBottom w:val="0"/>
      <w:divBdr>
        <w:top w:val="none" w:sz="0" w:space="0" w:color="auto"/>
        <w:left w:val="none" w:sz="0" w:space="0" w:color="auto"/>
        <w:bottom w:val="none" w:sz="0" w:space="0" w:color="auto"/>
        <w:right w:val="none" w:sz="0" w:space="0" w:color="auto"/>
      </w:divBdr>
    </w:div>
    <w:div w:id="1630209919">
      <w:bodyDiv w:val="1"/>
      <w:marLeft w:val="0"/>
      <w:marRight w:val="0"/>
      <w:marTop w:val="0"/>
      <w:marBottom w:val="0"/>
      <w:divBdr>
        <w:top w:val="none" w:sz="0" w:space="0" w:color="auto"/>
        <w:left w:val="none" w:sz="0" w:space="0" w:color="auto"/>
        <w:bottom w:val="none" w:sz="0" w:space="0" w:color="auto"/>
        <w:right w:val="none" w:sz="0" w:space="0" w:color="auto"/>
      </w:divBdr>
    </w:div>
    <w:div w:id="1723285999">
      <w:bodyDiv w:val="1"/>
      <w:marLeft w:val="0"/>
      <w:marRight w:val="0"/>
      <w:marTop w:val="0"/>
      <w:marBottom w:val="0"/>
      <w:divBdr>
        <w:top w:val="none" w:sz="0" w:space="0" w:color="auto"/>
        <w:left w:val="none" w:sz="0" w:space="0" w:color="auto"/>
        <w:bottom w:val="none" w:sz="0" w:space="0" w:color="auto"/>
        <w:right w:val="none" w:sz="0" w:space="0" w:color="auto"/>
      </w:divBdr>
    </w:div>
    <w:div w:id="1728795806">
      <w:bodyDiv w:val="1"/>
      <w:marLeft w:val="0"/>
      <w:marRight w:val="0"/>
      <w:marTop w:val="0"/>
      <w:marBottom w:val="0"/>
      <w:divBdr>
        <w:top w:val="none" w:sz="0" w:space="0" w:color="auto"/>
        <w:left w:val="none" w:sz="0" w:space="0" w:color="auto"/>
        <w:bottom w:val="none" w:sz="0" w:space="0" w:color="auto"/>
        <w:right w:val="none" w:sz="0" w:space="0" w:color="auto"/>
      </w:divBdr>
    </w:div>
    <w:div w:id="1803497993">
      <w:bodyDiv w:val="1"/>
      <w:marLeft w:val="0"/>
      <w:marRight w:val="0"/>
      <w:marTop w:val="0"/>
      <w:marBottom w:val="0"/>
      <w:divBdr>
        <w:top w:val="none" w:sz="0" w:space="0" w:color="auto"/>
        <w:left w:val="none" w:sz="0" w:space="0" w:color="auto"/>
        <w:bottom w:val="none" w:sz="0" w:space="0" w:color="auto"/>
        <w:right w:val="none" w:sz="0" w:space="0" w:color="auto"/>
      </w:divBdr>
    </w:div>
    <w:div w:id="1895268235">
      <w:bodyDiv w:val="1"/>
      <w:marLeft w:val="0"/>
      <w:marRight w:val="0"/>
      <w:marTop w:val="0"/>
      <w:marBottom w:val="0"/>
      <w:divBdr>
        <w:top w:val="none" w:sz="0" w:space="0" w:color="auto"/>
        <w:left w:val="none" w:sz="0" w:space="0" w:color="auto"/>
        <w:bottom w:val="none" w:sz="0" w:space="0" w:color="auto"/>
        <w:right w:val="none" w:sz="0" w:space="0" w:color="auto"/>
      </w:divBdr>
    </w:div>
    <w:div w:id="1927760250">
      <w:bodyDiv w:val="1"/>
      <w:marLeft w:val="0"/>
      <w:marRight w:val="0"/>
      <w:marTop w:val="0"/>
      <w:marBottom w:val="0"/>
      <w:divBdr>
        <w:top w:val="none" w:sz="0" w:space="0" w:color="auto"/>
        <w:left w:val="none" w:sz="0" w:space="0" w:color="auto"/>
        <w:bottom w:val="none" w:sz="0" w:space="0" w:color="auto"/>
        <w:right w:val="none" w:sz="0" w:space="0" w:color="auto"/>
      </w:divBdr>
    </w:div>
    <w:div w:id="198137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customXml" Target="ink/ink9.xml"/><Relationship Id="rId63" Type="http://schemas.openxmlformats.org/officeDocument/2006/relationships/customXml" Target="ink/ink11.xml"/><Relationship Id="rId68" Type="http://schemas.openxmlformats.org/officeDocument/2006/relationships/image" Target="media/image46.png"/><Relationship Id="rId84" Type="http://schemas.openxmlformats.org/officeDocument/2006/relationships/customXml" Target="ink/ink18.xml"/><Relationship Id="rId89" Type="http://schemas.openxmlformats.org/officeDocument/2006/relationships/image" Target="media/image60.png"/><Relationship Id="rId112"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image" Target="media/image53.png"/><Relationship Id="rId102"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11.PNG"/><Relationship Id="rId27" Type="http://schemas.openxmlformats.org/officeDocument/2006/relationships/customXml" Target="ink/ink5.xml"/><Relationship Id="rId43" Type="http://schemas.openxmlformats.org/officeDocument/2006/relationships/customXml" Target="ink/ink7.xml"/><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7.PNG"/><Relationship Id="rId113" Type="http://schemas.openxmlformats.org/officeDocument/2006/relationships/image" Target="media/image80.PNG"/><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customXml" Target="ink/ink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customXml" Target="ink/ink24.xml"/><Relationship Id="rId108" Type="http://schemas.openxmlformats.org/officeDocument/2006/relationships/image" Target="media/image75.PNG"/><Relationship Id="rId54" Type="http://schemas.openxmlformats.org/officeDocument/2006/relationships/image" Target="media/image35.PNG"/><Relationship Id="rId70" Type="http://schemas.openxmlformats.org/officeDocument/2006/relationships/customXml" Target="ink/ink14.xml"/><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customXml" Target="ink/ink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ustomXml" Target="ink/ink10.xml"/><Relationship Id="rId57" Type="http://schemas.openxmlformats.org/officeDocument/2006/relationships/image" Target="media/image38.PNG"/><Relationship Id="rId106" Type="http://schemas.openxmlformats.org/officeDocument/2006/relationships/image" Target="media/image73.PNG"/><Relationship Id="rId114"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customXml" Target="ink/ink12.xml"/><Relationship Id="rId73" Type="http://schemas.openxmlformats.org/officeDocument/2006/relationships/image" Target="media/image49.png"/><Relationship Id="rId78" Type="http://schemas.openxmlformats.org/officeDocument/2006/relationships/customXml" Target="ink/ink17.xml"/><Relationship Id="rId81" Type="http://schemas.openxmlformats.org/officeDocument/2006/relationships/image" Target="media/image55.PNG"/><Relationship Id="rId86" Type="http://schemas.openxmlformats.org/officeDocument/2006/relationships/customXml" Target="ink/ink19.xml"/><Relationship Id="rId94" Type="http://schemas.openxmlformats.org/officeDocument/2006/relationships/customXml" Target="ink/ink21.xml"/><Relationship Id="rId99" Type="http://schemas.openxmlformats.org/officeDocument/2006/relationships/customXml" Target="ink/ink22.xml"/><Relationship Id="rId101" Type="http://schemas.openxmlformats.org/officeDocument/2006/relationships/customXml" Target="ink/ink2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76.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customXml" Target="ink/ink16.xml"/><Relationship Id="rId97" Type="http://schemas.openxmlformats.org/officeDocument/2006/relationships/image" Target="media/image67.PNG"/><Relationship Id="rId104" Type="http://schemas.openxmlformats.org/officeDocument/2006/relationships/image" Target="media/image71.png"/><Relationship Id="rId7" Type="http://schemas.openxmlformats.org/officeDocument/2006/relationships/webSettings" Target="webSetting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customXml" Target="ink/ink8.xml"/><Relationship Id="rId66" Type="http://schemas.openxmlformats.org/officeDocument/2006/relationships/image" Target="media/image45.png"/><Relationship Id="rId87" Type="http://schemas.openxmlformats.org/officeDocument/2006/relationships/image" Target="media/image59.png"/><Relationship Id="rId110" Type="http://schemas.openxmlformats.org/officeDocument/2006/relationships/image" Target="media/image77.PNG"/><Relationship Id="rId115"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6.PNG"/><Relationship Id="rId19" Type="http://schemas.openxmlformats.org/officeDocument/2006/relationships/customXml" Target="ink/ink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image" Target="media/image72.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customXml" Target="ink/ink15.xm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customXml" Target="ink/ink4.xml"/><Relationship Id="rId46" Type="http://schemas.openxmlformats.org/officeDocument/2006/relationships/image" Target="media/image29.png"/><Relationship Id="rId67" Type="http://schemas.openxmlformats.org/officeDocument/2006/relationships/customXml" Target="ink/ink13.xm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customXml" Target="ink/ink6.xml"/><Relationship Id="rId62" Type="http://schemas.openxmlformats.org/officeDocument/2006/relationships/image" Target="media/image43.PNG"/><Relationship Id="rId83" Type="http://schemas.openxmlformats.org/officeDocument/2006/relationships/image" Target="media/image57.PNG"/><Relationship Id="rId88" Type="http://schemas.openxmlformats.org/officeDocument/2006/relationships/customXml" Target="ink/ink20.xml"/><Relationship Id="rId111"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R\Documents\My%20Portfolio\StudentReport.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1T15:08:50.0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66,'284'1,"302"-3,-369-14,23-1,1132 17,-628 1,-635-10,-35 1,440-7,997 15,-1478 0,0 1,1 2,38 8,-51-5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8T12:56:46.3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1,'163'35,"-54"-20,181 1,659-17,-828-8,7 1,917 9,-568-2,-460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1T10:50:19.3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58,'13'-4,"0"0,1 1,-1 0,1 1,-1 0,26 1,-9 0,66-5,100-8,459-3,-437 19,613-2,-779 2,0 2,0 3,71 18,-111-22,26 7,-1-1,2-2,-1-2,45 1,107 5,2 0,377-11,-544-2,48-8,-48 6,1 0,25 1,104-7,-145 10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1T10:50:13.8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0,'19'1,"-1"1,27 6,32 3,135-11,73 3,-130 22,-95-13,11 0,1-4,102 1,-116-9,1 3,81 14,-70-8,1-3,125-7,-75-1,408-9,-284-6,10 0,-174 17,17 0,196 23,-205-12,-56-8,-1 1,43 12,1 2,111 13,-182-30,71 5,130-5,-89-3,112 13,-125-12,125 2,-107 16,-86-11,1 0,46-1,49 6,-123-11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1T10:50:04.6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2,'24'0,"34"-1,1 2,-1 3,65 13,54 19,-16-2,-133-29,1-1,-1-1,1-2,51-3,-8 0,-30 2,9 0,70-7,-78 3,68 3,-74 2,-1-1,0-2,40-7,-16-1,113-6,65 17,-97 1,679-2,-801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1T11:25:28.2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3218 44,'-1'-1,"1"1,0-1,-1 0,1 1,-1-1,1 0,-1 1,1-1,-1 1,0-1,1 1,-1-1,1 1,-1 0,0-1,0 1,1 0,-1-1,0 1,0 0,1 0,-1 0,0-1,0 1,1 0,-3 0,-22-1,24 1,-269 19,100-3,-444-9,363-9,101 4,-157-4,272-2,-55-13,62 10,-1 1,0 2,-38-1,-70 7,-230-3,226-13,-48-2,-97 17,274-1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1T11:25:24.0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2695 0,'0'1,"0"0,0 0,0 0,-1 0,1 0,0 0,-1 0,1 0,-1-1,1 1,-1 0,0 0,1-1,-1 1,1 0,-1-1,0 1,0 0,0-1,1 1,-1-1,0 1,0-1,0 0,0 1,-1-1,-30 8,24-7,-94 12,74-11,0 1,-1 2,1 0,-42 15,22-4,0-2,-1-3,0-1,-1-3,-55 1,9 6,65-8,-59 2,-112 3,-197-6,224-7,-823 2,986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1T17:00:58.2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1,'0'0,"0"0,1 0,-1 0,0 0,0 0,0 0,0 0,0 0,0 0,0 1,0-1,1 0,-1 0,0 0,0 0,0 0,0 0,0 1,0-1,0 0,0 0,0 0,0 0,0 0,0 1,0-1,0 0,0 0,0 0,0 0,0 0,0 0,0 1,0-1,0 0,-1 0,1 0,0 0,0 0,0 0,0 1,0-1,0 0,0 0,0 0,0 0,-1 0,1 0,0 0,0 0,0 0,0 0,0 0,0 0,-1 0,1 0,0 0,0 0,0 1,0-1,0 0,-1-1,1 1,0 0,11 8,13 0,-1-1,1 0,37 3,77 3,-120-11,543 5,-327-9,5848 2,-5697-13,2242 13,-2483-11,-36 0,221 8,-44 1,-182-1,262-7,211 11,-557-1,35 8,-41-6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1T17:00:41.2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0,'71'1,"0"2,-1 4,122 27,-147-26,0-1,0-3,56-1,21 2,230 19,65 0,-150-26,260 4,-486 2,0 2,40 10,50 8,-42-15,683 52,-501-50,244 4,-113-1,-384-13,131 8,210 6,-3-14,401-13,-715 9,171-14,-161 10,0-2,52-16,68-22,292-41,-352 77,143 3,182-5,1431 13,-1434 20,13 0,-275-21,232 3,-292 3,119 3,449 3,-669-10,18-1,-1 2,1 0,41 11,-40-8,1 0,-1-2,1-2,52-3,-13 0,1804 2,-1807-4,119-21,-170 22,12-2,7-1,-1 1,43-1,-55 5,0-1,0-2,23-5,37-7,176 11,-42 3,-196-1,0 0,30-9,-39 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4T12:29:44.7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1964 0,'-1949'0,"1934"0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4T12:29:38.7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1813 1,'-3'4,"1"0,-1-1,0 1,0-1,0 1,0-1,-1 0,1 0,-1-1,0 1,-5 2,-13 6,0-1,-1-2,0 0,-1-1,1-2,-45 6,-20-5,-115-6,82-2,-743 3,690-17,103 8,44 4,12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1T15:08:45.8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33,'8'0,"506"-12,-356 10,-3 0,-79-5,91-2,-158 9,351 13,-322-10,1 3,72 20,-58-11,1-3,91 10,38-3,256 12,-401-29,71 12,-72-7,70 2,1523-9,-1551-9,-2 1,897 6,-475 4,613-2,-1048-3,127-25,-143 19,22-2,0 4,89 0,237-22,-394 29,91-6,118 6,-77 3,1521-3,-1621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4T12:29:36.0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1964 1,'-270'11,"197"-7,52-4,1 1,-1 1,-29 7,-6 2,-1-1,0-4,-61 0,-389-4,252-4,137 0,-122 5,152 11,75-13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4T19:10:17.5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0 184,'5'-3,"0"1,1-1,-1 1,1 0,-1 1,1-1,0 1,0 0,-1 1,1-1,0 1,8 1,11-2,56-7,271-25,-214 20,1-6,139-38,-243 47,1 2,0 1,0 2,43 0,1283 7,-1329-1,0 3,0 0,32 10,36 6,208 26,245 29,-239-42,-163-20,121 4,1226-18,-799 2,-386-17,132-7,34 17,-95 5,-165-22,46 0,17 1,-30 0,551 19,-413 5,1074-2,-1296 16,-94-16,106 15,-118 0,-43-10,38 6,-39-9,-1 2,0 0,19 8,-20-6,1-1,36 6,-37-10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9T22:04:28.8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9T22:03:58.4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77,'65'-13,"170"-14,-94 11,-75 6,97 0,114 9,107 3,-34 38,-332-37,181 13,-134-13,121 20,-178-21,17 4,0-1,1-1,35 0,399-5,-444 3,-1 0,1 1,0 0,29 11,-12-3,-14-6</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9T22:03:54.7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0,'91'8,"-32"-2,95 17,-19-1,8-15,-47-4,140 6,161 13,-40 31,-167-25,-60-7,205 6,-250-27,363 15,153 23,3-33,-557-5,228 23,-8 1,1329-24,-726-2,878 2,-1126-34,-395 17,-78-1,207-50,-82 11,-229 49,339-47,-93 53,-148 4,3365-2,-3493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1T16:33:54.8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 85,'-1'0,"1"0,0 0,0-1,0 1,0 0,-1 0,1 0,0 0,0-1,0 1,0 0,0 0,0 0,0 0,0-1,0 1,0 0,0 0,0-1,-1 1,1 0,0 0,1 0,-1-1,0 1,0 0,0 0,0 0,0-1,0 1,0 0,0 0,0 0,0 0,0-1,0 1,1 0,-1 0,0 0,0 0,0-1,0 1,1 0,-1 0,0 0,0 0,0 0,0 0,1-1,16-3,20 0,-37 4,184-3,171-11,379-3,-482 19,-205-2,53 1,177-22,-188 11,1 4,112 7,-72 1,3711-2,-3692 5,185 29,-273-24,-21-3,0-2,44 0,2309-6,-2377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1T16:33:39.2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0 100,'1'-2,"-1"1,1 0,-1 0,1-1,0 1,-1 0,1 0,0-1,0 1,0 0,0 0,0 0,0 0,0 0,0 1,0-1,0 0,1 0,-1 1,0-1,0 1,1-1,-1 1,2-1,39-10,-38 10,172-26,339-8,81 34,-298 2,-160 7,-30-1,229 28,-119-9,86 16,-269-36,35 1,0-3,92-6,-46 0,605 2,-600-9,-6 1,-44 8,247-12,-253 7,76 4,-78 3,-46-2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1T16:33:34.1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21,'1165'0,"-962"10,-86-3,-36-3,280 8,-229-12,421-16,213-17,-607 31,-47 0,193 19,-243-8,89 2,-25-3,-9 0,500-9,156 2,-614 7,55 1,-148-9,129 18,-80-2,134 1,119-18,-150-1,143 2,-333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8T12:57:02.5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1 163,'4'2,"0"0,1 0,-1 0,1-1,-1 1,1-1,0 0,0 0,-1-1,1 1,0-1,0 0,5-1,6 1,585 4,-325-6,1895 2,-1923-18,-111 4,189 11,-170 5,11 0,191-5,-111-27,14-2,-217 30,2 0,0-1,59-13,-66 9,0 2,57 0,23-2,469-29,-279 36,-287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8T12:56:59.3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1 279,'11'-4,"1"1,0 0,0 0,0 2,0-1,0 1,0 1,14 1,4-1,66-1,258-15,164-20,680-25,-899 52,48 1,-137 9,645-24,-853 23,697-43,-496 41,284-38,-476 38,54-8,98-1,163 10,180 3,-355 6,48 0,-144-5,0 2,-1 2,69 19,-103-21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8T12:56:56.1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84,'502'2,"524"-5,-794-13,21-1,99-7,-24-1,421 25,-348 1,-210 16,-12-1,818-14,-495-4,470 2,-967 0,1 0,-1 1,0-1,1 1,-1 0,0 0,0 1,1 0,-1 0,9 5,-3-1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8T12:56:52.5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1,'0'0,"0"1,1 0,-1-1,1 1,-1 0,1-1,-1 1,1 0,-1-1,1 1,0-1,-1 1,1-1,0 1,-1-1,1 0,0 1,0-1,0 0,-1 1,1-1,0 0,0 0,0 0,1 0,27 4,-24-4,439 18,577-18,-866 8,-3 0,972-8,-1111 0</inkml:trace>
</inkml:ink>
</file>

<file path=word/theme/_rels/theme1.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2020-07-19T00:00:00</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b:Source>
    <b:Tag>Gad16</b:Tag>
    <b:SourceType>Book</b:SourceType>
    <b:Guid>{310C3416-499D-41BE-8DE6-91E3A4A64124}</b:Guid>
    <b:Author>
      <b:Author>
        <b:NameList>
          <b:Person>
            <b:Last>Gaddis</b:Last>
            <b:First>Tony</b:First>
          </b:Person>
        </b:NameList>
      </b:Author>
    </b:Author>
    <b:Title>Starting Out With Java: From Control Structures Through Objects 6th Edition</b:Title>
    <b:Year>2016</b:Year>
    <b:Publisher>Pearson Education</b:Publisher>
    <b:RefOrder>3</b:RefOrder>
  </b:Source>
  <b:Source>
    <b:Tag>Ram18</b:Tag>
    <b:SourceType>Book</b:SourceType>
    <b:Guid>{23068148-90FD-43E8-A231-D3004B4D6488}</b:Guid>
    <b:Author>
      <b:Author>
        <b:NameList>
          <b:Person>
            <b:Last>Kulkarni</b:Last>
            <b:First>Ram</b:First>
          </b:Person>
        </b:NameList>
      </b:Author>
    </b:Author>
    <b:Title>Java EE 8 Development with Eclipse 3rd Edition</b:Title>
    <b:Year>2018</b:Year>
    <b:Publisher>Packt Publishing</b:Publisher>
    <b:RefOrder>2</b:RefOrder>
  </b:Source>
  <b:Source>
    <b:Tag>Ram</b:Tag>
    <b:SourceType>InternetSite</b:SourceType>
    <b:Guid>{D4F44C71-05B4-4A62-B66A-DB592F92B561}</b:Guid>
    <b:Author>
      <b:Author>
        <b:NameList>
          <b:Person>
            <b:Last>Fadatare</b:Last>
            <b:First>Ramesh</b:First>
          </b:Person>
        </b:NameList>
      </b:Author>
    </b:Author>
    <b:InternetSiteTitle>javaguides.net</b:InternetSite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FBE34646-DF28-467F-9C12-DF4F5709C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4848</TotalTime>
  <Pages>50</Pages>
  <Words>5415</Words>
  <Characters>30870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A Journey through Java, MySQL, Apache, and the MVC Architecture with Eclipse IDE</vt:lpstr>
    </vt:vector>
  </TitlesOfParts>
  <Company/>
  <LinksUpToDate>false</LinksUpToDate>
  <CharactersWithSpaces>36213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Journey through Java, MySQL, Apache, and the MVC Architecture with Eclipse IDE</dc:title>
  <dc:subject>A Synopsis of learning how these development tools work together</dc:subject>
  <dc:creator>Mark Stevens</dc:creator>
  <cp:keywords/>
  <cp:lastModifiedBy>Mark</cp:lastModifiedBy>
  <cp:revision>176</cp:revision>
  <dcterms:created xsi:type="dcterms:W3CDTF">2020-07-19T13:28:00Z</dcterms:created>
  <dcterms:modified xsi:type="dcterms:W3CDTF">2020-08-20T15:28:00Z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