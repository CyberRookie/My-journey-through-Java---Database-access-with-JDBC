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222262A2" w14:textId="5C4E855C" w:rsidR="00636189" w:rsidRDefault="009B1561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1C9F41D" wp14:editId="2BA6D88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47483" w14:textId="1B7A2FEA" w:rsidR="00636189" w:rsidRDefault="00B239DB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C4848B729716471C9E9F9C792249B4F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6A72">
                                      <w:t>Mark Stevens</w:t>
                                    </w:r>
                                  </w:sdtContent>
                                </w:sdt>
                                <w:r w:rsidR="009B1561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8B1629836D0E4EDE8CA6C5A0C12B3FC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30D7">
                                      <w:t>Course Management</w:t>
                                    </w:r>
                                  </w:sdtContent>
                                </w:sdt>
                                <w:r w:rsidR="009B1561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AFF5A5D296904B8D83824248E99DCB9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7-2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B30D7">
                                      <w:t>July 26,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C9F4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19C47483" w14:textId="1B7A2FEA" w:rsidR="00636189" w:rsidRDefault="009B1561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C4848B729716471C9E9F9C792249B4F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B6A72">
                                <w:t>Mark Stevens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8B1629836D0E4EDE8CA6C5A0C12B3FC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B30D7">
                                <w:t>Course Management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AFF5A5D296904B8D83824248E99DCB9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2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B30D7">
                                <w:t>July 26,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ACE4ECC" wp14:editId="17B1BD1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31086" w14:textId="07A78D20" w:rsidR="00636189" w:rsidRDefault="00B239DB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6A72">
                                      <w:t>Course Management Project</w:t>
                                    </w:r>
                                  </w:sdtContent>
                                </w:sdt>
                              </w:p>
                              <w:p w14:paraId="261D9A41" w14:textId="6EEBB8EC" w:rsidR="00636189" w:rsidRDefault="00B239DB">
                                <w:pPr>
                                  <w:pStyle w:val="Subtitle"/>
                                </w:pPr>
                                <w:sdt>
                                  <w:sdtPr>
                                    <w:rPr>
                                      <w:rFonts w:asciiTheme="minorHAnsi" w:hAnsiTheme="minorHAnsi"/>
                                    </w:r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6A72" w:rsidRPr="00EB30D7">
                                      <w:rPr>
                                        <w:rFonts w:asciiTheme="minorHAnsi" w:hAnsiTheme="minorHAnsi"/>
                                      </w:rPr>
                                      <w:t>S</w:t>
                                    </w:r>
                                    <w:r w:rsidR="00EB30D7" w:rsidRPr="00EB30D7">
                                      <w:rPr>
                                        <w:rFonts w:asciiTheme="minorHAnsi" w:hAnsiTheme="minorHAnsi"/>
                                      </w:rPr>
                                      <w:t>tarting a JSP,</w:t>
                                    </w:r>
                                    <w:r w:rsidR="00EB30D7">
                                      <w:rPr>
                                        <w:rFonts w:asciiTheme="minorHAnsi" w:hAnsiTheme="minorHAnsi"/>
                                      </w:rPr>
                                      <w:t xml:space="preserve"> </w:t>
                                    </w:r>
                                    <w:r w:rsidR="00EB30D7" w:rsidRPr="00EB30D7">
                                      <w:rPr>
                                        <w:rFonts w:asciiTheme="minorHAnsi" w:hAnsiTheme="minorHAnsi"/>
                                      </w:rPr>
                                      <w:t>MySql,</w:t>
                                    </w:r>
                                    <w:r w:rsidR="00EB30D7">
                                      <w:rPr>
                                        <w:rFonts w:asciiTheme="minorHAnsi" w:hAnsiTheme="minorHAnsi"/>
                                      </w:rPr>
                                      <w:t xml:space="preserve"> </w:t>
                                    </w:r>
                                    <w:r w:rsidR="00EB30D7" w:rsidRPr="00EB30D7">
                                      <w:rPr>
                                        <w:rFonts w:asciiTheme="minorHAnsi" w:hAnsiTheme="minorHAnsi"/>
                                      </w:rPr>
                                      <w:t>Hibernate,</w:t>
                                    </w:r>
                                    <w:r w:rsidR="00EB30D7">
                                      <w:rPr>
                                        <w:rFonts w:asciiTheme="minorHAnsi" w:hAnsiTheme="minorHAnsi"/>
                                      </w:rPr>
                                      <w:t xml:space="preserve"> </w:t>
                                    </w:r>
                                    <w:r w:rsidR="00EB30D7" w:rsidRPr="00EB30D7">
                                      <w:rPr>
                                        <w:rFonts w:asciiTheme="minorHAnsi" w:hAnsiTheme="minorHAnsi"/>
                                      </w:rPr>
                                      <w:t>Persistence Project from scratch using eclipse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CE4ECC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14:paraId="13831086" w14:textId="07A78D20" w:rsidR="00636189" w:rsidRDefault="009B1561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B6A72">
                                <w:t>Course Management Project</w:t>
                              </w:r>
                            </w:sdtContent>
                          </w:sdt>
                        </w:p>
                        <w:p w14:paraId="261D9A41" w14:textId="6EEBB8EC" w:rsidR="00636189" w:rsidRDefault="009B1561">
                          <w:pPr>
                            <w:pStyle w:val="Subtitle"/>
                          </w:pPr>
                          <w:sdt>
                            <w:sdtPr>
                              <w:rPr>
                                <w:rFonts w:asciiTheme="minorHAnsi" w:hAnsiTheme="minorHAnsi"/>
                              </w:r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B6A72" w:rsidRPr="00EB30D7">
                                <w:rPr>
                                  <w:rFonts w:asciiTheme="minorHAnsi" w:hAnsiTheme="minorHAnsi"/>
                                </w:rPr>
                                <w:t>S</w:t>
                              </w:r>
                              <w:r w:rsidR="00EB30D7" w:rsidRPr="00EB30D7">
                                <w:rPr>
                                  <w:rFonts w:asciiTheme="minorHAnsi" w:hAnsiTheme="minorHAnsi"/>
                                </w:rPr>
                                <w:t>tarting a JSP,</w:t>
                              </w:r>
                              <w:r w:rsidR="00EB30D7">
                                <w:rPr>
                                  <w:rFonts w:asciiTheme="minorHAnsi" w:hAnsiTheme="minorHAnsi"/>
                                </w:rPr>
                                <w:t xml:space="preserve"> </w:t>
                              </w:r>
                              <w:r w:rsidR="00EB30D7" w:rsidRPr="00EB30D7">
                                <w:rPr>
                                  <w:rFonts w:asciiTheme="minorHAnsi" w:hAnsiTheme="minorHAnsi"/>
                                </w:rPr>
                                <w:t>MySql,</w:t>
                              </w:r>
                              <w:r w:rsidR="00EB30D7">
                                <w:rPr>
                                  <w:rFonts w:asciiTheme="minorHAnsi" w:hAnsiTheme="minorHAnsi"/>
                                </w:rPr>
                                <w:t xml:space="preserve"> </w:t>
                              </w:r>
                              <w:r w:rsidR="00EB30D7" w:rsidRPr="00EB30D7">
                                <w:rPr>
                                  <w:rFonts w:asciiTheme="minorHAnsi" w:hAnsiTheme="minorHAnsi"/>
                                </w:rPr>
                                <w:t>Hibernate,</w:t>
                              </w:r>
                              <w:r w:rsidR="00EB30D7">
                                <w:rPr>
                                  <w:rFonts w:asciiTheme="minorHAnsi" w:hAnsiTheme="minorHAnsi"/>
                                </w:rPr>
                                <w:t xml:space="preserve"> </w:t>
                              </w:r>
                              <w:r w:rsidR="00EB30D7" w:rsidRPr="00EB30D7">
                                <w:rPr>
                                  <w:rFonts w:asciiTheme="minorHAnsi" w:hAnsiTheme="minorHAnsi"/>
                                </w:rPr>
                                <w:t>Persistence Project from scratch using eclipse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1C2EB167" w14:textId="4B5F0A24" w:rsidR="00636189" w:rsidRDefault="00FB6A72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18AF815C" wp14:editId="1B9C3FA3">
                <wp:simplePos x="0" y="0"/>
                <wp:positionH relativeFrom="margin">
                  <wp:posOffset>448310</wp:posOffset>
                </wp:positionH>
                <wp:positionV relativeFrom="margin">
                  <wp:posOffset>1238250</wp:posOffset>
                </wp:positionV>
                <wp:extent cx="4556760" cy="3489960"/>
                <wp:effectExtent l="266700" t="266700" r="281940" b="28194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56760" cy="34899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1561">
            <w:br w:type="page"/>
          </w:r>
        </w:p>
      </w:sdtContent>
    </w:sdt>
    <w:bookmarkEnd w:id="4"/>
    <w:bookmarkEnd w:id="3"/>
    <w:bookmarkEnd w:id="2"/>
    <w:bookmarkEnd w:id="1"/>
    <w:bookmarkEnd w:id="0"/>
    <w:p w14:paraId="40CA73D1" w14:textId="35774B7D" w:rsidR="00636189" w:rsidRDefault="00EB30D7" w:rsidP="00EB30D7">
      <w:pPr>
        <w:pStyle w:val="Heading1"/>
        <w:jc w:val="center"/>
      </w:pPr>
      <w:r>
        <w:lastRenderedPageBreak/>
        <w:t>Course Management Project</w:t>
      </w:r>
    </w:p>
    <w:p w14:paraId="3C97BBAC" w14:textId="3B65A0A2" w:rsidR="00EB30D7" w:rsidRDefault="00EB30D7" w:rsidP="00EB30D7">
      <w:pPr>
        <w:jc w:val="center"/>
      </w:pPr>
      <w:r>
        <w:t>The Beginning</w:t>
      </w:r>
    </w:p>
    <w:p w14:paraId="44D03706" w14:textId="72E2963B" w:rsidR="00EB30D7" w:rsidRDefault="00EB30D7" w:rsidP="00EB30D7">
      <w:pPr>
        <w:spacing w:line="240" w:lineRule="auto"/>
        <w:ind w:firstLine="720"/>
      </w:pPr>
    </w:p>
    <w:p w14:paraId="79AA5209" w14:textId="7A6FDAD1" w:rsidR="00EB30D7" w:rsidRDefault="00EB30D7" w:rsidP="00EB30D7">
      <w:pPr>
        <w:spacing w:line="240" w:lineRule="auto"/>
        <w:ind w:firstLine="720"/>
        <w:rPr>
          <w:b/>
          <w:bCs/>
          <w:i/>
          <w:iCs/>
        </w:rPr>
      </w:pPr>
      <w:r>
        <w:t xml:space="preserve">This project is based on the excellent book </w:t>
      </w:r>
      <w:r w:rsidRPr="0083604E">
        <w:rPr>
          <w:b/>
          <w:bCs/>
          <w:i/>
          <w:iCs/>
        </w:rPr>
        <w:t>“Java EE 8 Development with Eclipse</w:t>
      </w:r>
      <w:r w:rsidR="0083604E" w:rsidRPr="0083604E">
        <w:rPr>
          <w:b/>
          <w:bCs/>
          <w:i/>
          <w:iCs/>
        </w:rPr>
        <w:t>”</w:t>
      </w:r>
    </w:p>
    <w:p w14:paraId="302A8075" w14:textId="4EEF8C4A" w:rsidR="0083604E" w:rsidRDefault="0083604E" w:rsidP="00EB30D7">
      <w:pPr>
        <w:spacing w:line="240" w:lineRule="auto"/>
        <w:ind w:firstLine="720"/>
      </w:pPr>
      <w:r>
        <w:t xml:space="preserve">The premise is to create a management app at a college that handles student registration, adding courses with teacher, subject, &amp; credits. The basis is the excellent tutorials from Ramesh over at </w:t>
      </w:r>
      <w:hyperlink r:id="rId11" w:history="1">
        <w:r w:rsidRPr="008D7B96">
          <w:rPr>
            <w:rStyle w:val="Hyperlink"/>
          </w:rPr>
          <w:t>www.javaguides.net</w:t>
        </w:r>
      </w:hyperlink>
      <w:r>
        <w:t xml:space="preserve">  along with the material from the book. My first attempt will be to create a CRUD application for the Courses.</w:t>
      </w:r>
    </w:p>
    <w:p w14:paraId="56E5BFAF" w14:textId="716049AB" w:rsidR="00A73191" w:rsidRDefault="00A73191" w:rsidP="00EB30D7">
      <w:pPr>
        <w:spacing w:line="240" w:lineRule="auto"/>
        <w:ind w:firstLine="720"/>
        <w:rPr>
          <w:b/>
          <w:bCs/>
        </w:rPr>
      </w:pPr>
      <w:r>
        <w:t xml:space="preserve">Starting with the User Management Hibernate CRUD tutorial and making it </w:t>
      </w:r>
      <w:proofErr w:type="spellStart"/>
      <w:r w:rsidRPr="00A73191">
        <w:rPr>
          <w:b/>
          <w:bCs/>
        </w:rPr>
        <w:t>StudentManage</w:t>
      </w:r>
      <w:proofErr w:type="spellEnd"/>
      <w:r>
        <w:rPr>
          <w:b/>
          <w:bCs/>
        </w:rPr>
        <w:t xml:space="preserve">. Notice the </w:t>
      </w:r>
      <w:proofErr w:type="spellStart"/>
      <w:r>
        <w:rPr>
          <w:b/>
          <w:bCs/>
        </w:rPr>
        <w:t>HibernateUtil</w:t>
      </w:r>
      <w:proofErr w:type="spellEnd"/>
      <w:r>
        <w:rPr>
          <w:b/>
          <w:bCs/>
        </w:rPr>
        <w:t xml:space="preserve"> file reference in the </w:t>
      </w:r>
      <w:proofErr w:type="spellStart"/>
      <w:r>
        <w:rPr>
          <w:b/>
          <w:bCs/>
        </w:rPr>
        <w:t>sessionFactory</w:t>
      </w:r>
      <w:proofErr w:type="spellEnd"/>
      <w:r>
        <w:rPr>
          <w:b/>
          <w:bCs/>
        </w:rPr>
        <w:t>:</w:t>
      </w:r>
    </w:p>
    <w:p w14:paraId="6FC21BEE" w14:textId="04B6625D" w:rsidR="00A73191" w:rsidRDefault="00A73191" w:rsidP="00EB30D7">
      <w:pPr>
        <w:spacing w:line="240" w:lineRule="auto"/>
        <w:ind w:firstLine="720"/>
        <w:rPr>
          <w:b/>
          <w:bCs/>
        </w:rPr>
      </w:pPr>
    </w:p>
    <w:p w14:paraId="536771A0" w14:textId="184435BE" w:rsidR="00A73191" w:rsidRDefault="00984850" w:rsidP="00A73191">
      <w:pPr>
        <w:keepNext/>
        <w:spacing w:line="240" w:lineRule="auto"/>
        <w:ind w:firstLine="72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CE76A5" wp14:editId="6A90D737">
                <wp:simplePos x="0" y="0"/>
                <wp:positionH relativeFrom="column">
                  <wp:posOffset>4389960</wp:posOffset>
                </wp:positionH>
                <wp:positionV relativeFrom="paragraph">
                  <wp:posOffset>139890</wp:posOffset>
                </wp:positionV>
                <wp:extent cx="1199160" cy="94320"/>
                <wp:effectExtent l="76200" t="133350" r="1270" b="172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98880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B0EA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41.45pt;margin-top:2.55pt;width:102.85pt;height:2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36E165A" wp14:editId="2B9C9D65">
                <wp:simplePos x="0" y="0"/>
                <wp:positionH relativeFrom="column">
                  <wp:posOffset>633000</wp:posOffset>
                </wp:positionH>
                <wp:positionV relativeFrom="paragraph">
                  <wp:posOffset>1048890</wp:posOffset>
                </wp:positionV>
                <wp:extent cx="1145880" cy="53640"/>
                <wp:effectExtent l="95250" t="133350" r="130810" b="175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45540" cy="5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60F87" id="Ink 3" o:spid="_x0000_s1026" type="#_x0000_t75" style="position:absolute;margin-left:45.6pt;margin-top:74.15pt;width:98.7pt;height:2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79EE32D" wp14:editId="1CEED6BE">
                <wp:simplePos x="0" y="0"/>
                <wp:positionH relativeFrom="column">
                  <wp:posOffset>4378080</wp:posOffset>
                </wp:positionH>
                <wp:positionV relativeFrom="paragraph">
                  <wp:posOffset>1025490</wp:posOffset>
                </wp:positionV>
                <wp:extent cx="847800" cy="12240"/>
                <wp:effectExtent l="95250" t="133350" r="104775" b="1593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47725" cy="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9EB50" id="Ink 2" o:spid="_x0000_s1026" type="#_x0000_t75" style="position:absolute;margin-left:340.55pt;margin-top:72.35pt;width:75.2pt;height:1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">
                <v:imagedata r:id="rId17" o:title=""/>
              </v:shape>
            </w:pict>
          </mc:Fallback>
        </mc:AlternateContent>
      </w:r>
      <w:r w:rsidR="00A73191" w:rsidRPr="00984850">
        <w:rPr>
          <w:b/>
          <w:bCs/>
          <w:noProof/>
        </w:rPr>
        <w:drawing>
          <wp:inline distT="0" distB="0" distL="0" distR="0" wp14:anchorId="511B64BA" wp14:editId="6B688B44">
            <wp:extent cx="54864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bernateUti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48A6" w14:textId="0936D5AC" w:rsidR="00A73191" w:rsidRDefault="00A73191" w:rsidP="00A73191">
      <w:pPr>
        <w:pStyle w:val="Caption"/>
      </w:pPr>
      <w:r>
        <w:t xml:space="preserve">Figure </w:t>
      </w:r>
      <w:fldSimple w:instr=" SEQ Figure \* ARABIC ">
        <w:r w:rsidR="00904114">
          <w:rPr>
            <w:noProof/>
          </w:rPr>
          <w:t>1</w:t>
        </w:r>
      </w:fldSimple>
      <w:r>
        <w:t>: Hibernate Util file reference in the Session Factory</w:t>
      </w:r>
    </w:p>
    <w:p w14:paraId="7DE31B27" w14:textId="38BB98D0" w:rsidR="00984850" w:rsidRDefault="00904114" w:rsidP="00984850">
      <w:r>
        <w:t xml:space="preserve">Here’s another thing to keep in mind about the Hibernate Utility, You could use the config file also according to </w:t>
      </w:r>
      <w:hyperlink r:id="rId19" w:history="1">
        <w:r w:rsidRPr="00A64831">
          <w:rPr>
            <w:rStyle w:val="Hyperlink"/>
          </w:rPr>
          <w:t>www.javaguides.com</w:t>
        </w:r>
      </w:hyperlink>
      <w:r>
        <w:t>:</w:t>
      </w:r>
    </w:p>
    <w:p w14:paraId="5B51CAF3" w14:textId="77777777" w:rsidR="00904114" w:rsidRDefault="00904114" w:rsidP="00904114">
      <w:pPr>
        <w:keepNext/>
      </w:pPr>
      <w:r>
        <w:rPr>
          <w:noProof/>
        </w:rPr>
        <w:lastRenderedPageBreak/>
        <w:drawing>
          <wp:inline distT="0" distB="0" distL="0" distR="0" wp14:anchorId="52491A95" wp14:editId="7AAA9BA8">
            <wp:extent cx="5486400" cy="4310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bernateConfig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5966" w14:textId="549C4FF3" w:rsidR="00904114" w:rsidRDefault="00904114" w:rsidP="0090411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Hibernate Config file properties</w:t>
      </w:r>
    </w:p>
    <w:p w14:paraId="0BB3FEC3" w14:textId="77777777" w:rsidR="00904114" w:rsidRPr="00904114" w:rsidRDefault="00904114" w:rsidP="00904114"/>
    <w:sectPr w:rsidR="00904114" w:rsidRPr="00904114">
      <w:footerReference w:type="default" r:id="rId2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59E8A" w14:textId="77777777" w:rsidR="00B239DB" w:rsidRDefault="00B239DB">
      <w:pPr>
        <w:spacing w:before="0" w:after="0" w:line="240" w:lineRule="auto"/>
      </w:pPr>
      <w:r>
        <w:separator/>
      </w:r>
    </w:p>
  </w:endnote>
  <w:endnote w:type="continuationSeparator" w:id="0">
    <w:p w14:paraId="023AB22B" w14:textId="77777777" w:rsidR="00B239DB" w:rsidRDefault="00B239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6B707" w14:textId="77777777" w:rsidR="00636189" w:rsidRDefault="009B1561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304E2" w14:textId="77777777" w:rsidR="00B239DB" w:rsidRDefault="00B239DB">
      <w:pPr>
        <w:spacing w:before="0" w:after="0" w:line="240" w:lineRule="auto"/>
      </w:pPr>
      <w:r>
        <w:separator/>
      </w:r>
    </w:p>
  </w:footnote>
  <w:footnote w:type="continuationSeparator" w:id="0">
    <w:p w14:paraId="7E73E32C" w14:textId="77777777" w:rsidR="00B239DB" w:rsidRDefault="00B239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72"/>
    <w:rsid w:val="00551B9F"/>
    <w:rsid w:val="00636189"/>
    <w:rsid w:val="0083604E"/>
    <w:rsid w:val="00904114"/>
    <w:rsid w:val="00984850"/>
    <w:rsid w:val="009B1561"/>
    <w:rsid w:val="00A73191"/>
    <w:rsid w:val="00B239DB"/>
    <w:rsid w:val="00EB30D7"/>
    <w:rsid w:val="00FB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C6A63"/>
  <w15:chartTrackingRefBased/>
  <w15:docId w15:val="{706E07D9-8657-499C-A277-70D4D180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3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javaguides.net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19" Type="http://schemas.openxmlformats.org/officeDocument/2006/relationships/hyperlink" Target="http://www.javaguide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848B729716471C9E9F9C792249B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ABCA1-C437-4C5F-BD45-CF89517E4E71}"/>
      </w:docPartPr>
      <w:docPartBody>
        <w:p w:rsidR="00FF14FF" w:rsidRDefault="004C7196">
          <w:pPr>
            <w:pStyle w:val="C4848B729716471C9E9F9C792249B4F7"/>
          </w:pPr>
          <w:bookmarkStart w:id="0" w:name="_Toc318188228"/>
          <w:bookmarkStart w:id="1" w:name="_Toc318188328"/>
          <w:bookmarkStart w:id="2" w:name="_Toc318189313"/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r>
            <w:t>[Name]</w:t>
          </w:r>
        </w:p>
      </w:docPartBody>
    </w:docPart>
    <w:docPart>
      <w:docPartPr>
        <w:name w:val="8B1629836D0E4EDE8CA6C5A0C12B3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A4FF6-2483-4118-B2BF-194FFA63B87E}"/>
      </w:docPartPr>
      <w:docPartBody>
        <w:p w:rsidR="00FF14FF" w:rsidRDefault="004C7196">
          <w:pPr>
            <w:pStyle w:val="8B1629836D0E4EDE8CA6C5A0C12B3FC3"/>
          </w:pPr>
          <w:r>
            <w:t>[Course Title]</w:t>
          </w:r>
        </w:p>
      </w:docPartBody>
    </w:docPart>
    <w:docPart>
      <w:docPartPr>
        <w:name w:val="AFF5A5D296904B8D83824248E99DC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4E5DC-5E44-4973-89DA-C8BD8E846670}"/>
      </w:docPartPr>
      <w:docPartBody>
        <w:p w:rsidR="00FF14FF" w:rsidRDefault="004C7196">
          <w:pPr>
            <w:pStyle w:val="AFF5A5D296904B8D83824248E99DCB9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96"/>
    <w:rsid w:val="004C7196"/>
    <w:rsid w:val="00A376FD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651BE7CF1ABF456BAB8EDF5FE70E6E0C">
    <w:name w:val="651BE7CF1ABF456BAB8EDF5FE70E6E0C"/>
  </w:style>
  <w:style w:type="paragraph" w:customStyle="1" w:styleId="C4848B729716471C9E9F9C792249B4F7">
    <w:name w:val="C4848B729716471C9E9F9C792249B4F7"/>
  </w:style>
  <w:style w:type="paragraph" w:customStyle="1" w:styleId="8B1629836D0E4EDE8CA6C5A0C12B3FC3">
    <w:name w:val="8B1629836D0E4EDE8CA6C5A0C12B3FC3"/>
  </w:style>
  <w:style w:type="paragraph" w:customStyle="1" w:styleId="AFF5A5D296904B8D83824248E99DCB9A">
    <w:name w:val="AFF5A5D296904B8D83824248E99DCB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6T17:50:46.4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1 164,'21'-1,"1"-1,-1-1,25-7,-24 4,1 2,43-3,62 4,238-35,-8-13,-159 26,-78 15,189 6,-163 6,390-2,-472 4,0 2,85 21,-92-16,101 27,19 4,-148-35,0 1,32 13,22 7,-30-11,-54-17,1 0,-1 0,0 0,1 0,-1 0,0 0,1 0,-1 0,0 0,1 0,-1 1,0-1,0 0,1 0,-1 0,0 1,1-1,-1 0,0 0,0 1,0-1,1 0,-1 0,0 1,0-1,0 0,0 1,1-1,-1 0,0 1,0-1,0 0,0 1,0-1,-12 5,-24-1,34-4,-159 6,-53 4,204-9,-126 12,-234-8,-47-22,-616 18,1028-1,1-1,-1 1,0-1,0 0,1 0,-1-1,0 1,1-1,0 0,-1 0,1-1,-7-4,-9-5,13 9,0 0,-1 0,1 1,0 0,-1 0,1 1,-15-1,-59 3,44 1,-447-1,469-1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6T17:50:38.4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1,'0'2,"0"1,1-1,-1 1,1-1,-1 1,1-1,0 0,0 1,0-1,0 0,0 0,1 0,-1 1,1-1,-1-1,1 1,0 0,-1 0,1-1,0 1,0-1,1 1,-1-1,0 0,3 1,2 1,0 0,-1-1,1 0,1-1,-1 1,0-1,11 0,660-2,-281-1,-135 1,278 3,-353 19,-132-13,76 1,-39-4,-74-4,194 23,-123-15,-1-3,97-7,-68 0,-90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6T17:50:32.1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0,'1503'0,"-1461"2,72 13,-73-8,84 3,386-11,-493 1</inkml:trace>
</inkml:ink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2020-07-26T00:00:00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B2AEE-BC27-42AA-AB53-9F1DA8E441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197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Management Project</vt:lpstr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Management Project</dc:title>
  <dc:subject>Starting a JSP, MySql, Hibernate, Persistence Project from scratch using eclipse</dc:subject>
  <dc:creator>Mark Stevens</dc:creator>
  <cp:keywords>Course Management</cp:keywords>
  <cp:lastModifiedBy>Mark</cp:lastModifiedBy>
  <cp:revision>4</cp:revision>
  <dcterms:created xsi:type="dcterms:W3CDTF">2020-07-26T14:56:00Z</dcterms:created>
  <dcterms:modified xsi:type="dcterms:W3CDTF">2020-07-26T20:37:00Z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